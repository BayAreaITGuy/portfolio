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525E9B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484186" w:rsidRDefault="00484186" w:rsidP="00484186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422846686"/>
              <w:placeholder>
                <w:docPart w:val="D3DF580897F64293A48DCDAE8C7EB950"/>
              </w:placeholder>
              <w:temporary/>
              <w:showingPlcHdr/>
              <w15:appearance w15:val="hidden"/>
            </w:sdtPr>
            <w:sdtEndPr/>
            <w:sdtContent>
              <w:p w:rsidR="00484186" w:rsidRPr="00CF1A49" w:rsidRDefault="00484186" w:rsidP="00484186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484186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484186" w:rsidRDefault="00484186" w:rsidP="00484186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484186" w:rsidRPr="006E1507" w:rsidRDefault="00484186" w:rsidP="00484186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525E9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2B71EB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9C0AFF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Created and modified hundreds of views, home pages and reports in the ARCHIBUS IWMS software based on customer specifications.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numerous Excel direct connect reports and designed Crystal Reports to give actionable insights into customer data such as terminations, new hires, and moves on a weekly, monthly, and yearly basis.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3419DF" w:rsidRPr="008F1DA2" w:rsidRDefault="003419DF" w:rsidP="003419D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2B71EB" w:rsidRPr="008F1DA2" w:rsidRDefault="002B71EB" w:rsidP="002B71E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F2587B" w:rsidRPr="008F1DA2" w:rsidRDefault="00F2587B" w:rsidP="00F2587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Responsive SpaceView Bootstrap webpages for RSC customers.</w:t>
            </w:r>
          </w:p>
          <w:p w:rsidR="00F2587B" w:rsidRPr="008F1DA2" w:rsidRDefault="00F2587B" w:rsidP="00F2587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F2587B" w:rsidRPr="008F1DA2" w:rsidRDefault="00F2587B" w:rsidP="00F2587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Unit tested 100+ design and functionality updates for SpaceView pages using HTML5, CSS3, and JavaScript.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8A0FDD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</w:t>
            </w:r>
            <w:r w:rsidR="00E53E69">
              <w:rPr>
                <w:caps w:val="0"/>
              </w:rPr>
              <w:t>Analyst</w:t>
            </w:r>
          </w:p>
          <w:p w:rsidR="009C0AFF" w:rsidRDefault="00FA3841" w:rsidP="00F61DF9">
            <w:pPr>
              <w:pStyle w:val="Heading2"/>
              <w:contextualSpacing w:val="0"/>
              <w:outlineLvl w:val="1"/>
              <w:rPr>
                <w:rStyle w:val="SubtleReference"/>
                <w:b/>
                <w:caps w:val="0"/>
                <w:smallCaps w:val="0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031A7A" w:rsidRDefault="00031A7A" w:rsidP="00F61DF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075FF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bookmarkStart w:id="0" w:name="_GoBack"/>
            <w:bookmarkEnd w:id="0"/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9C0AFF" w:rsidRPr="008F1DA2" w:rsidRDefault="00FF0E7C" w:rsidP="00F61DF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</w:t>
            </w:r>
            <w:r w:rsidR="009C0AFF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 release testing.</w:t>
            </w:r>
            <w:r w:rsidR="00F71917"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Pr="00031A7A" w:rsidRDefault="00FF0E7C" w:rsidP="00031A7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</w:t>
            </w:r>
            <w:r w:rsidR="00741CEA"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031A7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E9B" w:rsidRDefault="00525E9B" w:rsidP="0068194B">
      <w:r>
        <w:separator/>
      </w:r>
    </w:p>
    <w:p w:rsidR="00525E9B" w:rsidRDefault="00525E9B"/>
    <w:p w:rsidR="00525E9B" w:rsidRDefault="00525E9B"/>
  </w:endnote>
  <w:endnote w:type="continuationSeparator" w:id="0">
    <w:p w:rsidR="00525E9B" w:rsidRDefault="00525E9B" w:rsidP="0068194B">
      <w:r>
        <w:continuationSeparator/>
      </w:r>
    </w:p>
    <w:p w:rsidR="00525E9B" w:rsidRDefault="00525E9B"/>
    <w:p w:rsidR="00525E9B" w:rsidRDefault="00525E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5F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E9B" w:rsidRDefault="00525E9B" w:rsidP="0068194B">
      <w:r>
        <w:separator/>
      </w:r>
    </w:p>
    <w:p w:rsidR="00525E9B" w:rsidRDefault="00525E9B"/>
    <w:p w:rsidR="00525E9B" w:rsidRDefault="00525E9B"/>
  </w:footnote>
  <w:footnote w:type="continuationSeparator" w:id="0">
    <w:p w:rsidR="00525E9B" w:rsidRDefault="00525E9B" w:rsidP="0068194B">
      <w:r>
        <w:continuationSeparator/>
      </w:r>
    </w:p>
    <w:p w:rsidR="00525E9B" w:rsidRDefault="00525E9B"/>
    <w:p w:rsidR="00525E9B" w:rsidRDefault="00525E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1A7A"/>
    <w:rsid w:val="00032558"/>
    <w:rsid w:val="00055E95"/>
    <w:rsid w:val="0007021F"/>
    <w:rsid w:val="00075FFA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B71EB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419DF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40671"/>
    <w:rsid w:val="00470F75"/>
    <w:rsid w:val="004726BC"/>
    <w:rsid w:val="00474105"/>
    <w:rsid w:val="00480E6E"/>
    <w:rsid w:val="00484186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25E9B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1322B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A273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0FDD"/>
    <w:rsid w:val="008A5EAB"/>
    <w:rsid w:val="008A6538"/>
    <w:rsid w:val="008C7056"/>
    <w:rsid w:val="008F1DA2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0AFF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066DC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DF7"/>
    <w:rsid w:val="00D15B9D"/>
    <w:rsid w:val="00D243A9"/>
    <w:rsid w:val="00D305E5"/>
    <w:rsid w:val="00D37CD3"/>
    <w:rsid w:val="00D66A52"/>
    <w:rsid w:val="00D66EFA"/>
    <w:rsid w:val="00D72A2D"/>
    <w:rsid w:val="00D72C4A"/>
    <w:rsid w:val="00D74404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E69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2587B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D3DF580897F64293A48DCDAE8C7EB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CACD9-447F-4039-A362-8448BEBF67A4}"/>
      </w:docPartPr>
      <w:docPartBody>
        <w:p w:rsidR="000A3A19" w:rsidRDefault="008F585F" w:rsidP="008F585F">
          <w:pPr>
            <w:pStyle w:val="D3DF580897F64293A48DCDAE8C7EB95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A3A19"/>
    <w:rsid w:val="001032B5"/>
    <w:rsid w:val="002F24A6"/>
    <w:rsid w:val="003274FE"/>
    <w:rsid w:val="00332014"/>
    <w:rsid w:val="00381800"/>
    <w:rsid w:val="00386BFA"/>
    <w:rsid w:val="003A08A3"/>
    <w:rsid w:val="006716C5"/>
    <w:rsid w:val="00683767"/>
    <w:rsid w:val="006B2936"/>
    <w:rsid w:val="006C4939"/>
    <w:rsid w:val="006C5465"/>
    <w:rsid w:val="00881E01"/>
    <w:rsid w:val="008F585F"/>
    <w:rsid w:val="008F5D26"/>
    <w:rsid w:val="009842F8"/>
    <w:rsid w:val="00AA1062"/>
    <w:rsid w:val="00AE3616"/>
    <w:rsid w:val="00B258BB"/>
    <w:rsid w:val="00C04AB5"/>
    <w:rsid w:val="00C16D50"/>
    <w:rsid w:val="00C7181E"/>
    <w:rsid w:val="00D26F84"/>
    <w:rsid w:val="00D463C2"/>
    <w:rsid w:val="00D65095"/>
    <w:rsid w:val="00E55EE7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D3DF580897F64293A48DCDAE8C7EB950">
    <w:name w:val="D3DF580897F64293A48DCDAE8C7EB950"/>
    <w:rsid w:val="008F5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108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25</cp:revision>
  <cp:lastPrinted>2020-12-15T18:18:00Z</cp:lastPrinted>
  <dcterms:created xsi:type="dcterms:W3CDTF">2020-12-15T01:40:00Z</dcterms:created>
  <dcterms:modified xsi:type="dcterms:W3CDTF">2021-02-13T16:00:00Z</dcterms:modified>
  <cp:category/>
</cp:coreProperties>
</file>