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8F7529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</w:t>
              </w:r>
              <w:r w:rsidR="000C4ACA" w:rsidRPr="008F7529">
                <w:rPr>
                  <w:sz w:val="26"/>
                  <w:szCs w:val="26"/>
                </w:rPr>
                <w:t>f</w:t>
              </w:r>
              <w:r w:rsidR="000C4ACA" w:rsidRPr="008F7529">
                <w:rPr>
                  <w:sz w:val="26"/>
                  <w:szCs w:val="26"/>
                </w:rPr>
                <w:t>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</w:t>
            </w:r>
            <w:bookmarkStart w:id="0" w:name="_GoBack"/>
            <w:bookmarkEnd w:id="0"/>
            <w:r w:rsidRPr="00FF0E7C">
              <w:t>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23149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 2018</w:t>
            </w:r>
            <w:r w:rsidR="001D0BF1" w:rsidRPr="00CF1A49">
              <w:t xml:space="preserve"> – </w:t>
            </w:r>
            <w:r>
              <w:t>Sept 2020</w:t>
            </w:r>
          </w:p>
          <w:p w:rsidR="00A63370" w:rsidRPr="00FA3841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</w:rPr>
            </w:pPr>
            <w:r w:rsidRPr="00FA3841">
              <w:rPr>
                <w:rFonts w:cs="Segoe UI"/>
                <w:b w:val="0"/>
                <w:bCs/>
                <w:caps w:val="0"/>
              </w:rPr>
              <w:t>Front-End Web Developer, CAD Designer, IWMS Administrator</w:t>
            </w:r>
            <w:r w:rsidR="001D0BF1" w:rsidRPr="00FA3841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F0E7C" w:rsidP="00F61DF9">
            <w:pPr>
              <w:pStyle w:val="Heading3"/>
              <w:contextualSpacing w:val="0"/>
              <w:outlineLvl w:val="2"/>
            </w:pPr>
            <w:r>
              <w:t>Oct 2016</w:t>
            </w:r>
            <w:r w:rsidR="00F61DF9" w:rsidRPr="00CF1A49">
              <w:t xml:space="preserve"> – </w:t>
            </w:r>
            <w:r>
              <w:t>June 2018</w:t>
            </w:r>
          </w:p>
          <w:p w:rsidR="00FF0E7C" w:rsidRPr="00FA3841" w:rsidRDefault="00FF0E7C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Data Analyst</w:t>
            </w:r>
            <w:r w:rsidR="00F61DF9" w:rsidRPr="00FA3841">
              <w:rPr>
                <w:caps w:val="0"/>
              </w:rPr>
              <w:t>,</w:t>
            </w:r>
            <w:r w:rsidRPr="00FA3841">
              <w:rPr>
                <w:caps w:val="0"/>
              </w:rPr>
              <w:t xml:space="preserve"> Testing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Pr="00FF0E7C" w:rsidRDefault="00FF0E7C" w:rsidP="00FF0E7C">
            <w:pPr>
              <w:pStyle w:val="Heading3"/>
              <w:contextualSpacing w:val="0"/>
              <w:outlineLvl w:val="2"/>
            </w:pPr>
            <w:r w:rsidRPr="00FF0E7C">
              <w:t>APR 2014 – SEPT 2014</w:t>
            </w:r>
          </w:p>
          <w:p w:rsidR="00FF0E7C" w:rsidRPr="00FA3841" w:rsidRDefault="00FF0E7C" w:rsidP="00FF0E7C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Operations Intern</w:t>
            </w:r>
          </w:p>
          <w:p w:rsidR="00032558" w:rsidRPr="00032558" w:rsidRDefault="00FA3841" w:rsidP="00FF0E7C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Fastenal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• Gathered knowledge through various store functions including inside and outside sales, distribution, marketing, and other support areas to get a broad view of the industrial and construction supply industry.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Gained an understanding of inside sales through the identification of product/service sales opportunities depending on type of customer.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Shadowed a current Fastenal outside salesperson to learn essential elements of customer accounts.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Obtained proficiency in evaluating accounts receivable and invoices.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36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75"/>
      </w:tblGrid>
      <w:tr w:rsidR="001D0BF1" w:rsidRPr="00CF1A49" w:rsidTr="00BF02B2">
        <w:trPr>
          <w:trHeight w:val="658"/>
        </w:trPr>
        <w:tc>
          <w:tcPr>
            <w:tcW w:w="6774" w:type="dxa"/>
          </w:tcPr>
          <w:p w:rsidR="001D0BF1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300816">
        <w:trPr>
          <w:trHeight w:val="1372"/>
        </w:trPr>
        <w:tc>
          <w:tcPr>
            <w:tcW w:w="6774" w:type="dxa"/>
            <w:tcMar>
              <w:top w:w="216" w:type="dxa"/>
            </w:tcMar>
          </w:tcPr>
          <w:p w:rsidR="00F61DF9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r w:rsidRPr="0085422E">
              <w:rPr>
                <w:sz w:val="24"/>
              </w:rPr>
              <w:t>GPA: 3.7/4.0</w:t>
            </w:r>
          </w:p>
        </w:tc>
      </w:tr>
      <w:tr w:rsidR="00BF02B2" w:rsidRPr="00CF1A49" w:rsidTr="00BF02B2">
        <w:trPr>
          <w:trHeight w:val="23"/>
        </w:trPr>
        <w:tc>
          <w:tcPr>
            <w:tcW w:w="6774" w:type="dxa"/>
            <w:tcMar>
              <w:top w:w="216" w:type="dxa"/>
            </w:tcMar>
          </w:tcPr>
          <w:p w:rsidR="00BF02B2" w:rsidRPr="004D23FA" w:rsidRDefault="00BF02B2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</w:tc>
      </w:tr>
    </w:tbl>
    <w:p w:rsidR="00BF02B2" w:rsidRDefault="00BF02B2"/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Oct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lastRenderedPageBreak/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ARCHIBUS Web Central, RSC SpaceView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SpaceView, Web Central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Microsoft Office, Excel, Word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Lifecycle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Development, Report Creation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4D23FA" w:rsidRDefault="00FA3841" w:rsidP="00FA3841">
      <w:pPr>
        <w:rPr>
          <w:rStyle w:val="SubtleReference"/>
          <w:b w:val="0"/>
          <w:smallCaps w:val="0"/>
          <w:sz w:val="26"/>
          <w:szCs w:val="26"/>
        </w:rPr>
      </w:pPr>
    </w:p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49F" w:rsidRDefault="0023149F" w:rsidP="0068194B">
      <w:r>
        <w:separator/>
      </w:r>
    </w:p>
    <w:p w:rsidR="0023149F" w:rsidRDefault="0023149F"/>
    <w:p w:rsidR="0023149F" w:rsidRDefault="0023149F"/>
  </w:endnote>
  <w:endnote w:type="continuationSeparator" w:id="0">
    <w:p w:rsidR="0023149F" w:rsidRDefault="0023149F" w:rsidP="0068194B">
      <w:r>
        <w:continuationSeparator/>
      </w:r>
    </w:p>
    <w:p w:rsidR="0023149F" w:rsidRDefault="0023149F"/>
    <w:p w:rsidR="0023149F" w:rsidRDefault="002314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5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49F" w:rsidRDefault="0023149F" w:rsidP="0068194B">
      <w:r>
        <w:separator/>
      </w:r>
    </w:p>
    <w:p w:rsidR="0023149F" w:rsidRDefault="0023149F"/>
    <w:p w:rsidR="0023149F" w:rsidRDefault="0023149F"/>
  </w:footnote>
  <w:footnote w:type="continuationSeparator" w:id="0">
    <w:p w:rsidR="0023149F" w:rsidRDefault="0023149F" w:rsidP="0068194B">
      <w:r>
        <w:continuationSeparator/>
      </w:r>
    </w:p>
    <w:p w:rsidR="0023149F" w:rsidRDefault="0023149F"/>
    <w:p w:rsidR="0023149F" w:rsidRDefault="002314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B2BA5"/>
    <w:rsid w:val="000C4AC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1722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510392"/>
    <w:rsid w:val="00513E2A"/>
    <w:rsid w:val="00520084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66F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381800"/>
    <w:rsid w:val="00386BFA"/>
    <w:rsid w:val="006B2936"/>
    <w:rsid w:val="00881E01"/>
    <w:rsid w:val="008F5D26"/>
    <w:rsid w:val="00C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62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9</cp:revision>
  <cp:lastPrinted>2020-12-14T19:28:00Z</cp:lastPrinted>
  <dcterms:created xsi:type="dcterms:W3CDTF">2020-12-14T19:29:00Z</dcterms:created>
  <dcterms:modified xsi:type="dcterms:W3CDTF">2020-12-14T20:31:00Z</dcterms:modified>
  <cp:category/>
</cp:coreProperties>
</file>