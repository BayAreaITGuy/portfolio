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44739E">
        <w:trPr>
          <w:trHeight w:hRule="exact" w:val="2074"/>
        </w:trPr>
        <w:tc>
          <w:tcPr>
            <w:tcW w:w="9360" w:type="dxa"/>
            <w:tcMar>
              <w:top w:w="0" w:type="dxa"/>
              <w:bottom w:w="0" w:type="dxa"/>
            </w:tcMar>
          </w:tcPr>
          <w:p w:rsidR="00692703" w:rsidRPr="00CF1A49" w:rsidRDefault="00FF0E7C" w:rsidP="00913946">
            <w:pPr>
              <w:pStyle w:val="Title"/>
            </w:pPr>
            <w:r>
              <w:t>Connor Readnour</w:t>
            </w:r>
          </w:p>
          <w:p w:rsidR="0044739E" w:rsidRDefault="0044739E" w:rsidP="00913946">
            <w:pPr>
              <w:pStyle w:val="ContactInfo"/>
              <w:contextualSpacing w:val="0"/>
              <w:rPr>
                <w:sz w:val="26"/>
                <w:szCs w:val="26"/>
              </w:rPr>
            </w:pPr>
          </w:p>
          <w:p w:rsidR="00692703" w:rsidRPr="0044739E" w:rsidRDefault="00FF0E7C" w:rsidP="00913946">
            <w:pPr>
              <w:pStyle w:val="ContactInfo"/>
              <w:contextualSpacing w:val="0"/>
              <w:rPr>
                <w:sz w:val="28"/>
                <w:szCs w:val="26"/>
              </w:rPr>
            </w:pPr>
            <w:r w:rsidRPr="0044739E">
              <w:rPr>
                <w:sz w:val="28"/>
                <w:szCs w:val="26"/>
              </w:rPr>
              <w:t>630.639.6677</w:t>
            </w:r>
          </w:p>
          <w:p w:rsidR="00692703" w:rsidRPr="0044739E" w:rsidRDefault="001A0F2A" w:rsidP="000C4ACA">
            <w:pPr>
              <w:pStyle w:val="ContactInfoEmphasis"/>
              <w:contextualSpacing w:val="0"/>
              <w:rPr>
                <w:sz w:val="32"/>
                <w:szCs w:val="32"/>
              </w:rPr>
            </w:pPr>
            <w:hyperlink r:id="rId7" w:anchor="welcome-section" w:tooltip="Navigate to my Portfolio!" w:history="1">
              <w:r w:rsidR="000C4ACA" w:rsidRPr="0044739E">
                <w:rPr>
                  <w:sz w:val="32"/>
                  <w:szCs w:val="32"/>
                </w:rPr>
                <w:t>Portfolio</w:t>
              </w:r>
            </w:hyperlink>
            <w:r w:rsidR="000C4ACA" w:rsidRPr="0044739E">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44739E">
                  <w:rPr>
                    <w:sz w:val="32"/>
                    <w:szCs w:val="32"/>
                  </w:rPr>
                  <w:t>·</w:t>
                </w:r>
              </w:sdtContent>
            </w:sdt>
            <w:r w:rsidR="00692703" w:rsidRPr="0044739E">
              <w:rPr>
                <w:sz w:val="32"/>
                <w:szCs w:val="32"/>
              </w:rPr>
              <w:t xml:space="preserve"> </w:t>
            </w:r>
            <w:hyperlink r:id="rId8" w:tooltip="Navigate to my LinkedIn page!" w:history="1">
              <w:r w:rsidR="000C4ACA" w:rsidRPr="0044739E">
                <w:rPr>
                  <w:sz w:val="32"/>
                  <w:szCs w:val="32"/>
                </w:rPr>
                <w:t>LinkedIn</w:t>
              </w:r>
            </w:hyperlink>
            <w:r w:rsidR="000C4ACA" w:rsidRPr="0044739E">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44739E">
                  <w:rPr>
                    <w:sz w:val="32"/>
                    <w:szCs w:val="32"/>
                  </w:rPr>
                  <w:t>·</w:t>
                </w:r>
              </w:sdtContent>
            </w:sdt>
            <w:r w:rsidR="000C4ACA" w:rsidRPr="0044739E">
              <w:rPr>
                <w:sz w:val="32"/>
                <w:szCs w:val="32"/>
              </w:rPr>
              <w:t xml:space="preserve"> connorreadnour@gmail.com</w:t>
            </w:r>
          </w:p>
        </w:tc>
      </w:tr>
      <w:tr w:rsidR="009571D8" w:rsidRPr="00CF1A49" w:rsidTr="00692703">
        <w:tc>
          <w:tcPr>
            <w:tcW w:w="9360" w:type="dxa"/>
            <w:tcMar>
              <w:top w:w="432" w:type="dxa"/>
            </w:tcMar>
          </w:tcPr>
          <w:p w:rsidR="00A67F19" w:rsidRDefault="00A67F19" w:rsidP="00A67F19">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116558117"/>
              <w:placeholder>
                <w:docPart w:val="BB69F853EFDB49908457892C766FE6E8"/>
              </w:placeholder>
              <w:temporary/>
              <w:showingPlcHdr/>
              <w15:appearance w15:val="hidden"/>
            </w:sdtPr>
            <w:sdtEndPr/>
            <w:sdtContent>
              <w:p w:rsidR="00A67F19" w:rsidRPr="00CF1A49" w:rsidRDefault="00A67F19" w:rsidP="00A67F19">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1F4949" w:rsidRPr="006E1507" w:rsidTr="0066538E">
              <w:trPr>
                <w:trHeight w:val="563"/>
              </w:trPr>
              <w:tc>
                <w:tcPr>
                  <w:tcW w:w="4785" w:type="dxa"/>
                </w:tcPr>
                <w:p w:rsidR="001F4949" w:rsidRPr="0056467F" w:rsidRDefault="001F4949" w:rsidP="001F4949">
                  <w:pPr>
                    <w:pStyle w:val="ListBullet"/>
                    <w:contextualSpacing w:val="0"/>
                  </w:pPr>
                  <w:bookmarkStart w:id="0" w:name="_GoBack" w:colFirst="0" w:colLast="1"/>
                  <w:r w:rsidRPr="0056467F">
                    <w:t>SQL/T-SQL queries,  ETL data migrations</w:t>
                  </w:r>
                </w:p>
                <w:p w:rsidR="001F4949" w:rsidRPr="0056467F" w:rsidRDefault="001F4949" w:rsidP="001F4949">
                  <w:pPr>
                    <w:pStyle w:val="ListBullet"/>
                    <w:contextualSpacing w:val="0"/>
                  </w:pPr>
                  <w:r w:rsidRPr="0056467F">
                    <w:t>ARCHIBUS Web Central &amp; Smart Client</w:t>
                  </w:r>
                </w:p>
                <w:p w:rsidR="001F4949" w:rsidRPr="0056467F" w:rsidRDefault="001F4949" w:rsidP="001F4949">
                  <w:pPr>
                    <w:pStyle w:val="ListBullet"/>
                    <w:contextualSpacing w:val="0"/>
                  </w:pPr>
                  <w:r w:rsidRPr="0056467F">
                    <w:t>Unit Testing and Integration Testing</w:t>
                  </w:r>
                </w:p>
                <w:p w:rsidR="001F4949" w:rsidRPr="0056467F" w:rsidRDefault="001F4949" w:rsidP="001F4949">
                  <w:pPr>
                    <w:pStyle w:val="ListBullet"/>
                    <w:contextualSpacing w:val="0"/>
                  </w:pPr>
                  <w:r w:rsidRPr="0056467F">
                    <w:t>Regression and User Acceptance Testing</w:t>
                  </w:r>
                </w:p>
                <w:p w:rsidR="001F4949" w:rsidRPr="0056467F" w:rsidRDefault="001F4949" w:rsidP="001F4949">
                  <w:pPr>
                    <w:pStyle w:val="ListBullet"/>
                    <w:contextualSpacing w:val="0"/>
                  </w:pPr>
                  <w:r w:rsidRPr="0056467F">
                    <w:t>Agile Development, SDLC, Crystal Reports</w:t>
                  </w:r>
                </w:p>
              </w:tc>
              <w:tc>
                <w:tcPr>
                  <w:tcW w:w="4785" w:type="dxa"/>
                  <w:tcMar>
                    <w:left w:w="360" w:type="dxa"/>
                  </w:tcMar>
                </w:tcPr>
                <w:p w:rsidR="001F4949" w:rsidRPr="0056467F" w:rsidRDefault="001F4949" w:rsidP="001F4949">
                  <w:pPr>
                    <w:pStyle w:val="ListBullet"/>
                    <w:contextualSpacing w:val="0"/>
                  </w:pPr>
                  <w:r w:rsidRPr="0056467F">
                    <w:t>Microsoft SQL Server 2008 - 2016</w:t>
                  </w:r>
                </w:p>
                <w:p w:rsidR="001F4949" w:rsidRPr="0056467F" w:rsidRDefault="001F4949" w:rsidP="001F4949">
                  <w:pPr>
                    <w:pStyle w:val="ListBullet"/>
                    <w:contextualSpacing w:val="0"/>
                  </w:pPr>
                  <w:r w:rsidRPr="0056467F">
                    <w:t>HTML5, CSS3, JavaScript</w:t>
                  </w:r>
                </w:p>
                <w:p w:rsidR="001F4949" w:rsidRPr="0056467F" w:rsidRDefault="001F4949" w:rsidP="001F4949">
                  <w:pPr>
                    <w:pStyle w:val="ListBullet"/>
                    <w:contextualSpacing w:val="0"/>
                  </w:pPr>
                  <w:r w:rsidRPr="0056467F">
                    <w:t>Bootstrap, Responsive Web Design</w:t>
                  </w:r>
                </w:p>
                <w:p w:rsidR="001F4949" w:rsidRPr="0056467F" w:rsidRDefault="001F4949" w:rsidP="001F4949">
                  <w:pPr>
                    <w:pStyle w:val="ListBullet"/>
                    <w:contextualSpacing w:val="0"/>
                  </w:pPr>
                  <w:r w:rsidRPr="0056467F">
                    <w:t xml:space="preserve">MS Excel, </w:t>
                  </w:r>
                  <w:r>
                    <w:t>VLOOKUP, Pivot Tables</w:t>
                  </w:r>
                </w:p>
                <w:p w:rsidR="001F4949" w:rsidRPr="0056467F" w:rsidRDefault="001F4949" w:rsidP="001F4949">
                  <w:pPr>
                    <w:pStyle w:val="ListBullet"/>
                    <w:contextualSpacing w:val="0"/>
                  </w:pPr>
                  <w:r w:rsidRPr="0056467F">
                    <w:t>Jira, Slack, Chrome Dev Tools</w:t>
                  </w:r>
                </w:p>
              </w:tc>
            </w:tr>
            <w:bookmarkEnd w:id="0"/>
          </w:tbl>
          <w:p w:rsidR="00FF0E7C" w:rsidRPr="00CF1A49" w:rsidRDefault="00FF0E7C" w:rsidP="00725E7D">
            <w:pPr>
              <w:contextualSpacing w:val="0"/>
            </w:pPr>
          </w:p>
        </w:tc>
      </w:tr>
    </w:tbl>
    <w:p w:rsidR="004E01EB" w:rsidRPr="00CF1A49" w:rsidRDefault="001A0F2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63370" w:rsidRPr="001B6343" w:rsidRDefault="00FF0E7C" w:rsidP="001D0BF1">
            <w:pPr>
              <w:pStyle w:val="Heading2"/>
              <w:contextualSpacing w:val="0"/>
              <w:outlineLvl w:val="1"/>
              <w:rPr>
                <w:rStyle w:val="SubtleReference"/>
                <w:caps w:val="0"/>
                <w:smallCaps w:val="0"/>
              </w:rPr>
            </w:pPr>
            <w:r w:rsidRPr="001B6343">
              <w:rPr>
                <w:rFonts w:cs="Segoe UI"/>
                <w:bCs/>
                <w:caps w:val="0"/>
              </w:rPr>
              <w:t>IWMS Administrator</w:t>
            </w:r>
            <w:r w:rsidR="001D0BF1" w:rsidRPr="001B6343">
              <w:t xml:space="preserve"> </w:t>
            </w:r>
          </w:p>
          <w:p w:rsidR="00032558" w:rsidRPr="00032558" w:rsidRDefault="00A63370" w:rsidP="0044739E">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44739E" w:rsidRPr="0056467F" w:rsidRDefault="0044739E" w:rsidP="0044739E">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44739E" w:rsidRPr="0056467F" w:rsidRDefault="0044739E" w:rsidP="0044739E">
            <w:pPr>
              <w:rPr>
                <w:rFonts w:cs="Segoe UI"/>
                <w:szCs w:val="20"/>
                <w:shd w:val="clear" w:color="auto" w:fill="FFFFFF"/>
              </w:rPr>
            </w:pPr>
          </w:p>
          <w:p w:rsidR="0044739E" w:rsidRPr="0056467F" w:rsidRDefault="0044739E" w:rsidP="0044739E">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E19A7" w:rsidRDefault="002E19A7" w:rsidP="002E19A7">
            <w:pPr>
              <w:pStyle w:val="Heading2"/>
              <w:contextualSpacing w:val="0"/>
              <w:outlineLvl w:val="1"/>
              <w:rPr>
                <w:caps w:val="0"/>
              </w:rPr>
            </w:pPr>
            <w:r>
              <w:rPr>
                <w:caps w:val="0"/>
              </w:rPr>
              <w:t>Data</w:t>
            </w:r>
            <w:r w:rsidRPr="00FA3841">
              <w:rPr>
                <w:caps w:val="0"/>
              </w:rPr>
              <w:t xml:space="preserve"> Analyst</w:t>
            </w:r>
            <w:r>
              <w:rPr>
                <w:caps w:val="0"/>
              </w:rPr>
              <w:t>, Testing Analyst</w:t>
            </w:r>
          </w:p>
          <w:p w:rsidR="00FA584A" w:rsidRPr="00A6513F" w:rsidRDefault="00FA584A" w:rsidP="00FA584A">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Systems</w:t>
            </w:r>
            <w:r>
              <w:rPr>
                <w:rStyle w:val="SubtleReference"/>
                <w:b/>
                <w:caps w:val="0"/>
                <w:smallCaps w:val="0"/>
                <w:sz w:val="24"/>
              </w:rPr>
              <w:t>, Inc.</w:t>
            </w:r>
          </w:p>
          <w:p w:rsidR="002E19A7" w:rsidRPr="0056467F" w:rsidRDefault="002E19A7" w:rsidP="002E19A7">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2E19A7" w:rsidRDefault="002E19A7" w:rsidP="002E19A7">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2E19A7" w:rsidRDefault="002E19A7" w:rsidP="002E19A7">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2E19A7" w:rsidRDefault="002E19A7" w:rsidP="002E19A7">
            <w:pPr>
              <w:tabs>
                <w:tab w:val="center" w:pos="4357"/>
              </w:tabs>
              <w:rPr>
                <w:rFonts w:cs="Segoe UI"/>
                <w:szCs w:val="20"/>
                <w:shd w:val="clear" w:color="auto" w:fill="FFFFFF"/>
              </w:rPr>
            </w:pPr>
          </w:p>
          <w:p w:rsidR="00FF0E7C" w:rsidRDefault="002E19A7" w:rsidP="002E19A7">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F62BDA"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B64E7C">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F2A" w:rsidRDefault="001A0F2A" w:rsidP="0068194B">
      <w:r>
        <w:separator/>
      </w:r>
    </w:p>
    <w:p w:rsidR="001A0F2A" w:rsidRDefault="001A0F2A"/>
    <w:p w:rsidR="001A0F2A" w:rsidRDefault="001A0F2A"/>
  </w:endnote>
  <w:endnote w:type="continuationSeparator" w:id="0">
    <w:p w:rsidR="001A0F2A" w:rsidRDefault="001A0F2A" w:rsidP="0068194B">
      <w:r>
        <w:continuationSeparator/>
      </w:r>
    </w:p>
    <w:p w:rsidR="001A0F2A" w:rsidRDefault="001A0F2A"/>
    <w:p w:rsidR="001A0F2A" w:rsidRDefault="001A0F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1F4949">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F2A" w:rsidRDefault="001A0F2A" w:rsidP="0068194B">
      <w:r>
        <w:separator/>
      </w:r>
    </w:p>
    <w:p w:rsidR="001A0F2A" w:rsidRDefault="001A0F2A"/>
    <w:p w:rsidR="001A0F2A" w:rsidRDefault="001A0F2A"/>
  </w:footnote>
  <w:footnote w:type="continuationSeparator" w:id="0">
    <w:p w:rsidR="001A0F2A" w:rsidRDefault="001A0F2A" w:rsidP="0068194B">
      <w:r>
        <w:continuationSeparator/>
      </w:r>
    </w:p>
    <w:p w:rsidR="001A0F2A" w:rsidRDefault="001A0F2A"/>
    <w:p w:rsidR="001A0F2A" w:rsidRDefault="001A0F2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13726"/>
    <w:rsid w:val="00013785"/>
    <w:rsid w:val="000152CA"/>
    <w:rsid w:val="00024584"/>
    <w:rsid w:val="00024730"/>
    <w:rsid w:val="00032558"/>
    <w:rsid w:val="00035581"/>
    <w:rsid w:val="00043799"/>
    <w:rsid w:val="00055E95"/>
    <w:rsid w:val="0007021F"/>
    <w:rsid w:val="00081D39"/>
    <w:rsid w:val="00083768"/>
    <w:rsid w:val="000928B4"/>
    <w:rsid w:val="000B2BA5"/>
    <w:rsid w:val="000C4ACA"/>
    <w:rsid w:val="000F2F8C"/>
    <w:rsid w:val="0010006E"/>
    <w:rsid w:val="001045A8"/>
    <w:rsid w:val="00114A91"/>
    <w:rsid w:val="001427E1"/>
    <w:rsid w:val="00145B4D"/>
    <w:rsid w:val="00163668"/>
    <w:rsid w:val="00171566"/>
    <w:rsid w:val="00174676"/>
    <w:rsid w:val="001755A8"/>
    <w:rsid w:val="00181722"/>
    <w:rsid w:val="00184014"/>
    <w:rsid w:val="00192008"/>
    <w:rsid w:val="001A0F2A"/>
    <w:rsid w:val="001B6343"/>
    <w:rsid w:val="001C0E68"/>
    <w:rsid w:val="001C4B6F"/>
    <w:rsid w:val="001D0BF1"/>
    <w:rsid w:val="001E3120"/>
    <w:rsid w:val="001E7E0C"/>
    <w:rsid w:val="001F0BB0"/>
    <w:rsid w:val="001F4949"/>
    <w:rsid w:val="001F4E6D"/>
    <w:rsid w:val="001F6140"/>
    <w:rsid w:val="00203573"/>
    <w:rsid w:val="0020597D"/>
    <w:rsid w:val="00213B4C"/>
    <w:rsid w:val="002253B0"/>
    <w:rsid w:val="0023149F"/>
    <w:rsid w:val="00236D54"/>
    <w:rsid w:val="00241D8C"/>
    <w:rsid w:val="00241FDB"/>
    <w:rsid w:val="0024720C"/>
    <w:rsid w:val="0025708A"/>
    <w:rsid w:val="002617AE"/>
    <w:rsid w:val="002638D0"/>
    <w:rsid w:val="002647D3"/>
    <w:rsid w:val="00275EAE"/>
    <w:rsid w:val="00285520"/>
    <w:rsid w:val="002863A9"/>
    <w:rsid w:val="00290849"/>
    <w:rsid w:val="00294998"/>
    <w:rsid w:val="00297F18"/>
    <w:rsid w:val="002A1945"/>
    <w:rsid w:val="002B2958"/>
    <w:rsid w:val="002B3FC8"/>
    <w:rsid w:val="002D23C5"/>
    <w:rsid w:val="002D6137"/>
    <w:rsid w:val="002E19A7"/>
    <w:rsid w:val="002E7E61"/>
    <w:rsid w:val="002F05E5"/>
    <w:rsid w:val="002F254D"/>
    <w:rsid w:val="002F30E4"/>
    <w:rsid w:val="00300816"/>
    <w:rsid w:val="00307140"/>
    <w:rsid w:val="00311D9C"/>
    <w:rsid w:val="00316DFF"/>
    <w:rsid w:val="00325B57"/>
    <w:rsid w:val="00336056"/>
    <w:rsid w:val="003544E1"/>
    <w:rsid w:val="00366398"/>
    <w:rsid w:val="00392C94"/>
    <w:rsid w:val="003A0632"/>
    <w:rsid w:val="003A30E5"/>
    <w:rsid w:val="003A6ADF"/>
    <w:rsid w:val="003B5928"/>
    <w:rsid w:val="003C2196"/>
    <w:rsid w:val="003D380F"/>
    <w:rsid w:val="003E160D"/>
    <w:rsid w:val="003F1D5F"/>
    <w:rsid w:val="00401C01"/>
    <w:rsid w:val="00405128"/>
    <w:rsid w:val="00406CFF"/>
    <w:rsid w:val="00416B25"/>
    <w:rsid w:val="00420592"/>
    <w:rsid w:val="004319E0"/>
    <w:rsid w:val="00437E8C"/>
    <w:rsid w:val="00440225"/>
    <w:rsid w:val="0044739E"/>
    <w:rsid w:val="004726BC"/>
    <w:rsid w:val="00474105"/>
    <w:rsid w:val="00480E6E"/>
    <w:rsid w:val="00486277"/>
    <w:rsid w:val="00494CF6"/>
    <w:rsid w:val="00495F8D"/>
    <w:rsid w:val="004A1FAE"/>
    <w:rsid w:val="004A32FF"/>
    <w:rsid w:val="004B06EB"/>
    <w:rsid w:val="004B2848"/>
    <w:rsid w:val="004B6AD0"/>
    <w:rsid w:val="004C2D5D"/>
    <w:rsid w:val="004C33E1"/>
    <w:rsid w:val="004D23FA"/>
    <w:rsid w:val="004E01EB"/>
    <w:rsid w:val="004E2794"/>
    <w:rsid w:val="004F6DDF"/>
    <w:rsid w:val="00510392"/>
    <w:rsid w:val="00513E2A"/>
    <w:rsid w:val="00516819"/>
    <w:rsid w:val="00520084"/>
    <w:rsid w:val="005231AC"/>
    <w:rsid w:val="00555E7F"/>
    <w:rsid w:val="00566A35"/>
    <w:rsid w:val="0056701E"/>
    <w:rsid w:val="00573941"/>
    <w:rsid w:val="005740D7"/>
    <w:rsid w:val="005A0F26"/>
    <w:rsid w:val="005A1B10"/>
    <w:rsid w:val="005A6850"/>
    <w:rsid w:val="005B1B1B"/>
    <w:rsid w:val="005C5932"/>
    <w:rsid w:val="005D3CA7"/>
    <w:rsid w:val="005D4CC1"/>
    <w:rsid w:val="005F4B91"/>
    <w:rsid w:val="005F55D2"/>
    <w:rsid w:val="0062312F"/>
    <w:rsid w:val="00625F2C"/>
    <w:rsid w:val="006618E9"/>
    <w:rsid w:val="00676512"/>
    <w:rsid w:val="0068194B"/>
    <w:rsid w:val="00692703"/>
    <w:rsid w:val="00697A19"/>
    <w:rsid w:val="006A1962"/>
    <w:rsid w:val="006B2C58"/>
    <w:rsid w:val="006B5D48"/>
    <w:rsid w:val="006B7D7B"/>
    <w:rsid w:val="006C1A5E"/>
    <w:rsid w:val="006D1956"/>
    <w:rsid w:val="006E1507"/>
    <w:rsid w:val="006F12D0"/>
    <w:rsid w:val="00712D8B"/>
    <w:rsid w:val="00725E7D"/>
    <w:rsid w:val="007273B7"/>
    <w:rsid w:val="00731003"/>
    <w:rsid w:val="00733E0A"/>
    <w:rsid w:val="00741C6E"/>
    <w:rsid w:val="00741CEA"/>
    <w:rsid w:val="0074403D"/>
    <w:rsid w:val="00746D44"/>
    <w:rsid w:val="007538DC"/>
    <w:rsid w:val="00757803"/>
    <w:rsid w:val="0079206B"/>
    <w:rsid w:val="00796076"/>
    <w:rsid w:val="007C0566"/>
    <w:rsid w:val="007C0AF4"/>
    <w:rsid w:val="007C606B"/>
    <w:rsid w:val="007D4418"/>
    <w:rsid w:val="007E6A61"/>
    <w:rsid w:val="007F6A27"/>
    <w:rsid w:val="00801140"/>
    <w:rsid w:val="00803404"/>
    <w:rsid w:val="00816D8A"/>
    <w:rsid w:val="00827FBF"/>
    <w:rsid w:val="00834955"/>
    <w:rsid w:val="0085422E"/>
    <w:rsid w:val="00855B59"/>
    <w:rsid w:val="00860461"/>
    <w:rsid w:val="0086487C"/>
    <w:rsid w:val="00870B20"/>
    <w:rsid w:val="008829F8"/>
    <w:rsid w:val="00885897"/>
    <w:rsid w:val="008A5EAB"/>
    <w:rsid w:val="008A6538"/>
    <w:rsid w:val="008B6426"/>
    <w:rsid w:val="008C7056"/>
    <w:rsid w:val="008F3B14"/>
    <w:rsid w:val="008F7529"/>
    <w:rsid w:val="00901899"/>
    <w:rsid w:val="0090344B"/>
    <w:rsid w:val="00905715"/>
    <w:rsid w:val="0091321E"/>
    <w:rsid w:val="00913946"/>
    <w:rsid w:val="00923D07"/>
    <w:rsid w:val="0092726B"/>
    <w:rsid w:val="009361BA"/>
    <w:rsid w:val="00944F78"/>
    <w:rsid w:val="009510E7"/>
    <w:rsid w:val="00952C89"/>
    <w:rsid w:val="009571D8"/>
    <w:rsid w:val="009650EA"/>
    <w:rsid w:val="0097790C"/>
    <w:rsid w:val="0098506E"/>
    <w:rsid w:val="00986D63"/>
    <w:rsid w:val="00995F7F"/>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67F19"/>
    <w:rsid w:val="00A755E8"/>
    <w:rsid w:val="00A83881"/>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4E7C"/>
    <w:rsid w:val="00B717F2"/>
    <w:rsid w:val="00B81760"/>
    <w:rsid w:val="00B8494C"/>
    <w:rsid w:val="00B96DD6"/>
    <w:rsid w:val="00BA1546"/>
    <w:rsid w:val="00BA31D3"/>
    <w:rsid w:val="00BB4E51"/>
    <w:rsid w:val="00BB6958"/>
    <w:rsid w:val="00BD431F"/>
    <w:rsid w:val="00BE423E"/>
    <w:rsid w:val="00BF02B2"/>
    <w:rsid w:val="00BF61AC"/>
    <w:rsid w:val="00C2677C"/>
    <w:rsid w:val="00C30F8C"/>
    <w:rsid w:val="00C47FA6"/>
    <w:rsid w:val="00C57FC6"/>
    <w:rsid w:val="00C66A7D"/>
    <w:rsid w:val="00C779DA"/>
    <w:rsid w:val="00C814F7"/>
    <w:rsid w:val="00CA4B4D"/>
    <w:rsid w:val="00CB35C3"/>
    <w:rsid w:val="00CD323D"/>
    <w:rsid w:val="00CE4030"/>
    <w:rsid w:val="00CE64B3"/>
    <w:rsid w:val="00CF1A49"/>
    <w:rsid w:val="00D00DCA"/>
    <w:rsid w:val="00D0630C"/>
    <w:rsid w:val="00D07297"/>
    <w:rsid w:val="00D15B9D"/>
    <w:rsid w:val="00D17DFC"/>
    <w:rsid w:val="00D243A9"/>
    <w:rsid w:val="00D305E5"/>
    <w:rsid w:val="00D37CD3"/>
    <w:rsid w:val="00D66A52"/>
    <w:rsid w:val="00D66EFA"/>
    <w:rsid w:val="00D71F6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453F7"/>
    <w:rsid w:val="00E5632B"/>
    <w:rsid w:val="00E70240"/>
    <w:rsid w:val="00E71E6B"/>
    <w:rsid w:val="00E81CC5"/>
    <w:rsid w:val="00E85A87"/>
    <w:rsid w:val="00E85B4A"/>
    <w:rsid w:val="00E9528E"/>
    <w:rsid w:val="00EA5099"/>
    <w:rsid w:val="00EA663C"/>
    <w:rsid w:val="00EA76F6"/>
    <w:rsid w:val="00EC1351"/>
    <w:rsid w:val="00EC4CBF"/>
    <w:rsid w:val="00EE2CA8"/>
    <w:rsid w:val="00EF17E8"/>
    <w:rsid w:val="00EF51D9"/>
    <w:rsid w:val="00F11512"/>
    <w:rsid w:val="00F130DD"/>
    <w:rsid w:val="00F24884"/>
    <w:rsid w:val="00F41B71"/>
    <w:rsid w:val="00F476C4"/>
    <w:rsid w:val="00F61DF9"/>
    <w:rsid w:val="00F62BDA"/>
    <w:rsid w:val="00F71917"/>
    <w:rsid w:val="00F81960"/>
    <w:rsid w:val="00F8769D"/>
    <w:rsid w:val="00F9350C"/>
    <w:rsid w:val="00F94EB5"/>
    <w:rsid w:val="00F9624D"/>
    <w:rsid w:val="00FA3841"/>
    <w:rsid w:val="00FA584A"/>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BB69F853EFDB49908457892C766FE6E8"/>
        <w:category>
          <w:name w:val="General"/>
          <w:gallery w:val="placeholder"/>
        </w:category>
        <w:types>
          <w:type w:val="bbPlcHdr"/>
        </w:types>
        <w:behaviors>
          <w:behavior w:val="content"/>
        </w:behaviors>
        <w:guid w:val="{E9BEF093-2702-4550-ADA1-A3CD2C24422B}"/>
      </w:docPartPr>
      <w:docPartBody>
        <w:p w:rsidR="006402DF" w:rsidRDefault="00DB5875" w:rsidP="00DB5875">
          <w:pPr>
            <w:pStyle w:val="BB69F853EFDB49908457892C766FE6E8"/>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610E"/>
    <w:rsid w:val="000C0107"/>
    <w:rsid w:val="000E3390"/>
    <w:rsid w:val="000F41B8"/>
    <w:rsid w:val="002D2C0D"/>
    <w:rsid w:val="002F24A6"/>
    <w:rsid w:val="0032225C"/>
    <w:rsid w:val="003274FE"/>
    <w:rsid w:val="00332014"/>
    <w:rsid w:val="00381800"/>
    <w:rsid w:val="00386BFA"/>
    <w:rsid w:val="00436BEE"/>
    <w:rsid w:val="005C4F99"/>
    <w:rsid w:val="006402DF"/>
    <w:rsid w:val="006716C5"/>
    <w:rsid w:val="00683767"/>
    <w:rsid w:val="006A0640"/>
    <w:rsid w:val="006B2936"/>
    <w:rsid w:val="006C5465"/>
    <w:rsid w:val="00881E01"/>
    <w:rsid w:val="008F5D26"/>
    <w:rsid w:val="00952AF3"/>
    <w:rsid w:val="009842F8"/>
    <w:rsid w:val="009C5E02"/>
    <w:rsid w:val="00AA1062"/>
    <w:rsid w:val="00AE3616"/>
    <w:rsid w:val="00B00C61"/>
    <w:rsid w:val="00B13509"/>
    <w:rsid w:val="00BD1642"/>
    <w:rsid w:val="00C16D50"/>
    <w:rsid w:val="00C7181E"/>
    <w:rsid w:val="00D33641"/>
    <w:rsid w:val="00D65095"/>
    <w:rsid w:val="00DB5875"/>
    <w:rsid w:val="00DD2A9D"/>
    <w:rsid w:val="00E65E83"/>
    <w:rsid w:val="00F223EF"/>
    <w:rsid w:val="00F94A63"/>
    <w:rsid w:val="00FA0445"/>
    <w:rsid w:val="00FB1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BB69F853EFDB49908457892C766FE6E8">
    <w:name w:val="BB69F853EFDB49908457892C766FE6E8"/>
    <w:rsid w:val="00DB58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34</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36</cp:revision>
  <cp:lastPrinted>2020-12-15T18:18:00Z</cp:lastPrinted>
  <dcterms:created xsi:type="dcterms:W3CDTF">2020-12-15T01:40:00Z</dcterms:created>
  <dcterms:modified xsi:type="dcterms:W3CDTF">2021-03-18T00:34:00Z</dcterms:modified>
  <cp:category/>
</cp:coreProperties>
</file>