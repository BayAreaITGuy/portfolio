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301772">
        <w:trPr>
          <w:trHeight w:hRule="exact" w:val="2164"/>
        </w:trPr>
        <w:tc>
          <w:tcPr>
            <w:tcW w:w="9360" w:type="dxa"/>
            <w:tcMar>
              <w:top w:w="0" w:type="dxa"/>
              <w:bottom w:w="0" w:type="dxa"/>
            </w:tcMar>
          </w:tcPr>
          <w:p w:rsidR="00692703" w:rsidRPr="00CF1A49" w:rsidRDefault="00FF0E7C" w:rsidP="00913946">
            <w:pPr>
              <w:pStyle w:val="Title"/>
            </w:pPr>
            <w:r>
              <w:t>Connor Readnour</w:t>
            </w:r>
          </w:p>
          <w:p w:rsidR="00301772" w:rsidRDefault="00301772" w:rsidP="00913946">
            <w:pPr>
              <w:pStyle w:val="ContactInfo"/>
              <w:contextualSpacing w:val="0"/>
              <w:rPr>
                <w:sz w:val="26"/>
                <w:szCs w:val="26"/>
              </w:rPr>
            </w:pPr>
          </w:p>
          <w:p w:rsidR="00692703" w:rsidRPr="00301772" w:rsidRDefault="00FF0E7C" w:rsidP="00913946">
            <w:pPr>
              <w:pStyle w:val="ContactInfo"/>
              <w:contextualSpacing w:val="0"/>
              <w:rPr>
                <w:sz w:val="28"/>
                <w:szCs w:val="26"/>
              </w:rPr>
            </w:pPr>
            <w:r w:rsidRPr="00301772">
              <w:rPr>
                <w:sz w:val="28"/>
                <w:szCs w:val="26"/>
              </w:rPr>
              <w:t>630.639.6677</w:t>
            </w:r>
          </w:p>
          <w:p w:rsidR="00692703" w:rsidRPr="00301772" w:rsidRDefault="001E3570" w:rsidP="000C4ACA">
            <w:pPr>
              <w:pStyle w:val="ContactInfoEmphasis"/>
              <w:contextualSpacing w:val="0"/>
              <w:rPr>
                <w:sz w:val="32"/>
                <w:szCs w:val="32"/>
              </w:rPr>
            </w:pPr>
            <w:hyperlink r:id="rId7" w:anchor="welcome-section" w:tooltip="Navigate to my Portfolio!" w:history="1">
              <w:r w:rsidR="000C4ACA" w:rsidRPr="00301772">
                <w:rPr>
                  <w:sz w:val="32"/>
                  <w:szCs w:val="32"/>
                </w:rPr>
                <w:t>Portfolio</w:t>
              </w:r>
            </w:hyperlink>
            <w:r w:rsidR="000C4ACA" w:rsidRPr="00301772">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301772">
                  <w:rPr>
                    <w:sz w:val="32"/>
                    <w:szCs w:val="32"/>
                  </w:rPr>
                  <w:t>·</w:t>
                </w:r>
              </w:sdtContent>
            </w:sdt>
            <w:r w:rsidR="00692703" w:rsidRPr="00301772">
              <w:rPr>
                <w:sz w:val="32"/>
                <w:szCs w:val="32"/>
              </w:rPr>
              <w:t xml:space="preserve"> </w:t>
            </w:r>
            <w:hyperlink r:id="rId8" w:tooltip="Navigate to my LinkedIn page!" w:history="1">
              <w:r w:rsidR="000C4ACA" w:rsidRPr="00301772">
                <w:rPr>
                  <w:sz w:val="32"/>
                  <w:szCs w:val="32"/>
                </w:rPr>
                <w:t>LinkedIn</w:t>
              </w:r>
            </w:hyperlink>
            <w:r w:rsidR="000C4ACA" w:rsidRPr="00301772">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301772">
                  <w:rPr>
                    <w:sz w:val="32"/>
                    <w:szCs w:val="32"/>
                  </w:rPr>
                  <w:t>·</w:t>
                </w:r>
              </w:sdtContent>
            </w:sdt>
            <w:r w:rsidR="000C4ACA" w:rsidRPr="00301772">
              <w:rPr>
                <w:sz w:val="32"/>
                <w:szCs w:val="32"/>
              </w:rPr>
              <w:t xml:space="preserve"> connorreadnour@gmail.com</w:t>
            </w:r>
          </w:p>
        </w:tc>
      </w:tr>
      <w:tr w:rsidR="009571D8" w:rsidRPr="00CF1A49" w:rsidTr="00301772">
        <w:trPr>
          <w:trHeight w:val="922"/>
        </w:trPr>
        <w:tc>
          <w:tcPr>
            <w:tcW w:w="9360" w:type="dxa"/>
            <w:tcMar>
              <w:top w:w="432" w:type="dxa"/>
            </w:tcMar>
          </w:tcPr>
          <w:p w:rsidR="00FF0E7C" w:rsidRDefault="00233A9E" w:rsidP="00725E7D">
            <w:r w:rsidRPr="00233A9E">
              <w:t>Frontend Web Developer</w:t>
            </w:r>
            <w:r>
              <w:t xml:space="preserve"> </w:t>
            </w:r>
            <w:r w:rsidR="00C811FF">
              <w:t>and Data Analyst</w:t>
            </w:r>
            <w:r w:rsidR="00C811FF" w:rsidRPr="00FF0E7C">
              <w:t xml:space="preserve"> with over 5 years of experience working with highly collaborative teams using a diverse set of</w:t>
            </w:r>
            <w:r w:rsidR="00C811FF">
              <w:t xml:space="preserve"> computer software &amp; languages.</w:t>
            </w:r>
          </w:p>
          <w:sdt>
            <w:sdtPr>
              <w:alias w:val="Skills:"/>
              <w:tag w:val="Skills:"/>
              <w:id w:val="805668165"/>
              <w:placeholder>
                <w:docPart w:val="66F92138549A4878BD12CED6598E7CC5"/>
              </w:placeholder>
              <w:temporary/>
              <w:showingPlcHdr/>
              <w15:appearance w15:val="hidden"/>
            </w:sdtPr>
            <w:sdtEndPr/>
            <w:sdtContent>
              <w:p w:rsidR="00C811FF" w:rsidRPr="00CF1A49" w:rsidRDefault="00C811FF" w:rsidP="00C811FF">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811FF" w:rsidRPr="006E1507" w:rsidTr="0066538E">
              <w:trPr>
                <w:trHeight w:val="563"/>
              </w:trPr>
              <w:tc>
                <w:tcPr>
                  <w:tcW w:w="4785" w:type="dxa"/>
                </w:tcPr>
                <w:p w:rsidR="00233A9E" w:rsidRDefault="00233A9E" w:rsidP="00233A9E">
                  <w:pPr>
                    <w:pStyle w:val="ListBullet"/>
                    <w:contextualSpacing w:val="0"/>
                  </w:pPr>
                  <w:r>
                    <w:t>HTML5, CSS3, JavaScript</w:t>
                  </w:r>
                </w:p>
                <w:p w:rsidR="003E6CCC" w:rsidRPr="006E1507" w:rsidRDefault="003E6CCC" w:rsidP="003E6CCC">
                  <w:pPr>
                    <w:pStyle w:val="ListBullet"/>
                    <w:contextualSpacing w:val="0"/>
                  </w:pPr>
                  <w:r>
                    <w:t>Bootstrap, Responsive Web Design</w:t>
                  </w:r>
                </w:p>
                <w:p w:rsidR="003E6CCC" w:rsidRDefault="003E6CCC" w:rsidP="003E6CCC">
                  <w:pPr>
                    <w:pStyle w:val="ListBullet"/>
                    <w:contextualSpacing w:val="0"/>
                  </w:pPr>
                  <w:r>
                    <w:t>MS Excel, Word, PowerPoint</w:t>
                  </w:r>
                </w:p>
                <w:p w:rsidR="00C811FF" w:rsidRDefault="003E6CCC" w:rsidP="003E6CCC">
                  <w:pPr>
                    <w:pStyle w:val="ListBullet"/>
                    <w:contextualSpacing w:val="0"/>
                  </w:pPr>
                  <w:r>
                    <w:t>Jira, Slack, Chrome Dev Tools</w:t>
                  </w:r>
                </w:p>
                <w:p w:rsidR="00764A8B" w:rsidRPr="006E1507" w:rsidRDefault="00764A8B" w:rsidP="003E6CCC">
                  <w:pPr>
                    <w:pStyle w:val="ListBullet"/>
                    <w:contextualSpacing w:val="0"/>
                  </w:pPr>
                  <w:r>
                    <w:t>Agile Development, SDLC</w:t>
                  </w:r>
                  <w:r w:rsidR="00C516D8">
                    <w:t>, Crystal Reports</w:t>
                  </w:r>
                </w:p>
              </w:tc>
              <w:tc>
                <w:tcPr>
                  <w:tcW w:w="4785" w:type="dxa"/>
                  <w:tcMar>
                    <w:left w:w="360" w:type="dxa"/>
                  </w:tcMar>
                </w:tcPr>
                <w:p w:rsidR="00764A8B" w:rsidRDefault="00764A8B" w:rsidP="00764A8B">
                  <w:pPr>
                    <w:pStyle w:val="ListBullet"/>
                    <w:contextualSpacing w:val="0"/>
                  </w:pPr>
                  <w:r>
                    <w:t>SQL/T-SQL queries,  ETL data migrations</w:t>
                  </w:r>
                </w:p>
                <w:p w:rsidR="00764A8B" w:rsidRDefault="00764A8B" w:rsidP="00764A8B">
                  <w:pPr>
                    <w:pStyle w:val="ListBullet"/>
                    <w:contextualSpacing w:val="0"/>
                  </w:pPr>
                  <w:r>
                    <w:t>Microsoft SQL Server 2008 - 2016</w:t>
                  </w:r>
                </w:p>
                <w:p w:rsidR="003E6CCC" w:rsidRDefault="00764A8B" w:rsidP="00764A8B">
                  <w:pPr>
                    <w:pStyle w:val="ListBullet"/>
                    <w:contextualSpacing w:val="0"/>
                  </w:pPr>
                  <w:r>
                    <w:t>ARCHIBUS Web Central &amp; Smart Client</w:t>
                  </w:r>
                </w:p>
                <w:p w:rsidR="00764A8B" w:rsidRDefault="00764A8B" w:rsidP="00764A8B">
                  <w:pPr>
                    <w:pStyle w:val="ListBullet"/>
                    <w:contextualSpacing w:val="0"/>
                  </w:pPr>
                  <w:r>
                    <w:t>Unit Testing and Integration Testing</w:t>
                  </w:r>
                </w:p>
                <w:p w:rsidR="00764A8B" w:rsidRDefault="00764A8B" w:rsidP="00764A8B">
                  <w:pPr>
                    <w:pStyle w:val="ListBullet"/>
                    <w:contextualSpacing w:val="0"/>
                  </w:pPr>
                  <w:r>
                    <w:t>Regression and User Acceptance Testing</w:t>
                  </w:r>
                </w:p>
                <w:p w:rsidR="00C811FF" w:rsidRPr="006E1507" w:rsidRDefault="00C811FF" w:rsidP="00764A8B">
                  <w:pPr>
                    <w:pStyle w:val="ListBullet"/>
                    <w:numPr>
                      <w:ilvl w:val="0"/>
                      <w:numId w:val="0"/>
                    </w:numPr>
                    <w:ind w:left="360"/>
                    <w:contextualSpacing w:val="0"/>
                  </w:pPr>
                </w:p>
              </w:tc>
            </w:tr>
          </w:tbl>
          <w:p w:rsidR="00C811FF" w:rsidRPr="00CF1A49" w:rsidRDefault="00C811FF" w:rsidP="00725E7D">
            <w:pPr>
              <w:contextualSpacing w:val="0"/>
            </w:pPr>
          </w:p>
        </w:tc>
      </w:tr>
    </w:tbl>
    <w:p w:rsidR="004E01EB" w:rsidRPr="00CF1A49" w:rsidRDefault="001E3570"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A51226" w:rsidRDefault="00A961D5" w:rsidP="001D0BF1">
            <w:pPr>
              <w:pStyle w:val="Heading2"/>
              <w:contextualSpacing w:val="0"/>
              <w:outlineLvl w:val="1"/>
              <w:rPr>
                <w:rFonts w:cs="Segoe UI"/>
                <w:bCs/>
                <w:caps w:val="0"/>
              </w:rPr>
            </w:pPr>
            <w:r>
              <w:rPr>
                <w:rFonts w:cs="Segoe UI"/>
                <w:bCs/>
                <w:caps w:val="0"/>
              </w:rPr>
              <w:t>Fronte</w:t>
            </w:r>
            <w:r w:rsidR="00FF0E7C" w:rsidRPr="001B6343">
              <w:rPr>
                <w:rFonts w:cs="Segoe UI"/>
                <w:bCs/>
                <w:caps w:val="0"/>
              </w:rPr>
              <w:t>nd Web Developer</w:t>
            </w:r>
          </w:p>
          <w:p w:rsidR="00194764" w:rsidRPr="00032558" w:rsidRDefault="00A63370" w:rsidP="0019476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B35E5" w:rsidRPr="00301772" w:rsidRDefault="007B35E5" w:rsidP="007B35E5">
            <w:pPr>
              <w:rPr>
                <w:rFonts w:cs="Segoe UI"/>
                <w:szCs w:val="20"/>
                <w:shd w:val="clear" w:color="auto" w:fill="FFFFFF"/>
              </w:rPr>
            </w:pPr>
            <w:r w:rsidRPr="00301772">
              <w:rPr>
                <w:rFonts w:cs="Segoe UI"/>
                <w:szCs w:val="20"/>
                <w:shd w:val="clear" w:color="auto" w:fill="FFFFFF"/>
              </w:rPr>
              <w:t>• Developed over 25 responsive SpaceView Bootstrap webpages using HTML5, CSS3, and JavaScript, while also having unit tested hundreds of design and functionality updates.</w:t>
            </w:r>
          </w:p>
          <w:p w:rsidR="00A51226" w:rsidRPr="00301772" w:rsidRDefault="00FF0E7C" w:rsidP="00A51226">
            <w:pPr>
              <w:rPr>
                <w:rFonts w:cs="Segoe UI"/>
                <w:szCs w:val="20"/>
                <w:shd w:val="clear" w:color="auto" w:fill="FFFFFF"/>
              </w:rPr>
            </w:pPr>
            <w:r w:rsidRPr="00301772">
              <w:rPr>
                <w:rFonts w:cs="Segoe UI"/>
                <w:szCs w:val="20"/>
              </w:rPr>
              <w:br/>
            </w:r>
            <w:r w:rsidR="00CF1AD4" w:rsidRPr="00301772">
              <w:rPr>
                <w:rFonts w:cs="Segoe UI"/>
                <w:szCs w:val="20"/>
                <w:shd w:val="clear" w:color="auto" w:fill="FFFFFF"/>
              </w:rPr>
              <w:t>• Created and modified hundreds of views, home pages and reports in the ARCHIBUS Web Central and Smart Client IWMS software based on customer specifications.</w:t>
            </w:r>
          </w:p>
          <w:p w:rsidR="00A51226" w:rsidRPr="00301772" w:rsidRDefault="00A51226" w:rsidP="00A51226">
            <w:pPr>
              <w:rPr>
                <w:rFonts w:cs="Segoe UI"/>
                <w:szCs w:val="20"/>
                <w:shd w:val="clear" w:color="auto" w:fill="FFFFFF"/>
              </w:rPr>
            </w:pPr>
          </w:p>
          <w:p w:rsidR="00C516D8" w:rsidRPr="00301772" w:rsidRDefault="00C516D8" w:rsidP="00C516D8">
            <w:pPr>
              <w:rPr>
                <w:rFonts w:cs="Segoe UI"/>
                <w:szCs w:val="20"/>
                <w:shd w:val="clear" w:color="auto" w:fill="FFFFFF"/>
              </w:rPr>
            </w:pPr>
            <w:r w:rsidRPr="00301772">
              <w:rPr>
                <w:rFonts w:cs="Segoe UI"/>
                <w:szCs w:val="20"/>
                <w:shd w:val="clear" w:color="auto" w:fill="FFFFFF"/>
              </w:rPr>
              <w:t xml:space="preserve">• Built Excel direct connect reports and </w:t>
            </w:r>
            <w:r w:rsidR="007B35E5" w:rsidRPr="00301772">
              <w:rPr>
                <w:rFonts w:cs="Segoe UI"/>
                <w:szCs w:val="20"/>
                <w:shd w:val="clear" w:color="auto" w:fill="FFFFFF"/>
              </w:rPr>
              <w:t>composed</w:t>
            </w:r>
            <w:r w:rsidRPr="00301772">
              <w:rPr>
                <w:rFonts w:cs="Segoe UI"/>
                <w:szCs w:val="20"/>
                <w:shd w:val="clear" w:color="auto" w:fill="FFFFFF"/>
              </w:rPr>
              <w:t xml:space="preserve"> Crystal Reports using SQL queries </w:t>
            </w:r>
            <w:r w:rsidR="00194764" w:rsidRPr="00301772">
              <w:rPr>
                <w:rFonts w:cs="Segoe UI"/>
                <w:szCs w:val="20"/>
                <w:shd w:val="clear" w:color="auto" w:fill="FFFFFF"/>
              </w:rPr>
              <w:t>on</w:t>
            </w:r>
            <w:r w:rsidRPr="00301772">
              <w:rPr>
                <w:rFonts w:cs="Segoe UI"/>
                <w:szCs w:val="20"/>
                <w:shd w:val="clear" w:color="auto" w:fill="FFFFFF"/>
              </w:rPr>
              <w:t xml:space="preserve"> customer data to produce actionable insights such as rentable square feet, terminations, new hires, and moves on a weekly, monthly, and yearly basis.</w:t>
            </w:r>
          </w:p>
          <w:p w:rsidR="00763AEE" w:rsidRPr="00301772" w:rsidRDefault="00763AEE" w:rsidP="00A51226">
            <w:pPr>
              <w:rPr>
                <w:rFonts w:cs="Segoe UI"/>
                <w:szCs w:val="20"/>
                <w:shd w:val="clear" w:color="auto" w:fill="FFFFFF"/>
              </w:rPr>
            </w:pPr>
          </w:p>
          <w:p w:rsidR="00763AEE" w:rsidRPr="00301772" w:rsidRDefault="00763AEE" w:rsidP="00A51226">
            <w:pPr>
              <w:rPr>
                <w:rFonts w:cs="Segoe UI"/>
                <w:szCs w:val="20"/>
                <w:shd w:val="clear" w:color="auto" w:fill="FFFFFF"/>
              </w:rPr>
            </w:pPr>
            <w:r w:rsidRPr="00301772">
              <w:rPr>
                <w:rFonts w:cs="Segoe UI"/>
                <w:szCs w:val="20"/>
                <w:shd w:val="clear" w:color="auto" w:fill="FFFFFF"/>
              </w:rPr>
              <w:t>• Utilized AutoCAD software to</w:t>
            </w:r>
            <w:r w:rsidR="007B35E5" w:rsidRPr="00301772">
              <w:rPr>
                <w:rFonts w:cs="Segoe UI"/>
                <w:szCs w:val="20"/>
                <w:shd w:val="clear" w:color="auto" w:fill="FFFFFF"/>
              </w:rPr>
              <w:t xml:space="preserve"> assemble Architectural, Interior, and Facilities Management drawings, and </w:t>
            </w:r>
            <w:r w:rsidR="00C0356F" w:rsidRPr="00301772">
              <w:rPr>
                <w:rFonts w:cs="Segoe UI"/>
                <w:szCs w:val="20"/>
                <w:shd w:val="clear" w:color="auto" w:fill="FFFFFF"/>
              </w:rPr>
              <w:t>Polylined</w:t>
            </w:r>
            <w:r w:rsidRPr="00301772">
              <w:rPr>
                <w:rFonts w:cs="Segoe UI"/>
                <w:szCs w:val="20"/>
                <w:shd w:val="clear" w:color="auto" w:fill="FFFFFF"/>
              </w:rPr>
              <w:t xml:space="preserve"> </w:t>
            </w:r>
            <w:r w:rsidR="00194764" w:rsidRPr="00301772">
              <w:rPr>
                <w:rFonts w:cs="Segoe UI"/>
                <w:szCs w:val="20"/>
                <w:shd w:val="clear" w:color="auto" w:fill="FFFFFF"/>
              </w:rPr>
              <w:t xml:space="preserve">an average of </w:t>
            </w:r>
            <w:r w:rsidRPr="00301772">
              <w:rPr>
                <w:rFonts w:cs="Segoe UI"/>
                <w:szCs w:val="20"/>
                <w:shd w:val="clear" w:color="auto" w:fill="FFFFFF"/>
              </w:rPr>
              <w:t xml:space="preserve">at least 30,000 square feet of CAD drawings into our ARCHIBUS database </w:t>
            </w:r>
            <w:r w:rsidR="00194764" w:rsidRPr="00301772">
              <w:rPr>
                <w:rFonts w:cs="Segoe UI"/>
                <w:szCs w:val="20"/>
                <w:shd w:val="clear" w:color="auto" w:fill="FFFFFF"/>
              </w:rPr>
              <w:t>each</w:t>
            </w:r>
            <w:r w:rsidRPr="00301772">
              <w:rPr>
                <w:rFonts w:cs="Segoe UI"/>
                <w:szCs w:val="20"/>
                <w:shd w:val="clear" w:color="auto" w:fill="FFFFFF"/>
              </w:rPr>
              <w:t xml:space="preserve"> day.</w:t>
            </w:r>
          </w:p>
          <w:p w:rsidR="00FF0E7C" w:rsidRPr="00CF1A49" w:rsidRDefault="00FF0E7C" w:rsidP="00233A9E"/>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F03C73" w:rsidRDefault="00A94AED" w:rsidP="00F61DF9">
            <w:pPr>
              <w:pStyle w:val="Heading2"/>
              <w:contextualSpacing w:val="0"/>
              <w:outlineLvl w:val="1"/>
              <w:rPr>
                <w:caps w:val="0"/>
              </w:rPr>
            </w:pPr>
            <w:r>
              <w:rPr>
                <w:caps w:val="0"/>
              </w:rPr>
              <w:t>Data</w:t>
            </w:r>
            <w:r w:rsidRPr="00FA3841">
              <w:rPr>
                <w:caps w:val="0"/>
              </w:rPr>
              <w:t xml:space="preserve"> Analyst</w:t>
            </w:r>
            <w:r w:rsidR="002746C0">
              <w:rPr>
                <w:caps w:val="0"/>
              </w:rPr>
              <w:t>, Testing Analyst</w:t>
            </w:r>
            <w:bookmarkStart w:id="0" w:name="_GoBack"/>
            <w:bookmarkEnd w:id="0"/>
          </w:p>
          <w:p w:rsidR="00194764" w:rsidRPr="00A6513F" w:rsidRDefault="00FA3841" w:rsidP="0019476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p>
          <w:p w:rsidR="007B35E5" w:rsidRPr="00301772" w:rsidRDefault="007B35E5" w:rsidP="007B35E5">
            <w:pPr>
              <w:rPr>
                <w:rFonts w:cs="Segoe UI"/>
                <w:szCs w:val="20"/>
                <w:shd w:val="clear" w:color="auto" w:fill="FFFFFF"/>
              </w:rPr>
            </w:pPr>
            <w:r w:rsidRPr="00301772">
              <w:rPr>
                <w:rFonts w:cs="Segoe UI"/>
                <w:szCs w:val="20"/>
                <w:shd w:val="clear" w:color="auto" w:fill="FFFFFF"/>
              </w:rPr>
              <w:t>• Generated production databases and wrote DDL/DML T-SQL Queries in MS SQL Server 2008 – 2016 to construct reports and dig deeper into data migration issues.</w:t>
            </w:r>
          </w:p>
          <w:p w:rsidR="007B35E5" w:rsidRPr="00301772" w:rsidRDefault="007B35E5" w:rsidP="007B35E5">
            <w:pPr>
              <w:rPr>
                <w:rFonts w:cs="Segoe UI"/>
                <w:szCs w:val="20"/>
              </w:rPr>
            </w:pPr>
            <w:r w:rsidRPr="00301772">
              <w:rPr>
                <w:rFonts w:cs="Segoe UI"/>
                <w:szCs w:val="20"/>
              </w:rPr>
              <w:lastRenderedPageBreak/>
              <w:br/>
            </w:r>
            <w:r w:rsidRPr="00301772">
              <w:rPr>
                <w:rFonts w:cs="Segoe UI"/>
                <w:szCs w:val="20"/>
                <w:shd w:val="clear" w:color="auto" w:fill="FFFFFF"/>
              </w:rPr>
              <w:t xml:space="preserve">• Identified </w:t>
            </w:r>
            <w:r w:rsidR="00194764" w:rsidRPr="00301772">
              <w:rPr>
                <w:rFonts w:cs="Segoe UI"/>
                <w:szCs w:val="20"/>
                <w:shd w:val="clear" w:color="auto" w:fill="FFFFFF"/>
              </w:rPr>
              <w:t xml:space="preserve">bad data or code </w:t>
            </w:r>
            <w:r w:rsidRPr="00301772">
              <w:rPr>
                <w:rFonts w:cs="Segoe UI"/>
                <w:szCs w:val="20"/>
                <w:shd w:val="clear" w:color="auto" w:fill="FFFFFF"/>
              </w:rPr>
              <w:t>defects</w:t>
            </w:r>
            <w:r w:rsidR="00194764" w:rsidRPr="00301772">
              <w:rPr>
                <w:rFonts w:cs="Segoe UI"/>
                <w:szCs w:val="20"/>
                <w:shd w:val="clear" w:color="auto" w:fill="FFFFFF"/>
              </w:rPr>
              <w:t xml:space="preserve"> and</w:t>
            </w:r>
            <w:r w:rsidRPr="00301772">
              <w:rPr>
                <w:rFonts w:cs="Segoe UI"/>
                <w:szCs w:val="20"/>
                <w:shd w:val="clear" w:color="auto" w:fill="FFFFFF"/>
              </w:rPr>
              <w:t xml:space="preserve"> approved new functionality in </w:t>
            </w:r>
            <w:r w:rsidR="00194764" w:rsidRPr="00301772">
              <w:rPr>
                <w:rFonts w:cs="Segoe UI"/>
                <w:szCs w:val="20"/>
                <w:shd w:val="clear" w:color="auto" w:fill="FFFFFF"/>
              </w:rPr>
              <w:t>IMS</w:t>
            </w:r>
            <w:r w:rsidRPr="00301772">
              <w:rPr>
                <w:rFonts w:cs="Segoe UI"/>
                <w:szCs w:val="20"/>
                <w:shd w:val="clear" w:color="auto" w:fill="FFFFFF"/>
              </w:rPr>
              <w:t xml:space="preserve"> software</w:t>
            </w:r>
            <w:r w:rsidR="00194764" w:rsidRPr="00301772">
              <w:rPr>
                <w:rFonts w:cs="Segoe UI"/>
                <w:szCs w:val="20"/>
                <w:shd w:val="clear" w:color="auto" w:fill="FFFFFF"/>
              </w:rPr>
              <w:t xml:space="preserve"> during initial, regression,</w:t>
            </w:r>
            <w:r w:rsidRPr="00301772">
              <w:rPr>
                <w:rFonts w:cs="Segoe UI"/>
                <w:szCs w:val="20"/>
                <w:shd w:val="clear" w:color="auto" w:fill="FFFFFF"/>
              </w:rPr>
              <w:t xml:space="preserve"> release</w:t>
            </w:r>
            <w:r w:rsidR="00194764" w:rsidRPr="00301772">
              <w:rPr>
                <w:rFonts w:cs="Segoe UI"/>
                <w:szCs w:val="20"/>
                <w:shd w:val="clear" w:color="auto" w:fill="FFFFFF"/>
              </w:rPr>
              <w:t>, and user acceptance</w:t>
            </w:r>
            <w:r w:rsidRPr="00301772">
              <w:rPr>
                <w:rFonts w:cs="Segoe UI"/>
                <w:szCs w:val="20"/>
                <w:shd w:val="clear" w:color="auto" w:fill="FFFFFF"/>
              </w:rPr>
              <w:t xml:space="preserve"> testing.</w:t>
            </w:r>
            <w:r w:rsidRPr="00301772">
              <w:rPr>
                <w:rFonts w:cs="Segoe UI"/>
                <w:szCs w:val="20"/>
              </w:rPr>
              <w:br/>
            </w:r>
          </w:p>
          <w:p w:rsidR="00FF0E7C" w:rsidRDefault="007B35E5" w:rsidP="007B35E5">
            <w:r w:rsidRPr="00301772">
              <w:rPr>
                <w:rFonts w:cs="Segoe UI"/>
                <w:szCs w:val="20"/>
                <w:shd w:val="clear" w:color="auto" w:fill="FFFFFF"/>
              </w:rPr>
              <w:t>• Managed client conversions to Applied Systems EPIC insurance management software from various source systems such as TAM, INSTAR and VISION.</w:t>
            </w:r>
            <w:r w:rsidRPr="00301772">
              <w:rPr>
                <w:rFonts w:cs="Segoe UI"/>
                <w:szCs w:val="20"/>
              </w:rPr>
              <w:br/>
            </w:r>
            <w:r w:rsidRPr="00301772">
              <w:rPr>
                <w:rFonts w:cs="Segoe UI"/>
                <w:szCs w:val="20"/>
              </w:rPr>
              <w:br/>
            </w:r>
            <w:r w:rsidRPr="00301772">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897A69"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BF02B2" w:rsidRPr="00CF1A49" w:rsidTr="00555E7F">
        <w:trPr>
          <w:trHeight w:val="931"/>
        </w:trPr>
        <w:tc>
          <w:tcPr>
            <w:tcW w:w="9708" w:type="dxa"/>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sidR="00816D8A">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F02B2" w:rsidRPr="00BF02B2" w:rsidRDefault="00BF02B2" w:rsidP="00BF02B2">
            <w:pPr>
              <w:pStyle w:val="Heading2"/>
              <w:outlineLvl w:val="1"/>
              <w:rPr>
                <w:caps w:val="0"/>
              </w:rPr>
            </w:pPr>
            <w:r w:rsidRPr="00BF02B2">
              <w:rPr>
                <w:caps w:val="0"/>
              </w:rPr>
              <w:t>JavaScript Algorithms and Data Structures Developer Certification</w:t>
            </w:r>
          </w:p>
          <w:p w:rsidR="00BF02B2" w:rsidRPr="00CF1A49" w:rsidRDefault="00BF02B2" w:rsidP="0084533D">
            <w:r w:rsidRPr="00BF02B2">
              <w:rPr>
                <w:rStyle w:val="SubtleReference"/>
                <w:smallCaps w:val="0"/>
                <w:sz w:val="24"/>
                <w:szCs w:val="26"/>
              </w:rPr>
              <w:t>freeCodeCamp.org</w:t>
            </w:r>
          </w:p>
        </w:tc>
      </w:tr>
      <w:tr w:rsidR="00BF02B2" w:rsidRPr="00CF1A49" w:rsidTr="00555E7F">
        <w:trPr>
          <w:trHeight w:val="30"/>
        </w:trPr>
        <w:tc>
          <w:tcPr>
            <w:tcW w:w="9708" w:type="dxa"/>
            <w:tcMar>
              <w:top w:w="216" w:type="dxa"/>
            </w:tcMar>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BF02B2" w:rsidRPr="00BF02B2" w:rsidRDefault="00BF02B2" w:rsidP="00BF02B2">
            <w:pPr>
              <w:pStyle w:val="Heading2"/>
              <w:outlineLvl w:val="1"/>
              <w:rPr>
                <w:caps w:val="0"/>
              </w:rPr>
            </w:pPr>
            <w:r w:rsidRPr="00BF02B2">
              <w:rPr>
                <w:caps w:val="0"/>
              </w:rPr>
              <w:t>Responsive Web Design Developer Certification</w:t>
            </w:r>
          </w:p>
          <w:p w:rsidR="00BF02B2" w:rsidRDefault="00BF02B2" w:rsidP="0084533D">
            <w:pPr>
              <w:rPr>
                <w:rStyle w:val="SubtleReference"/>
                <w:smallCaps w:val="0"/>
                <w:sz w:val="24"/>
                <w:szCs w:val="26"/>
              </w:rPr>
            </w:pPr>
            <w:r w:rsidRPr="00BF02B2">
              <w:rPr>
                <w:rStyle w:val="SubtleReference"/>
                <w:smallCaps w:val="0"/>
                <w:sz w:val="24"/>
                <w:szCs w:val="26"/>
              </w:rPr>
              <w:t>freeCodeCamp.org</w:t>
            </w:r>
          </w:p>
          <w:p w:rsidR="00BF02B2" w:rsidRDefault="00BF02B2" w:rsidP="0084533D"/>
        </w:tc>
      </w:tr>
    </w:tbl>
    <w:p w:rsidR="00FA3841" w:rsidRPr="006E1507" w:rsidRDefault="00FA3841" w:rsidP="004D23FA"/>
    <w:sectPr w:rsidR="00FA3841" w:rsidRPr="006E1507" w:rsidSect="000946A5">
      <w:footerReference w:type="default" r:id="rId9"/>
      <w:headerReference w:type="first" r:id="rId10"/>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570" w:rsidRDefault="001E3570" w:rsidP="0068194B">
      <w:r>
        <w:separator/>
      </w:r>
    </w:p>
    <w:p w:rsidR="001E3570" w:rsidRDefault="001E3570"/>
    <w:p w:rsidR="001E3570" w:rsidRDefault="001E3570"/>
  </w:endnote>
  <w:endnote w:type="continuationSeparator" w:id="0">
    <w:p w:rsidR="001E3570" w:rsidRDefault="001E3570" w:rsidP="0068194B">
      <w:r>
        <w:continuationSeparator/>
      </w:r>
    </w:p>
    <w:p w:rsidR="001E3570" w:rsidRDefault="001E3570"/>
    <w:p w:rsidR="001E3570" w:rsidRDefault="001E35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2746C0">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570" w:rsidRDefault="001E3570" w:rsidP="0068194B">
      <w:r>
        <w:separator/>
      </w:r>
    </w:p>
    <w:p w:rsidR="001E3570" w:rsidRDefault="001E3570"/>
    <w:p w:rsidR="001E3570" w:rsidRDefault="001E3570"/>
  </w:footnote>
  <w:footnote w:type="continuationSeparator" w:id="0">
    <w:p w:rsidR="001E3570" w:rsidRDefault="001E3570" w:rsidP="0068194B">
      <w:r>
        <w:continuationSeparator/>
      </w:r>
    </w:p>
    <w:p w:rsidR="001E3570" w:rsidRDefault="001E3570"/>
    <w:p w:rsidR="001E3570" w:rsidRDefault="001E357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32558"/>
    <w:rsid w:val="00055E95"/>
    <w:rsid w:val="0007021F"/>
    <w:rsid w:val="00081D39"/>
    <w:rsid w:val="000946A5"/>
    <w:rsid w:val="000B2BA5"/>
    <w:rsid w:val="000C4ACA"/>
    <w:rsid w:val="000F2F8C"/>
    <w:rsid w:val="0010006E"/>
    <w:rsid w:val="001045A8"/>
    <w:rsid w:val="00114A91"/>
    <w:rsid w:val="00131C97"/>
    <w:rsid w:val="001427E1"/>
    <w:rsid w:val="00145B4D"/>
    <w:rsid w:val="00163668"/>
    <w:rsid w:val="00171566"/>
    <w:rsid w:val="00174676"/>
    <w:rsid w:val="001755A8"/>
    <w:rsid w:val="00181722"/>
    <w:rsid w:val="00184014"/>
    <w:rsid w:val="00192008"/>
    <w:rsid w:val="00194764"/>
    <w:rsid w:val="001B6343"/>
    <w:rsid w:val="001C0E68"/>
    <w:rsid w:val="001C4B6F"/>
    <w:rsid w:val="001D0BF1"/>
    <w:rsid w:val="001E3120"/>
    <w:rsid w:val="001E3570"/>
    <w:rsid w:val="001E7E0C"/>
    <w:rsid w:val="001F0BB0"/>
    <w:rsid w:val="001F4E6D"/>
    <w:rsid w:val="001F6140"/>
    <w:rsid w:val="00203573"/>
    <w:rsid w:val="0020597D"/>
    <w:rsid w:val="00213B4C"/>
    <w:rsid w:val="002253B0"/>
    <w:rsid w:val="0023149F"/>
    <w:rsid w:val="00233A9E"/>
    <w:rsid w:val="00236D54"/>
    <w:rsid w:val="00241D8C"/>
    <w:rsid w:val="00241FDB"/>
    <w:rsid w:val="0024720C"/>
    <w:rsid w:val="002617AE"/>
    <w:rsid w:val="002638D0"/>
    <w:rsid w:val="002647D3"/>
    <w:rsid w:val="002746C0"/>
    <w:rsid w:val="00275EAE"/>
    <w:rsid w:val="002863A9"/>
    <w:rsid w:val="00294998"/>
    <w:rsid w:val="00297F18"/>
    <w:rsid w:val="002A1945"/>
    <w:rsid w:val="002B2958"/>
    <w:rsid w:val="002B3FC8"/>
    <w:rsid w:val="002D23C5"/>
    <w:rsid w:val="002D6137"/>
    <w:rsid w:val="002E7E61"/>
    <w:rsid w:val="002F05E5"/>
    <w:rsid w:val="002F254D"/>
    <w:rsid w:val="002F30E4"/>
    <w:rsid w:val="00300816"/>
    <w:rsid w:val="00301772"/>
    <w:rsid w:val="00307140"/>
    <w:rsid w:val="00311D9C"/>
    <w:rsid w:val="00316DFF"/>
    <w:rsid w:val="00325B57"/>
    <w:rsid w:val="00336056"/>
    <w:rsid w:val="003544E1"/>
    <w:rsid w:val="00366398"/>
    <w:rsid w:val="003A0632"/>
    <w:rsid w:val="003A30E5"/>
    <w:rsid w:val="003A6ADF"/>
    <w:rsid w:val="003B5928"/>
    <w:rsid w:val="003C2196"/>
    <w:rsid w:val="003D380F"/>
    <w:rsid w:val="003E160D"/>
    <w:rsid w:val="003E6CCC"/>
    <w:rsid w:val="003F1D5F"/>
    <w:rsid w:val="00401C01"/>
    <w:rsid w:val="00405128"/>
    <w:rsid w:val="00406CFF"/>
    <w:rsid w:val="00411E76"/>
    <w:rsid w:val="00416B25"/>
    <w:rsid w:val="00420592"/>
    <w:rsid w:val="00425AA3"/>
    <w:rsid w:val="004319E0"/>
    <w:rsid w:val="00437E8C"/>
    <w:rsid w:val="00440225"/>
    <w:rsid w:val="004726BC"/>
    <w:rsid w:val="00474105"/>
    <w:rsid w:val="00480E6E"/>
    <w:rsid w:val="00486277"/>
    <w:rsid w:val="00494CF6"/>
    <w:rsid w:val="00495F8D"/>
    <w:rsid w:val="004A1FAE"/>
    <w:rsid w:val="004A32FF"/>
    <w:rsid w:val="004B06EB"/>
    <w:rsid w:val="004B6AD0"/>
    <w:rsid w:val="004C2D5D"/>
    <w:rsid w:val="004C33E1"/>
    <w:rsid w:val="004D23FA"/>
    <w:rsid w:val="004E01EB"/>
    <w:rsid w:val="004E2794"/>
    <w:rsid w:val="004F6DDF"/>
    <w:rsid w:val="00510392"/>
    <w:rsid w:val="00513E2A"/>
    <w:rsid w:val="00520084"/>
    <w:rsid w:val="00522362"/>
    <w:rsid w:val="005231AC"/>
    <w:rsid w:val="005337E0"/>
    <w:rsid w:val="00555E7F"/>
    <w:rsid w:val="00566A35"/>
    <w:rsid w:val="0056701E"/>
    <w:rsid w:val="005740D7"/>
    <w:rsid w:val="005A0F26"/>
    <w:rsid w:val="005A1B10"/>
    <w:rsid w:val="005A6850"/>
    <w:rsid w:val="005B1B1B"/>
    <w:rsid w:val="005C5932"/>
    <w:rsid w:val="005D3CA7"/>
    <w:rsid w:val="005D4CC1"/>
    <w:rsid w:val="005F4B91"/>
    <w:rsid w:val="005F55D2"/>
    <w:rsid w:val="0062312F"/>
    <w:rsid w:val="00625F2C"/>
    <w:rsid w:val="00642BA8"/>
    <w:rsid w:val="006618E9"/>
    <w:rsid w:val="00676512"/>
    <w:rsid w:val="0068194B"/>
    <w:rsid w:val="00692703"/>
    <w:rsid w:val="006A1962"/>
    <w:rsid w:val="006B2C58"/>
    <w:rsid w:val="006B5D48"/>
    <w:rsid w:val="006B7D7B"/>
    <w:rsid w:val="006C1A5E"/>
    <w:rsid w:val="006E1507"/>
    <w:rsid w:val="00712D8B"/>
    <w:rsid w:val="00725E7D"/>
    <w:rsid w:val="00726A28"/>
    <w:rsid w:val="007273B7"/>
    <w:rsid w:val="00733E0A"/>
    <w:rsid w:val="00741CEA"/>
    <w:rsid w:val="0074403D"/>
    <w:rsid w:val="00746D44"/>
    <w:rsid w:val="007538DC"/>
    <w:rsid w:val="00757803"/>
    <w:rsid w:val="00763AEE"/>
    <w:rsid w:val="00764A8B"/>
    <w:rsid w:val="0079206B"/>
    <w:rsid w:val="00796076"/>
    <w:rsid w:val="007B35E5"/>
    <w:rsid w:val="007C0566"/>
    <w:rsid w:val="007C606B"/>
    <w:rsid w:val="007E11D5"/>
    <w:rsid w:val="007E6A61"/>
    <w:rsid w:val="007F6A27"/>
    <w:rsid w:val="00801140"/>
    <w:rsid w:val="00803404"/>
    <w:rsid w:val="00816D8A"/>
    <w:rsid w:val="00827FBF"/>
    <w:rsid w:val="00834955"/>
    <w:rsid w:val="00836848"/>
    <w:rsid w:val="0085422E"/>
    <w:rsid w:val="00855B59"/>
    <w:rsid w:val="00860461"/>
    <w:rsid w:val="0086487C"/>
    <w:rsid w:val="00870B20"/>
    <w:rsid w:val="008829F8"/>
    <w:rsid w:val="00885897"/>
    <w:rsid w:val="00896BCF"/>
    <w:rsid w:val="00897A69"/>
    <w:rsid w:val="008A5EAB"/>
    <w:rsid w:val="008A6538"/>
    <w:rsid w:val="008C7056"/>
    <w:rsid w:val="008E1E15"/>
    <w:rsid w:val="008F3B14"/>
    <w:rsid w:val="008F7529"/>
    <w:rsid w:val="009005E7"/>
    <w:rsid w:val="00901899"/>
    <w:rsid w:val="0090344B"/>
    <w:rsid w:val="00905715"/>
    <w:rsid w:val="0091321E"/>
    <w:rsid w:val="00913946"/>
    <w:rsid w:val="00923D07"/>
    <w:rsid w:val="0092726B"/>
    <w:rsid w:val="009361BA"/>
    <w:rsid w:val="00944DA0"/>
    <w:rsid w:val="00944F78"/>
    <w:rsid w:val="009510E7"/>
    <w:rsid w:val="00952C89"/>
    <w:rsid w:val="009571D8"/>
    <w:rsid w:val="009650EA"/>
    <w:rsid w:val="0097790C"/>
    <w:rsid w:val="0098506E"/>
    <w:rsid w:val="0099609E"/>
    <w:rsid w:val="009A44CE"/>
    <w:rsid w:val="009C4597"/>
    <w:rsid w:val="009C4DFC"/>
    <w:rsid w:val="009D44F8"/>
    <w:rsid w:val="009E3160"/>
    <w:rsid w:val="009F220C"/>
    <w:rsid w:val="009F3B05"/>
    <w:rsid w:val="009F4931"/>
    <w:rsid w:val="009F71DC"/>
    <w:rsid w:val="00A14534"/>
    <w:rsid w:val="00A14AAB"/>
    <w:rsid w:val="00A16DAA"/>
    <w:rsid w:val="00A24162"/>
    <w:rsid w:val="00A25023"/>
    <w:rsid w:val="00A270EA"/>
    <w:rsid w:val="00A34BA2"/>
    <w:rsid w:val="00A36F27"/>
    <w:rsid w:val="00A42E32"/>
    <w:rsid w:val="00A46E63"/>
    <w:rsid w:val="00A51226"/>
    <w:rsid w:val="00A51DC5"/>
    <w:rsid w:val="00A53DE1"/>
    <w:rsid w:val="00A615E1"/>
    <w:rsid w:val="00A63370"/>
    <w:rsid w:val="00A6513F"/>
    <w:rsid w:val="00A675F6"/>
    <w:rsid w:val="00A755E8"/>
    <w:rsid w:val="00A93A5D"/>
    <w:rsid w:val="00A94AED"/>
    <w:rsid w:val="00A961D5"/>
    <w:rsid w:val="00AB32F8"/>
    <w:rsid w:val="00AB610B"/>
    <w:rsid w:val="00AD360E"/>
    <w:rsid w:val="00AD40FB"/>
    <w:rsid w:val="00AD782D"/>
    <w:rsid w:val="00AE7650"/>
    <w:rsid w:val="00B10EBE"/>
    <w:rsid w:val="00B236F1"/>
    <w:rsid w:val="00B26A91"/>
    <w:rsid w:val="00B466F3"/>
    <w:rsid w:val="00B50F99"/>
    <w:rsid w:val="00B51D1B"/>
    <w:rsid w:val="00B540F4"/>
    <w:rsid w:val="00B60FD0"/>
    <w:rsid w:val="00B622DF"/>
    <w:rsid w:val="00B6332A"/>
    <w:rsid w:val="00B717F2"/>
    <w:rsid w:val="00B81760"/>
    <w:rsid w:val="00B8494C"/>
    <w:rsid w:val="00B96DD6"/>
    <w:rsid w:val="00BA1546"/>
    <w:rsid w:val="00BB4E51"/>
    <w:rsid w:val="00BD431F"/>
    <w:rsid w:val="00BE423E"/>
    <w:rsid w:val="00BF02B2"/>
    <w:rsid w:val="00BF61AC"/>
    <w:rsid w:val="00C0356F"/>
    <w:rsid w:val="00C47FA6"/>
    <w:rsid w:val="00C516D8"/>
    <w:rsid w:val="00C57FC6"/>
    <w:rsid w:val="00C66A7D"/>
    <w:rsid w:val="00C779DA"/>
    <w:rsid w:val="00C811FF"/>
    <w:rsid w:val="00C814F7"/>
    <w:rsid w:val="00C96037"/>
    <w:rsid w:val="00CA4B4D"/>
    <w:rsid w:val="00CB35C3"/>
    <w:rsid w:val="00CB693E"/>
    <w:rsid w:val="00CD323D"/>
    <w:rsid w:val="00CE4030"/>
    <w:rsid w:val="00CE64B3"/>
    <w:rsid w:val="00CF1A49"/>
    <w:rsid w:val="00CF1AD4"/>
    <w:rsid w:val="00D00DCA"/>
    <w:rsid w:val="00D0630C"/>
    <w:rsid w:val="00D15B9D"/>
    <w:rsid w:val="00D243A9"/>
    <w:rsid w:val="00D305E5"/>
    <w:rsid w:val="00D37CD3"/>
    <w:rsid w:val="00D66A52"/>
    <w:rsid w:val="00D66EFA"/>
    <w:rsid w:val="00D70734"/>
    <w:rsid w:val="00D72A2D"/>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C1351"/>
    <w:rsid w:val="00EC4CBF"/>
    <w:rsid w:val="00EE2CA8"/>
    <w:rsid w:val="00EF17E8"/>
    <w:rsid w:val="00EF51D9"/>
    <w:rsid w:val="00F03C73"/>
    <w:rsid w:val="00F130DD"/>
    <w:rsid w:val="00F24884"/>
    <w:rsid w:val="00F41687"/>
    <w:rsid w:val="00F41B71"/>
    <w:rsid w:val="00F476C4"/>
    <w:rsid w:val="00F61DF9"/>
    <w:rsid w:val="00F71917"/>
    <w:rsid w:val="00F81960"/>
    <w:rsid w:val="00F8769D"/>
    <w:rsid w:val="00F9350C"/>
    <w:rsid w:val="00F94EB5"/>
    <w:rsid w:val="00F9624D"/>
    <w:rsid w:val="00FA3841"/>
    <w:rsid w:val="00FA65BD"/>
    <w:rsid w:val="00FB31C1"/>
    <w:rsid w:val="00FB58F2"/>
    <w:rsid w:val="00FC6AE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6F92138549A4878BD12CED6598E7CC5"/>
        <w:category>
          <w:name w:val="General"/>
          <w:gallery w:val="placeholder"/>
        </w:category>
        <w:types>
          <w:type w:val="bbPlcHdr"/>
        </w:types>
        <w:behaviors>
          <w:behavior w:val="content"/>
        </w:behaviors>
        <w:guid w:val="{8E66A15F-EF5F-4111-B1E7-25D894862676}"/>
      </w:docPartPr>
      <w:docPartBody>
        <w:p w:rsidR="0045071C" w:rsidRDefault="00C249C8" w:rsidP="00C249C8">
          <w:pPr>
            <w:pStyle w:val="66F92138549A4878BD12CED6598E7CC5"/>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37CB9"/>
    <w:rsid w:val="000D0C26"/>
    <w:rsid w:val="00216824"/>
    <w:rsid w:val="002F24A6"/>
    <w:rsid w:val="003274FE"/>
    <w:rsid w:val="00332014"/>
    <w:rsid w:val="00381800"/>
    <w:rsid w:val="00386BFA"/>
    <w:rsid w:val="00391E18"/>
    <w:rsid w:val="003A2810"/>
    <w:rsid w:val="0045071C"/>
    <w:rsid w:val="005D45C1"/>
    <w:rsid w:val="006716C5"/>
    <w:rsid w:val="00683767"/>
    <w:rsid w:val="006B2936"/>
    <w:rsid w:val="006C5465"/>
    <w:rsid w:val="00807E9F"/>
    <w:rsid w:val="00881E01"/>
    <w:rsid w:val="008F5D26"/>
    <w:rsid w:val="00936CD7"/>
    <w:rsid w:val="009842F8"/>
    <w:rsid w:val="00A775FE"/>
    <w:rsid w:val="00AA1062"/>
    <w:rsid w:val="00AE3616"/>
    <w:rsid w:val="00C16D50"/>
    <w:rsid w:val="00C249C8"/>
    <w:rsid w:val="00C7181E"/>
    <w:rsid w:val="00D65095"/>
    <w:rsid w:val="00E67643"/>
    <w:rsid w:val="00EF204D"/>
    <w:rsid w:val="00F272FF"/>
    <w:rsid w:val="00F7320A"/>
    <w:rsid w:val="00FA0445"/>
    <w:rsid w:val="00FC1AB4"/>
    <w:rsid w:val="00FE0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66F92138549A4878BD12CED6598E7CC5">
    <w:name w:val="66F92138549A4878BD12CED6598E7CC5"/>
    <w:rsid w:val="00C249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54</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35</cp:revision>
  <cp:lastPrinted>2020-12-15T18:18:00Z</cp:lastPrinted>
  <dcterms:created xsi:type="dcterms:W3CDTF">2020-12-15T01:40:00Z</dcterms:created>
  <dcterms:modified xsi:type="dcterms:W3CDTF">2021-03-16T23:25:00Z</dcterms:modified>
  <cp:category/>
</cp:coreProperties>
</file>