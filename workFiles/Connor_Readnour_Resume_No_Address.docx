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5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5"/>
        <w:gridCol w:w="7007"/>
      </w:tblGrid>
      <w:tr w:rsidR="002C2CDD" w:rsidRPr="0024455D" w:rsidTr="00796BD5">
        <w:trPr>
          <w:trHeight w:val="5146"/>
        </w:trPr>
        <w:tc>
          <w:tcPr>
            <w:tcW w:w="3825" w:type="dxa"/>
            <w:tcMar>
              <w:top w:w="504" w:type="dxa"/>
              <w:right w:w="720" w:type="dxa"/>
            </w:tcMar>
          </w:tcPr>
          <w:p w:rsidR="00523479" w:rsidRPr="0024455D" w:rsidRDefault="006A65CF" w:rsidP="00523479">
            <w:pPr>
              <w:pStyle w:val="Initials"/>
              <w:rPr>
                <w:rFonts w:ascii="Verdana" w:hAnsi="Verdana"/>
              </w:rPr>
            </w:pPr>
            <w:r w:rsidRPr="0024455D">
              <w:rPr>
                <w:rFonts w:ascii="Verdana" w:hAnsi="Verdana"/>
              </w:rPr>
              <w:t>C</w:t>
            </w:r>
            <w:r w:rsidR="00E02DCD" w:rsidRPr="0024455D">
              <w:rPr>
                <w:rFonts w:ascii="Verdana" w:hAnsi="Verdan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88ABE3" wp14:editId="7E36CC3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88530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583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B7C9462" id="Group 1" o:spid="_x0000_s1026" alt="Title: Header graphics" style="position:absolute;margin-left:0;margin-top:-38.15pt;width:542.1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Pr="0024455D">
              <w:rPr>
                <w:rFonts w:ascii="Verdana" w:hAnsi="Verdana"/>
              </w:rPr>
              <w:t>R</w:t>
            </w:r>
          </w:p>
          <w:p w:rsidR="00A50939" w:rsidRPr="0024455D" w:rsidRDefault="008C376E" w:rsidP="007569C1">
            <w:pPr>
              <w:pStyle w:val="Heading3"/>
              <w:rPr>
                <w:rFonts w:ascii="Verdana" w:hAnsi="Verdana"/>
                <w:sz w:val="28"/>
              </w:rPr>
            </w:pPr>
            <w:r w:rsidRPr="0024455D">
              <w:rPr>
                <w:rFonts w:ascii="Verdana" w:hAnsi="Verdana"/>
                <w:sz w:val="28"/>
              </w:rPr>
              <w:t>Summary</w:t>
            </w:r>
          </w:p>
          <w:p w:rsidR="00022350" w:rsidRPr="0024455D" w:rsidRDefault="00022350" w:rsidP="00022350">
            <w:pPr>
              <w:rPr>
                <w:rFonts w:ascii="Verdana" w:hAnsi="Verdana"/>
                <w:sz w:val="18"/>
                <w:szCs w:val="18"/>
              </w:rPr>
            </w:pPr>
            <w:r w:rsidRPr="0024455D">
              <w:rPr>
                <w:rFonts w:ascii="Verdana" w:hAnsi="Verdana"/>
                <w:sz w:val="18"/>
                <w:szCs w:val="18"/>
              </w:rPr>
              <w:t xml:space="preserve">With over 5 years of experience working in highly collaborative teams using a diverse set of computer software and skills, including Bootstrap, HTML5, CSS3, JavaScript, jQuery, AutoCAD, SQL, SQL Server, Unit </w:t>
            </w:r>
            <w:r w:rsidR="00BA4CAD" w:rsidRPr="0024455D">
              <w:rPr>
                <w:rFonts w:ascii="Verdana" w:hAnsi="Verdana"/>
                <w:sz w:val="18"/>
                <w:szCs w:val="18"/>
              </w:rPr>
              <w:t>T</w:t>
            </w:r>
            <w:r w:rsidRPr="0024455D">
              <w:rPr>
                <w:rFonts w:ascii="Verdana" w:hAnsi="Verdana"/>
                <w:sz w:val="18"/>
                <w:szCs w:val="18"/>
              </w:rPr>
              <w:t>esting and Data Analysis, I am an ideal candidate for many positions.</w:t>
            </w:r>
          </w:p>
          <w:p w:rsidR="002C2CDD" w:rsidRPr="0024455D" w:rsidRDefault="00BE6C66" w:rsidP="007569C1">
            <w:pPr>
              <w:pStyle w:val="Heading3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4455D">
                  <w:rPr>
                    <w:rFonts w:ascii="Verdana" w:hAnsi="Verdana"/>
                    <w:sz w:val="28"/>
                    <w:szCs w:val="28"/>
                  </w:rPr>
                  <w:t>Skills</w:t>
                </w:r>
              </w:sdtContent>
            </w:sdt>
          </w:p>
          <w:p w:rsidR="00B05C99" w:rsidRPr="0024455D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eastAsia="Times New Roman" w:hAnsi="Verdana"/>
                <w:color w:val="191919"/>
                <w:sz w:val="18"/>
              </w:rPr>
              <w:t>Bootstrap</w:t>
            </w:r>
            <w:r w:rsidR="00204510" w:rsidRPr="0024455D">
              <w:rPr>
                <w:rFonts w:ascii="Verdana" w:eastAsia="Times New Roman" w:hAnsi="Verdana"/>
                <w:color w:val="191919"/>
                <w:sz w:val="18"/>
              </w:rPr>
              <w:t>, jQuery</w:t>
            </w:r>
          </w:p>
          <w:p w:rsidR="007C6934" w:rsidRPr="00D3404F" w:rsidRDefault="007C6934" w:rsidP="007C6934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eastAsia="Times New Roman" w:hAnsi="Verdana"/>
                <w:color w:val="191919"/>
                <w:sz w:val="18"/>
              </w:rPr>
              <w:t>HTML5, CSS3, JavaScript</w:t>
            </w:r>
          </w:p>
          <w:p w:rsidR="002471AA" w:rsidRPr="00D3404F" w:rsidRDefault="00D3404F" w:rsidP="00D3404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eastAsia="Times New Roman" w:hAnsi="Verdana"/>
                <w:color w:val="191919"/>
                <w:sz w:val="18"/>
              </w:rPr>
              <w:t>Responsive Design</w:t>
            </w:r>
          </w:p>
          <w:p w:rsidR="00B05C99" w:rsidRPr="0024455D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AutoCAD</w:t>
            </w:r>
            <w:r w:rsidR="00D3404F">
              <w:rPr>
                <w:rFonts w:ascii="Verdana" w:hAnsi="Verdana"/>
                <w:sz w:val="18"/>
              </w:rPr>
              <w:t>, Revit</w:t>
            </w:r>
          </w:p>
          <w:p w:rsidR="00645338" w:rsidRPr="0024455D" w:rsidRDefault="00A97109" w:rsidP="00A97109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SQL, SQL Server</w:t>
            </w:r>
          </w:p>
          <w:p w:rsidR="00B05C99" w:rsidRPr="0024455D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Excel, Word</w:t>
            </w:r>
            <w:r w:rsidR="006A65CF" w:rsidRPr="0024455D">
              <w:rPr>
                <w:rFonts w:ascii="Verdana" w:hAnsi="Verdana"/>
                <w:sz w:val="18"/>
              </w:rPr>
              <w:t xml:space="preserve">, </w:t>
            </w:r>
            <w:r w:rsidR="00B05C99" w:rsidRPr="0024455D">
              <w:rPr>
                <w:rFonts w:ascii="Verdana" w:hAnsi="Verdana"/>
                <w:sz w:val="18"/>
              </w:rPr>
              <w:t xml:space="preserve">PowerPoint </w:t>
            </w:r>
          </w:p>
          <w:p w:rsidR="00BE0E17" w:rsidRPr="0024455D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eastAsia="Times New Roman" w:hAnsi="Verdana"/>
                <w:color w:val="191919"/>
                <w:sz w:val="18"/>
              </w:rPr>
              <w:t>ARCHIBUS Web Central</w:t>
            </w:r>
          </w:p>
          <w:p w:rsidR="00BE0E17" w:rsidRPr="0024455D" w:rsidRDefault="00E25A8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RSC Space</w:t>
            </w:r>
            <w:r w:rsidR="00BE0E17" w:rsidRPr="0024455D">
              <w:rPr>
                <w:rFonts w:ascii="Verdana" w:hAnsi="Verdana"/>
                <w:sz w:val="18"/>
              </w:rPr>
              <w:t>View</w:t>
            </w:r>
          </w:p>
          <w:p w:rsidR="00D151BE" w:rsidRPr="0024455D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UX/UI Testing</w:t>
            </w:r>
          </w:p>
          <w:p w:rsidR="00B721D8" w:rsidRPr="0024455D" w:rsidRDefault="00B721D8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Lifecycle testing</w:t>
            </w:r>
          </w:p>
          <w:p w:rsidR="00D151BE" w:rsidRPr="0024455D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Data Analysis</w:t>
            </w:r>
          </w:p>
          <w:p w:rsidR="007C6934" w:rsidRPr="0024455D" w:rsidRDefault="007C6934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Agile Development</w:t>
            </w:r>
          </w:p>
          <w:p w:rsidR="00D151BE" w:rsidRPr="0024455D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Report Creation</w:t>
            </w:r>
          </w:p>
          <w:p w:rsidR="002471AA" w:rsidRPr="0024455D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Jira</w:t>
            </w:r>
            <w:r w:rsidR="00A0435C" w:rsidRPr="0024455D">
              <w:rPr>
                <w:rFonts w:ascii="Verdana" w:hAnsi="Verdana"/>
                <w:sz w:val="18"/>
              </w:rPr>
              <w:t>, Slack, GoToMeeting</w:t>
            </w:r>
          </w:p>
          <w:p w:rsidR="002471AA" w:rsidRPr="0024455D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Microsoft Outlook</w:t>
            </w:r>
          </w:p>
          <w:p w:rsidR="00741125" w:rsidRPr="0024455D" w:rsidRDefault="00A97109" w:rsidP="00A33302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22"/>
                <w:szCs w:val="22"/>
              </w:rPr>
            </w:pPr>
            <w:r w:rsidRPr="0024455D">
              <w:rPr>
                <w:rFonts w:ascii="Verdana" w:hAnsi="Verdana"/>
                <w:sz w:val="18"/>
              </w:rPr>
              <w:t>Chrome Dev Tools</w:t>
            </w:r>
          </w:p>
        </w:tc>
        <w:tc>
          <w:tcPr>
            <w:tcW w:w="7006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40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40"/>
            </w:tblGrid>
            <w:tr w:rsidR="00C612DA" w:rsidRPr="0024455D" w:rsidTr="00796BD5">
              <w:trPr>
                <w:trHeight w:hRule="exact" w:val="1386"/>
              </w:trPr>
              <w:tc>
                <w:tcPr>
                  <w:tcW w:w="6940" w:type="dxa"/>
                  <w:vAlign w:val="center"/>
                </w:tcPr>
                <w:p w:rsidR="00906BEE" w:rsidRPr="0024455D" w:rsidRDefault="00BE6C66" w:rsidP="006A65CF">
                  <w:pPr>
                    <w:pStyle w:val="Heading1"/>
                    <w:outlineLvl w:val="0"/>
                    <w:rPr>
                      <w:rFonts w:ascii="Verdana" w:hAnsi="Verdana"/>
                      <w:color w:val="FFFFFF" w:themeColor="background1"/>
                      <w:sz w:val="44"/>
                    </w:rPr>
                  </w:pPr>
                  <w:sdt>
                    <w:sdtPr>
                      <w:rPr>
                        <w:rFonts w:ascii="Verdana" w:hAnsi="Verdana"/>
                        <w:color w:val="FFFFFF" w:themeColor="background1"/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24455D">
                        <w:rPr>
                          <w:rFonts w:ascii="Verdana" w:hAnsi="Verdana"/>
                          <w:color w:val="FFFFFF" w:themeColor="background1"/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Pr="0024455D" w:rsidRDefault="00E73281" w:rsidP="006A65CF">
                  <w:pPr>
                    <w:pStyle w:val="Heading1"/>
                    <w:outlineLvl w:val="0"/>
                    <w:rPr>
                      <w:rFonts w:ascii="Verdana" w:hAnsi="Verdana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color w:val="FFFFFF" w:themeColor="background1"/>
                      <w:sz w:val="22"/>
                      <w:szCs w:val="22"/>
                    </w:rPr>
                    <w:t>pocket-greenhaven</w:t>
                  </w:r>
                  <w:bookmarkStart w:id="0" w:name="_GoBack"/>
                  <w:bookmarkEnd w:id="0"/>
                </w:p>
                <w:p w:rsidR="006A65CF" w:rsidRPr="0024455D" w:rsidRDefault="006A65CF" w:rsidP="006A65CF">
                  <w:pPr>
                    <w:pStyle w:val="Heading1"/>
                    <w:outlineLvl w:val="0"/>
                    <w:rPr>
                      <w:rFonts w:ascii="Verdana" w:hAnsi="Verdana"/>
                      <w:sz w:val="22"/>
                      <w:szCs w:val="22"/>
                    </w:rPr>
                  </w:pPr>
                  <w:r w:rsidRPr="0024455D">
                    <w:rPr>
                      <w:rFonts w:ascii="Verdana" w:hAnsi="Verdana"/>
                      <w:color w:val="FFFFFF" w:themeColor="background1"/>
                      <w:sz w:val="22"/>
                      <w:szCs w:val="22"/>
                    </w:rPr>
                    <w:t>Sacramento CA, 95831</w:t>
                  </w:r>
                </w:p>
                <w:p w:rsidR="00CC73C9" w:rsidRPr="0024455D" w:rsidRDefault="00CC73C9" w:rsidP="008C376E">
                  <w:pPr>
                    <w:pStyle w:val="Heading1"/>
                    <w:jc w:val="center"/>
                    <w:outlineLvl w:val="0"/>
                    <w:rPr>
                      <w:rFonts w:ascii="Verdana" w:hAnsi="Verdana"/>
                    </w:rPr>
                  </w:pPr>
                  <w:r w:rsidRPr="0024455D">
                    <w:rPr>
                      <w:rFonts w:ascii="Verdana" w:hAnsi="Verdana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24455D" w:rsidRDefault="00BE6C66" w:rsidP="007569C1">
            <w:pPr>
              <w:pStyle w:val="Heading3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4455D">
                  <w:rPr>
                    <w:rFonts w:ascii="Verdana" w:hAnsi="Verdana"/>
                    <w:sz w:val="28"/>
                    <w:szCs w:val="28"/>
                  </w:rPr>
                  <w:t>Experience</w:t>
                </w:r>
              </w:sdtContent>
            </w:sdt>
          </w:p>
          <w:p w:rsidR="0024455D" w:rsidRPr="0024455D" w:rsidRDefault="00EA0E76" w:rsidP="007569C1">
            <w:pPr>
              <w:pStyle w:val="Heading4"/>
              <w:rPr>
                <w:rFonts w:ascii="Verdana" w:hAnsi="Verdana"/>
                <w:b/>
                <w:sz w:val="18"/>
                <w:szCs w:val="18"/>
              </w:rPr>
            </w:pPr>
            <w:r w:rsidRPr="0024455D">
              <w:rPr>
                <w:rFonts w:ascii="Verdana" w:hAnsi="Verdana"/>
                <w:b/>
                <w:sz w:val="18"/>
                <w:szCs w:val="18"/>
              </w:rPr>
              <w:t>FRONT-END WEB DEVELOPMENT | CAD</w:t>
            </w:r>
            <w:r w:rsidR="00A0689F" w:rsidRPr="0024455D">
              <w:rPr>
                <w:rFonts w:ascii="Verdana" w:hAnsi="Verdana"/>
                <w:b/>
                <w:sz w:val="18"/>
                <w:szCs w:val="18"/>
              </w:rPr>
              <w:t xml:space="preserve"> Design</w:t>
            </w:r>
            <w:r w:rsidRPr="0024455D">
              <w:rPr>
                <w:rFonts w:ascii="Verdana" w:hAnsi="Verdana"/>
                <w:b/>
                <w:sz w:val="18"/>
                <w:szCs w:val="18"/>
              </w:rPr>
              <w:t xml:space="preserve"> | IWMS </w:t>
            </w:r>
            <w:r w:rsidR="00A0689F" w:rsidRPr="0024455D">
              <w:rPr>
                <w:rFonts w:ascii="Verdana" w:hAnsi="Verdana"/>
                <w:b/>
                <w:sz w:val="18"/>
                <w:szCs w:val="18"/>
              </w:rPr>
              <w:t>admin</w:t>
            </w:r>
          </w:p>
          <w:p w:rsidR="00EC2653" w:rsidRDefault="00645338" w:rsidP="007569C1">
            <w:pPr>
              <w:pStyle w:val="Heading4"/>
              <w:rPr>
                <w:rFonts w:ascii="Verdana" w:hAnsi="Verdana"/>
                <w:sz w:val="16"/>
                <w:szCs w:val="18"/>
              </w:rPr>
            </w:pPr>
            <w:r w:rsidRPr="0024455D">
              <w:rPr>
                <w:rFonts w:ascii="Verdana" w:hAnsi="Verdana"/>
                <w:b/>
                <w:i/>
                <w:sz w:val="16"/>
                <w:szCs w:val="18"/>
              </w:rPr>
              <w:t>R</w:t>
            </w:r>
            <w:r w:rsidR="006A65CF" w:rsidRPr="0024455D">
              <w:rPr>
                <w:rFonts w:ascii="Verdana" w:hAnsi="Verdana"/>
                <w:b/>
                <w:i/>
                <w:sz w:val="16"/>
                <w:szCs w:val="18"/>
              </w:rPr>
              <w:t xml:space="preserve">obert stephen </w:t>
            </w:r>
            <w:r w:rsidR="00DF6791" w:rsidRPr="0024455D">
              <w:rPr>
                <w:rFonts w:ascii="Verdana" w:hAnsi="Verdana"/>
                <w:b/>
                <w:i/>
                <w:sz w:val="16"/>
                <w:szCs w:val="18"/>
              </w:rPr>
              <w:t>C</w:t>
            </w:r>
            <w:r w:rsidR="006A65CF" w:rsidRPr="0024455D">
              <w:rPr>
                <w:rFonts w:ascii="Verdana" w:hAnsi="Verdana"/>
                <w:b/>
                <w:i/>
                <w:sz w:val="16"/>
                <w:szCs w:val="18"/>
              </w:rPr>
              <w:t>onsulting</w:t>
            </w:r>
            <w:r w:rsidR="0024455D">
              <w:rPr>
                <w:rFonts w:ascii="Verdana" w:hAnsi="Verdana"/>
                <w:b/>
                <w:i/>
                <w:sz w:val="16"/>
                <w:szCs w:val="18"/>
              </w:rPr>
              <w:t xml:space="preserve">                        </w:t>
            </w:r>
            <w:r w:rsidR="006A65CF" w:rsidRPr="009134D4">
              <w:rPr>
                <w:rFonts w:ascii="Verdana" w:hAnsi="Verdana"/>
                <w:i/>
                <w:sz w:val="16"/>
                <w:szCs w:val="18"/>
              </w:rPr>
              <w:t xml:space="preserve">August 2018 </w:t>
            </w:r>
            <w:r w:rsidR="00424B25" w:rsidRPr="009134D4">
              <w:rPr>
                <w:rFonts w:ascii="Verdana" w:hAnsi="Verdana"/>
                <w:i/>
                <w:sz w:val="16"/>
                <w:szCs w:val="18"/>
              </w:rPr>
              <w:t>–</w:t>
            </w:r>
            <w:r w:rsidR="006A65CF" w:rsidRPr="009134D4">
              <w:rPr>
                <w:rFonts w:ascii="Verdana" w:hAnsi="Verdana"/>
                <w:i/>
                <w:sz w:val="16"/>
                <w:szCs w:val="18"/>
              </w:rPr>
              <w:t xml:space="preserve"> </w:t>
            </w:r>
            <w:r w:rsidR="00DF36A4" w:rsidRPr="009134D4">
              <w:rPr>
                <w:rFonts w:ascii="Verdana" w:hAnsi="Verdana"/>
                <w:i/>
                <w:sz w:val="16"/>
                <w:szCs w:val="18"/>
              </w:rPr>
              <w:t>September 2020</w:t>
            </w:r>
          </w:p>
          <w:p w:rsidR="0024455D" w:rsidRPr="0024455D" w:rsidRDefault="0024455D" w:rsidP="007569C1">
            <w:pPr>
              <w:pStyle w:val="Heading4"/>
              <w:rPr>
                <w:rFonts w:ascii="Verdana" w:hAnsi="Verdana"/>
                <w:sz w:val="20"/>
              </w:rPr>
            </w:pPr>
          </w:p>
          <w:p w:rsidR="000477E2" w:rsidRPr="0024455D" w:rsidRDefault="008074CF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Developed over 25 r</w:t>
            </w:r>
            <w:r w:rsidR="000477E2" w:rsidRPr="0024455D">
              <w:rPr>
                <w:rFonts w:ascii="Verdana" w:hAnsi="Verdana"/>
                <w:sz w:val="18"/>
              </w:rPr>
              <w:t>esponsive Bootstrap webpages with 100+ design updates using HTML5, CSS3, and jQuery/JavaScript.</w:t>
            </w:r>
          </w:p>
          <w:p w:rsidR="00204510" w:rsidRPr="0024455D" w:rsidRDefault="00000BEC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  <w:shd w:val="clear" w:color="auto" w:fill="FFFFFF"/>
              </w:rPr>
            </w:pPr>
            <w:r w:rsidRPr="0024455D">
              <w:rPr>
                <w:rFonts w:ascii="Verdana" w:hAnsi="Verdana"/>
                <w:sz w:val="18"/>
              </w:rPr>
              <w:t>Polylined 100,000 – 150,000 sq. feet per week in AutoCAD</w:t>
            </w:r>
            <w:r w:rsidR="00302664" w:rsidRPr="0024455D">
              <w:rPr>
                <w:rFonts w:ascii="Verdana" w:hAnsi="Verdana"/>
                <w:sz w:val="18"/>
              </w:rPr>
              <w:t>, while cataloging custom room standards and types</w:t>
            </w:r>
            <w:r w:rsidRPr="0024455D">
              <w:rPr>
                <w:rFonts w:ascii="Verdana" w:hAnsi="Verdana"/>
                <w:sz w:val="18"/>
              </w:rPr>
              <w:t>.</w:t>
            </w:r>
          </w:p>
          <w:p w:rsidR="00204510" w:rsidRPr="0024455D" w:rsidRDefault="00CC73C9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  <w:shd w:val="clear" w:color="auto" w:fill="FFFFFF"/>
              </w:rPr>
            </w:pPr>
            <w:r w:rsidRPr="0024455D">
              <w:rPr>
                <w:rFonts w:ascii="Verdana" w:hAnsi="Verdana"/>
                <w:sz w:val="18"/>
              </w:rPr>
              <w:t>Customized</w:t>
            </w:r>
            <w:r w:rsidR="006A65CF" w:rsidRPr="0024455D">
              <w:rPr>
                <w:rFonts w:ascii="Verdana" w:hAnsi="Verdana"/>
                <w:sz w:val="18"/>
              </w:rPr>
              <w:t xml:space="preserve"> </w:t>
            </w:r>
            <w:r w:rsidRPr="0024455D">
              <w:rPr>
                <w:rFonts w:ascii="Verdana" w:hAnsi="Verdana"/>
                <w:sz w:val="18"/>
              </w:rPr>
              <w:t>several hundred tasks, reports and home pages</w:t>
            </w:r>
            <w:r w:rsidR="006A65CF" w:rsidRPr="0024455D">
              <w:rPr>
                <w:rFonts w:ascii="Verdana" w:hAnsi="Verdana"/>
                <w:sz w:val="18"/>
              </w:rPr>
              <w:t xml:space="preserve"> in ARCHIBUS </w:t>
            </w:r>
            <w:r w:rsidRPr="0024455D">
              <w:rPr>
                <w:rFonts w:ascii="Verdana" w:hAnsi="Verdana"/>
                <w:sz w:val="18"/>
              </w:rPr>
              <w:t>Web Central</w:t>
            </w:r>
            <w:r w:rsidR="006A65CF" w:rsidRPr="0024455D">
              <w:rPr>
                <w:rFonts w:ascii="Verdana" w:hAnsi="Verdana"/>
                <w:sz w:val="18"/>
              </w:rPr>
              <w:t>.</w:t>
            </w:r>
          </w:p>
          <w:p w:rsidR="007855B3" w:rsidRPr="0024455D" w:rsidRDefault="00CC73C9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 xml:space="preserve">Created </w:t>
            </w:r>
            <w:r w:rsidR="006F37CB" w:rsidRPr="0024455D">
              <w:rPr>
                <w:rFonts w:ascii="Verdana" w:hAnsi="Verdana"/>
                <w:sz w:val="18"/>
              </w:rPr>
              <w:t>numerous</w:t>
            </w:r>
            <w:r w:rsidR="006A65CF" w:rsidRPr="0024455D">
              <w:rPr>
                <w:rFonts w:ascii="Verdana" w:hAnsi="Verdana"/>
                <w:sz w:val="18"/>
              </w:rPr>
              <w:t xml:space="preserve"> Excel direct connect reports and designed Crystal Reports to give actionable insights into customer data</w:t>
            </w:r>
            <w:r w:rsidRPr="0024455D">
              <w:rPr>
                <w:rFonts w:ascii="Verdana" w:hAnsi="Verdana"/>
                <w:sz w:val="18"/>
              </w:rPr>
              <w:t>.</w:t>
            </w:r>
          </w:p>
          <w:p w:rsidR="00774D3A" w:rsidRPr="0024455D" w:rsidRDefault="00774D3A" w:rsidP="00774D3A">
            <w:pPr>
              <w:pStyle w:val="Standard"/>
              <w:tabs>
                <w:tab w:val="left" w:pos="1080"/>
              </w:tabs>
              <w:spacing w:after="20"/>
              <w:ind w:left="720"/>
              <w:rPr>
                <w:rFonts w:ascii="Verdana" w:hAnsi="Verdana"/>
                <w:sz w:val="20"/>
              </w:rPr>
            </w:pPr>
          </w:p>
          <w:p w:rsidR="0024455D" w:rsidRPr="0024455D" w:rsidRDefault="00424B25" w:rsidP="007569C1">
            <w:pPr>
              <w:pStyle w:val="Heading4"/>
              <w:rPr>
                <w:rFonts w:ascii="Verdana" w:hAnsi="Verdana"/>
                <w:b/>
                <w:sz w:val="18"/>
                <w:szCs w:val="18"/>
              </w:rPr>
            </w:pPr>
            <w:r w:rsidRPr="0024455D">
              <w:rPr>
                <w:rFonts w:ascii="Verdana" w:hAnsi="Verdana"/>
                <w:b/>
                <w:sz w:val="18"/>
                <w:szCs w:val="18"/>
              </w:rPr>
              <w:t>Testing</w:t>
            </w:r>
            <w:r w:rsidR="00EA0E76" w:rsidRPr="0024455D">
              <w:rPr>
                <w:rFonts w:ascii="Verdana" w:hAnsi="Verdana"/>
                <w:b/>
                <w:sz w:val="18"/>
                <w:szCs w:val="18"/>
              </w:rPr>
              <w:t xml:space="preserve"> Analyst |</w:t>
            </w:r>
            <w:r w:rsidRPr="0024455D">
              <w:rPr>
                <w:rFonts w:ascii="Verdana" w:hAnsi="Verdana"/>
                <w:b/>
                <w:sz w:val="18"/>
                <w:szCs w:val="18"/>
              </w:rPr>
              <w:t xml:space="preserve"> Data Analyst</w:t>
            </w:r>
            <w:r w:rsidR="00B05C99" w:rsidRPr="0024455D">
              <w:rPr>
                <w:rFonts w:ascii="Verdana" w:hAnsi="Verdana"/>
                <w:b/>
                <w:sz w:val="18"/>
                <w:szCs w:val="18"/>
              </w:rPr>
              <w:t xml:space="preserve">                                  </w:t>
            </w:r>
          </w:p>
          <w:p w:rsidR="00EC2653" w:rsidRDefault="00424B25" w:rsidP="007569C1">
            <w:pPr>
              <w:pStyle w:val="Heading4"/>
              <w:rPr>
                <w:rFonts w:ascii="Verdana" w:hAnsi="Verdana"/>
                <w:sz w:val="16"/>
                <w:szCs w:val="18"/>
              </w:rPr>
            </w:pPr>
            <w:r w:rsidRPr="0024455D">
              <w:rPr>
                <w:rFonts w:ascii="Verdana" w:hAnsi="Verdana"/>
                <w:b/>
                <w:i/>
                <w:sz w:val="16"/>
                <w:szCs w:val="18"/>
              </w:rPr>
              <w:t>Applied Systems</w:t>
            </w:r>
            <w:r w:rsidR="0024455D">
              <w:rPr>
                <w:rFonts w:ascii="Verdana" w:hAnsi="Verdana"/>
                <w:b/>
                <w:i/>
                <w:sz w:val="16"/>
                <w:szCs w:val="18"/>
              </w:rPr>
              <w:t xml:space="preserve">                                                         </w:t>
            </w:r>
            <w:r w:rsidRPr="009134D4">
              <w:rPr>
                <w:rFonts w:ascii="Verdana" w:hAnsi="Verdana"/>
                <w:i/>
                <w:sz w:val="16"/>
                <w:szCs w:val="18"/>
              </w:rPr>
              <w:t>August 2015 – July 2018</w:t>
            </w:r>
          </w:p>
          <w:p w:rsidR="0024455D" w:rsidRPr="0024455D" w:rsidRDefault="0024455D" w:rsidP="007569C1">
            <w:pPr>
              <w:pStyle w:val="Heading4"/>
              <w:rPr>
                <w:rFonts w:ascii="Verdana" w:hAnsi="Verdana"/>
                <w:sz w:val="16"/>
                <w:szCs w:val="18"/>
              </w:rPr>
            </w:pPr>
          </w:p>
          <w:p w:rsidR="00204510" w:rsidRPr="0024455D" w:rsidRDefault="00424B25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before="20" w:after="20"/>
              <w:rPr>
                <w:rFonts w:ascii="Verdana" w:hAnsi="Verdana"/>
                <w:sz w:val="18"/>
                <w:shd w:val="clear" w:color="auto" w:fill="FFFFFF"/>
              </w:rPr>
            </w:pPr>
            <w:r w:rsidRPr="0024455D">
              <w:rPr>
                <w:rFonts w:ascii="Verdana" w:hAnsi="Verdana"/>
                <w:sz w:val="18"/>
                <w:shd w:val="clear" w:color="auto" w:fill="FFFFFF"/>
              </w:rPr>
              <w:t xml:space="preserve">Identified and tested </w:t>
            </w:r>
            <w:r w:rsidR="00B77AB0" w:rsidRPr="0024455D">
              <w:rPr>
                <w:rFonts w:ascii="Verdana" w:hAnsi="Verdana"/>
                <w:sz w:val="18"/>
                <w:shd w:val="clear" w:color="auto" w:fill="FFFFFF"/>
              </w:rPr>
              <w:t xml:space="preserve">thousands of </w:t>
            </w:r>
            <w:r w:rsidRPr="0024455D">
              <w:rPr>
                <w:rFonts w:ascii="Verdana" w:hAnsi="Verdana"/>
                <w:sz w:val="18"/>
                <w:shd w:val="clear" w:color="auto" w:fill="FFFFFF"/>
              </w:rPr>
              <w:t xml:space="preserve">defects in </w:t>
            </w:r>
            <w:r w:rsidR="009421FE" w:rsidRPr="0024455D">
              <w:rPr>
                <w:rFonts w:ascii="Verdana" w:hAnsi="Verdana"/>
                <w:sz w:val="18"/>
                <w:shd w:val="clear" w:color="auto" w:fill="FFFFFF"/>
              </w:rPr>
              <w:t>ETL</w:t>
            </w:r>
            <w:r w:rsidRPr="0024455D">
              <w:rPr>
                <w:rFonts w:ascii="Verdana" w:hAnsi="Verdana"/>
                <w:sz w:val="18"/>
                <w:shd w:val="clear" w:color="auto" w:fill="FFFFFF"/>
              </w:rPr>
              <w:t xml:space="preserve"> software during initial, regression, and release testing</w:t>
            </w:r>
            <w:r w:rsidR="00CC73C9" w:rsidRPr="0024455D">
              <w:rPr>
                <w:rFonts w:ascii="Verdana" w:hAnsi="Verdana"/>
                <w:sz w:val="18"/>
                <w:shd w:val="clear" w:color="auto" w:fill="FFFFFF"/>
              </w:rPr>
              <w:t xml:space="preserve"> </w:t>
            </w:r>
            <w:r w:rsidR="009421FE" w:rsidRPr="0024455D">
              <w:rPr>
                <w:rFonts w:ascii="Verdana" w:hAnsi="Verdana"/>
                <w:sz w:val="18"/>
                <w:shd w:val="clear" w:color="auto" w:fill="FFFFFF"/>
              </w:rPr>
              <w:t>utilizing</w:t>
            </w:r>
            <w:r w:rsidR="00CC73C9" w:rsidRPr="0024455D">
              <w:rPr>
                <w:rFonts w:ascii="Verdana" w:hAnsi="Verdana"/>
                <w:sz w:val="18"/>
                <w:shd w:val="clear" w:color="auto" w:fill="FFFFFF"/>
              </w:rPr>
              <w:t xml:space="preserve"> SQL</w:t>
            </w:r>
            <w:r w:rsidR="009421FE" w:rsidRPr="0024455D">
              <w:rPr>
                <w:rFonts w:ascii="Verdana" w:hAnsi="Verdana"/>
                <w:sz w:val="18"/>
                <w:shd w:val="clear" w:color="auto" w:fill="FFFFFF"/>
              </w:rPr>
              <w:t xml:space="preserve"> queries</w:t>
            </w:r>
            <w:r w:rsidRPr="0024455D">
              <w:rPr>
                <w:rFonts w:ascii="Verdana" w:hAnsi="Verdana"/>
                <w:sz w:val="18"/>
                <w:shd w:val="clear" w:color="auto" w:fill="FFFFFF"/>
              </w:rPr>
              <w:t>.</w:t>
            </w:r>
          </w:p>
          <w:p w:rsidR="006F37CB" w:rsidRPr="0024455D" w:rsidRDefault="006F37CB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Imported, exported and manipulated l</w:t>
            </w:r>
            <w:r w:rsidR="00CF30E8" w:rsidRPr="0024455D">
              <w:rPr>
                <w:rFonts w:ascii="Verdana" w:hAnsi="Verdana"/>
                <w:sz w:val="18"/>
              </w:rPr>
              <w:t xml:space="preserve">arge data sets in multi-million </w:t>
            </w:r>
            <w:r w:rsidRPr="0024455D">
              <w:rPr>
                <w:rFonts w:ascii="Verdana" w:hAnsi="Verdana"/>
                <w:sz w:val="18"/>
              </w:rPr>
              <w:t>row databases under tight deadlines.</w:t>
            </w:r>
          </w:p>
          <w:p w:rsidR="00302664" w:rsidRPr="0024455D" w:rsidRDefault="00302664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Generated production databases using our ETL tools and wrote release notes for all assigned user stories.</w:t>
            </w:r>
          </w:p>
          <w:p w:rsidR="00302664" w:rsidRPr="0024455D" w:rsidRDefault="00302664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20"/>
              </w:rPr>
            </w:pPr>
            <w:r w:rsidRPr="0024455D">
              <w:rPr>
                <w:rFonts w:ascii="Verdana" w:hAnsi="Verdana"/>
                <w:sz w:val="20"/>
              </w:rPr>
              <w:t>Managed client conversions to Applied Systems</w:t>
            </w:r>
            <w:r w:rsidR="009D5AEB" w:rsidRPr="0024455D">
              <w:rPr>
                <w:rFonts w:ascii="Verdana" w:hAnsi="Verdana"/>
                <w:sz w:val="20"/>
              </w:rPr>
              <w:t xml:space="preserve"> EPIC </w:t>
            </w:r>
            <w:r w:rsidRPr="0024455D">
              <w:rPr>
                <w:rFonts w:ascii="Verdana" w:hAnsi="Verdana"/>
                <w:sz w:val="20"/>
              </w:rPr>
              <w:t>from various source systems including TAM, INSTAR and VISION.</w:t>
            </w:r>
          </w:p>
          <w:p w:rsidR="002C2CDD" w:rsidRPr="0024455D" w:rsidRDefault="00BE6C66" w:rsidP="007569C1">
            <w:pPr>
              <w:pStyle w:val="Heading3"/>
              <w:rPr>
                <w:rFonts w:ascii="Verdana" w:hAnsi="Verdana"/>
                <w:sz w:val="28"/>
                <w:szCs w:val="28"/>
              </w:rPr>
            </w:pPr>
            <w:sdt>
              <w:sdtPr>
                <w:rPr>
                  <w:rFonts w:ascii="Verdana" w:hAnsi="Verdana"/>
                  <w:sz w:val="28"/>
                  <w:szCs w:val="28"/>
                </w:r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4455D">
                  <w:rPr>
                    <w:rFonts w:ascii="Verdana" w:hAnsi="Verdana"/>
                    <w:sz w:val="28"/>
                    <w:szCs w:val="28"/>
                  </w:rPr>
                  <w:t>Education</w:t>
                </w:r>
              </w:sdtContent>
            </w:sdt>
          </w:p>
          <w:p w:rsidR="006A65CF" w:rsidRPr="009A16C8" w:rsidRDefault="009A16C8" w:rsidP="00B05C99">
            <w:pPr>
              <w:pStyle w:val="Standard"/>
              <w:shd w:val="clear" w:color="auto" w:fill="FFFFFF"/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</w:pPr>
            <w:r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B.S.</w:t>
            </w:r>
            <w:r w:rsidR="006A65CF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in Operations Management &amp; Information Systems</w:t>
            </w:r>
            <w:r w:rsidR="00153FD1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</w:t>
            </w:r>
            <w:r w:rsidR="00230E87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F46264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  </w:t>
            </w:r>
            <w:r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August 2015</w:t>
            </w:r>
          </w:p>
          <w:p w:rsidR="00CB5A63" w:rsidRPr="009A16C8" w:rsidRDefault="006A65CF" w:rsidP="009A16C8">
            <w:pPr>
              <w:pStyle w:val="Standard"/>
              <w:shd w:val="clear" w:color="auto" w:fill="FFFFFF"/>
              <w:rPr>
                <w:rFonts w:ascii="Verdana" w:eastAsia="Times New Roman" w:hAnsi="Verdana"/>
                <w:color w:val="191919"/>
                <w:sz w:val="16"/>
                <w:szCs w:val="16"/>
              </w:rPr>
            </w:pPr>
            <w:r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Northern Illinois University</w:t>
            </w:r>
            <w:r w:rsidR="00EC2653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                                </w:t>
            </w:r>
            <w:r w:rsidR="00153FD1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</w:t>
            </w:r>
            <w:r w:rsidR="00AE5FB3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153FD1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</w:t>
            </w:r>
            <w:r w:rsidR="00BB17B9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9A16C8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      </w:t>
            </w:r>
            <w:r w:rsidR="009A16C8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GPA: 3.3 / 4.0</w:t>
            </w:r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C66" w:rsidRDefault="00BE6C66" w:rsidP="00713050">
      <w:pPr>
        <w:spacing w:line="240" w:lineRule="auto"/>
      </w:pPr>
      <w:r>
        <w:separator/>
      </w:r>
    </w:p>
  </w:endnote>
  <w:endnote w:type="continuationSeparator" w:id="0">
    <w:p w:rsidR="00BE6C66" w:rsidRDefault="00BE6C6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5876249" wp14:editId="15D278BE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66ECBEB" wp14:editId="2391C75F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A9A488D" wp14:editId="7BDE162C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0584BB" wp14:editId="78C1BF64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5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8878C4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0F8ED98C" wp14:editId="763C8129">
                <wp:extent cx="295991" cy="295991"/>
                <wp:effectExtent l="0" t="0" r="8890" b="889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ortfoli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182" cy="316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9607B" w:rsidP="006A65CF">
          <w:pPr>
            <w:pStyle w:val="Footer"/>
          </w:pPr>
          <w:r>
            <w:rPr>
              <w:noProof/>
            </w:rPr>
            <w:drawing>
              <wp:inline distT="0" distB="0" distL="0" distR="0" wp14:anchorId="0A33EFAB" wp14:editId="057E2AA6">
                <wp:extent cx="296811" cy="204785"/>
                <wp:effectExtent l="0" t="0" r="8255" b="5080"/>
                <wp:docPr id="45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email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406" t="27161" r="29514" b="27498"/>
                        <a:stretch/>
                      </pic:blipFill>
                      <pic:spPr bwMode="auto">
                        <a:xfrm>
                          <a:off x="0" y="0"/>
                          <a:ext cx="313415" cy="2162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8878C4" w:rsidRDefault="00072A15" w:rsidP="00217980">
          <w:pPr>
            <w:pStyle w:val="Footer"/>
            <w:rPr>
              <w:highlight w:val="yellow"/>
            </w:rPr>
          </w:pPr>
          <w:r>
            <w:rPr>
              <w:noProof/>
            </w:rPr>
            <w:drawing>
              <wp:inline distT="0" distB="0" distL="0" distR="0" wp14:anchorId="5436C645" wp14:editId="54612619">
                <wp:extent cx="253365" cy="253365"/>
                <wp:effectExtent l="0" t="0" r="0" b="0"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phone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4" cy="25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A34DF9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2DFF6F8A" wp14:editId="3B66CE89">
                <wp:extent cx="253530" cy="253530"/>
                <wp:effectExtent l="0" t="0" r="0" b="0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linkedin.jp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06" cy="266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17980" w:rsidTr="008A201B">
      <w:trPr>
        <w:trHeight w:val="167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BE6C66" w:rsidP="00632F7C">
          <w:pPr>
            <w:pStyle w:val="Footer"/>
            <w:rPr>
              <w:rFonts w:ascii="Verdana" w:hAnsi="Verdana"/>
              <w:sz w:val="12"/>
            </w:rPr>
          </w:pPr>
          <w:hyperlink r:id="rId5" w:history="1">
            <w:r w:rsidR="00204510" w:rsidRPr="008A201B">
              <w:rPr>
                <w:rStyle w:val="Hyperlink"/>
                <w:rFonts w:ascii="Verdana" w:hAnsi="Verdana"/>
                <w:caps w:val="0"/>
                <w:sz w:val="12"/>
              </w:rPr>
              <w:t>Web Development Portfolio</w:t>
            </w:r>
          </w:hyperlink>
          <w:r w:rsidR="006A65CF" w:rsidRPr="008A201B">
            <w:rPr>
              <w:sz w:val="12"/>
            </w:rPr>
            <w:t xml:space="preserve"> 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6A65CF" w:rsidP="000005F9">
          <w:pPr>
            <w:jc w:val="center"/>
            <w:rPr>
              <w:rFonts w:ascii="Verdana" w:hAnsi="Verdana"/>
              <w:sz w:val="12"/>
            </w:rPr>
          </w:pPr>
          <w:r w:rsidRPr="008A201B">
            <w:rPr>
              <w:rFonts w:ascii="Verdana" w:hAnsi="Verdana"/>
              <w:sz w:val="12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6A65CF" w:rsidP="000005F9">
          <w:pPr>
            <w:jc w:val="center"/>
            <w:rPr>
              <w:rFonts w:ascii="Verdana" w:hAnsi="Verdana"/>
              <w:sz w:val="12"/>
            </w:rPr>
          </w:pPr>
          <w:r w:rsidRPr="008A201B">
            <w:rPr>
              <w:rFonts w:ascii="Verdana" w:hAnsi="Verdana"/>
              <w:sz w:val="12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BE6C66" w:rsidP="000005F9">
          <w:pPr>
            <w:pStyle w:val="Heading5"/>
            <w:rPr>
              <w:rFonts w:ascii="Verdana" w:hAnsi="Verdana"/>
              <w:sz w:val="14"/>
              <w:szCs w:val="14"/>
            </w:rPr>
          </w:pPr>
          <w:hyperlink r:id="rId6" w:history="1">
            <w:r w:rsidR="006A65CF" w:rsidRPr="008A201B">
              <w:rPr>
                <w:rStyle w:val="Hyperlink"/>
                <w:rFonts w:ascii="Verdana" w:hAnsi="Verdana"/>
                <w:sz w:val="12"/>
                <w:szCs w:val="14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C66" w:rsidRDefault="00BE6C66" w:rsidP="00713050">
      <w:pPr>
        <w:spacing w:line="240" w:lineRule="auto"/>
      </w:pPr>
      <w:r>
        <w:separator/>
      </w:r>
    </w:p>
  </w:footnote>
  <w:footnote w:type="continuationSeparator" w:id="0">
    <w:p w:rsidR="00BE6C66" w:rsidRDefault="00BE6C6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005F9"/>
    <w:rsid w:val="00000BEC"/>
    <w:rsid w:val="00011FDC"/>
    <w:rsid w:val="00022350"/>
    <w:rsid w:val="000477E2"/>
    <w:rsid w:val="00072A15"/>
    <w:rsid w:val="00091382"/>
    <w:rsid w:val="000955C8"/>
    <w:rsid w:val="00097E36"/>
    <w:rsid w:val="000A07DA"/>
    <w:rsid w:val="000A2BFA"/>
    <w:rsid w:val="000B0619"/>
    <w:rsid w:val="000B4611"/>
    <w:rsid w:val="000B61CA"/>
    <w:rsid w:val="000D245E"/>
    <w:rsid w:val="000E6F55"/>
    <w:rsid w:val="000F65FF"/>
    <w:rsid w:val="000F7610"/>
    <w:rsid w:val="00100D08"/>
    <w:rsid w:val="00114ED7"/>
    <w:rsid w:val="001300CA"/>
    <w:rsid w:val="00140B0E"/>
    <w:rsid w:val="00153FD1"/>
    <w:rsid w:val="00163D11"/>
    <w:rsid w:val="0018358D"/>
    <w:rsid w:val="001A5CA9"/>
    <w:rsid w:val="001B2AC1"/>
    <w:rsid w:val="001B403A"/>
    <w:rsid w:val="001D6269"/>
    <w:rsid w:val="001D7886"/>
    <w:rsid w:val="001E61CD"/>
    <w:rsid w:val="001F4583"/>
    <w:rsid w:val="001F585B"/>
    <w:rsid w:val="00204510"/>
    <w:rsid w:val="00217980"/>
    <w:rsid w:val="00230E87"/>
    <w:rsid w:val="0024455D"/>
    <w:rsid w:val="00245466"/>
    <w:rsid w:val="002471AA"/>
    <w:rsid w:val="00250BD0"/>
    <w:rsid w:val="00266AC4"/>
    <w:rsid w:val="002670FC"/>
    <w:rsid w:val="00271662"/>
    <w:rsid w:val="0027404F"/>
    <w:rsid w:val="00280843"/>
    <w:rsid w:val="00290AAA"/>
    <w:rsid w:val="00293B83"/>
    <w:rsid w:val="002B091C"/>
    <w:rsid w:val="002B3348"/>
    <w:rsid w:val="002C2CDD"/>
    <w:rsid w:val="002C5327"/>
    <w:rsid w:val="002D45C6"/>
    <w:rsid w:val="002E21B8"/>
    <w:rsid w:val="002F03FA"/>
    <w:rsid w:val="00302664"/>
    <w:rsid w:val="0030512F"/>
    <w:rsid w:val="00313E86"/>
    <w:rsid w:val="003171D1"/>
    <w:rsid w:val="00325B3C"/>
    <w:rsid w:val="003306E5"/>
    <w:rsid w:val="00333CD3"/>
    <w:rsid w:val="00340365"/>
    <w:rsid w:val="00342B64"/>
    <w:rsid w:val="00364079"/>
    <w:rsid w:val="00372832"/>
    <w:rsid w:val="003C5528"/>
    <w:rsid w:val="003D03E5"/>
    <w:rsid w:val="004077FB"/>
    <w:rsid w:val="004103C8"/>
    <w:rsid w:val="004244FF"/>
    <w:rsid w:val="00424B25"/>
    <w:rsid w:val="00424DD9"/>
    <w:rsid w:val="004305E4"/>
    <w:rsid w:val="0046104A"/>
    <w:rsid w:val="004717C5"/>
    <w:rsid w:val="00497CF5"/>
    <w:rsid w:val="004A24CC"/>
    <w:rsid w:val="004C2940"/>
    <w:rsid w:val="00502DC4"/>
    <w:rsid w:val="00523479"/>
    <w:rsid w:val="00527256"/>
    <w:rsid w:val="00527E91"/>
    <w:rsid w:val="00543DB7"/>
    <w:rsid w:val="00554FB8"/>
    <w:rsid w:val="00567F2B"/>
    <w:rsid w:val="005729B0"/>
    <w:rsid w:val="00583E4F"/>
    <w:rsid w:val="005D199C"/>
    <w:rsid w:val="005D6804"/>
    <w:rsid w:val="00601651"/>
    <w:rsid w:val="00616C03"/>
    <w:rsid w:val="006245B5"/>
    <w:rsid w:val="00627540"/>
    <w:rsid w:val="00630D97"/>
    <w:rsid w:val="00632F7C"/>
    <w:rsid w:val="006413B2"/>
    <w:rsid w:val="00641630"/>
    <w:rsid w:val="00645338"/>
    <w:rsid w:val="00684488"/>
    <w:rsid w:val="0069607B"/>
    <w:rsid w:val="006A3CE7"/>
    <w:rsid w:val="006A65CF"/>
    <w:rsid w:val="006A7746"/>
    <w:rsid w:val="006C4C50"/>
    <w:rsid w:val="006D6A53"/>
    <w:rsid w:val="006D76B1"/>
    <w:rsid w:val="006E4513"/>
    <w:rsid w:val="006E4FEC"/>
    <w:rsid w:val="006F37CB"/>
    <w:rsid w:val="006F6B87"/>
    <w:rsid w:val="00713050"/>
    <w:rsid w:val="00741125"/>
    <w:rsid w:val="00746F7F"/>
    <w:rsid w:val="00750380"/>
    <w:rsid w:val="007569C1"/>
    <w:rsid w:val="00763832"/>
    <w:rsid w:val="00764811"/>
    <w:rsid w:val="00772919"/>
    <w:rsid w:val="00774D3A"/>
    <w:rsid w:val="007827AB"/>
    <w:rsid w:val="007855B3"/>
    <w:rsid w:val="00793C7F"/>
    <w:rsid w:val="00796BD5"/>
    <w:rsid w:val="007C6934"/>
    <w:rsid w:val="007D2696"/>
    <w:rsid w:val="007D2FD2"/>
    <w:rsid w:val="007D406E"/>
    <w:rsid w:val="007D6458"/>
    <w:rsid w:val="00803F2D"/>
    <w:rsid w:val="0080688D"/>
    <w:rsid w:val="008074CF"/>
    <w:rsid w:val="00811117"/>
    <w:rsid w:val="00823C54"/>
    <w:rsid w:val="00841146"/>
    <w:rsid w:val="0088504C"/>
    <w:rsid w:val="008878C4"/>
    <w:rsid w:val="0089382B"/>
    <w:rsid w:val="008A1907"/>
    <w:rsid w:val="008A201B"/>
    <w:rsid w:val="008B5F00"/>
    <w:rsid w:val="008B676A"/>
    <w:rsid w:val="008C376E"/>
    <w:rsid w:val="008C6BCA"/>
    <w:rsid w:val="008C7B50"/>
    <w:rsid w:val="008E4B30"/>
    <w:rsid w:val="008F60DB"/>
    <w:rsid w:val="00906BEE"/>
    <w:rsid w:val="009134D4"/>
    <w:rsid w:val="009243E7"/>
    <w:rsid w:val="009421FE"/>
    <w:rsid w:val="00942FBD"/>
    <w:rsid w:val="0094304D"/>
    <w:rsid w:val="00985D58"/>
    <w:rsid w:val="009A16C8"/>
    <w:rsid w:val="009B3C40"/>
    <w:rsid w:val="009D5AEB"/>
    <w:rsid w:val="009F7AD9"/>
    <w:rsid w:val="00A0435C"/>
    <w:rsid w:val="00A0689F"/>
    <w:rsid w:val="00A33302"/>
    <w:rsid w:val="00A34DF9"/>
    <w:rsid w:val="00A42540"/>
    <w:rsid w:val="00A50939"/>
    <w:rsid w:val="00A50B16"/>
    <w:rsid w:val="00A83413"/>
    <w:rsid w:val="00A97109"/>
    <w:rsid w:val="00AA6A40"/>
    <w:rsid w:val="00AA75F6"/>
    <w:rsid w:val="00AB7E98"/>
    <w:rsid w:val="00AD00FD"/>
    <w:rsid w:val="00AD4523"/>
    <w:rsid w:val="00AD634E"/>
    <w:rsid w:val="00AE5FB3"/>
    <w:rsid w:val="00AE7225"/>
    <w:rsid w:val="00AF0A8E"/>
    <w:rsid w:val="00AF7EB8"/>
    <w:rsid w:val="00B05C99"/>
    <w:rsid w:val="00B115F5"/>
    <w:rsid w:val="00B27019"/>
    <w:rsid w:val="00B5664D"/>
    <w:rsid w:val="00B721D8"/>
    <w:rsid w:val="00B759C6"/>
    <w:rsid w:val="00B76A83"/>
    <w:rsid w:val="00B77AB0"/>
    <w:rsid w:val="00B97907"/>
    <w:rsid w:val="00BA4CAD"/>
    <w:rsid w:val="00BA5B40"/>
    <w:rsid w:val="00BB102F"/>
    <w:rsid w:val="00BB17B9"/>
    <w:rsid w:val="00BB7F44"/>
    <w:rsid w:val="00BD0206"/>
    <w:rsid w:val="00BE0E17"/>
    <w:rsid w:val="00BE6C66"/>
    <w:rsid w:val="00BF07DB"/>
    <w:rsid w:val="00C107CA"/>
    <w:rsid w:val="00C11E8A"/>
    <w:rsid w:val="00C2098A"/>
    <w:rsid w:val="00C435E1"/>
    <w:rsid w:val="00C440E2"/>
    <w:rsid w:val="00C5444A"/>
    <w:rsid w:val="00C612DA"/>
    <w:rsid w:val="00C62C50"/>
    <w:rsid w:val="00C7741E"/>
    <w:rsid w:val="00C875AB"/>
    <w:rsid w:val="00CA3DF1"/>
    <w:rsid w:val="00CA4581"/>
    <w:rsid w:val="00CA6AFA"/>
    <w:rsid w:val="00CB5A63"/>
    <w:rsid w:val="00CB5BBA"/>
    <w:rsid w:val="00CC73C9"/>
    <w:rsid w:val="00CD24C7"/>
    <w:rsid w:val="00CE18D5"/>
    <w:rsid w:val="00CF27D4"/>
    <w:rsid w:val="00CF30E8"/>
    <w:rsid w:val="00CF608F"/>
    <w:rsid w:val="00D04109"/>
    <w:rsid w:val="00D0516A"/>
    <w:rsid w:val="00D151BE"/>
    <w:rsid w:val="00D25F92"/>
    <w:rsid w:val="00D3404F"/>
    <w:rsid w:val="00D97A41"/>
    <w:rsid w:val="00DD3772"/>
    <w:rsid w:val="00DD3CF6"/>
    <w:rsid w:val="00DD6416"/>
    <w:rsid w:val="00DF36A4"/>
    <w:rsid w:val="00DF4E0A"/>
    <w:rsid w:val="00DF6791"/>
    <w:rsid w:val="00E02DCD"/>
    <w:rsid w:val="00E03FA4"/>
    <w:rsid w:val="00E05E49"/>
    <w:rsid w:val="00E12C60"/>
    <w:rsid w:val="00E22E87"/>
    <w:rsid w:val="00E25A8E"/>
    <w:rsid w:val="00E57630"/>
    <w:rsid w:val="00E67AE9"/>
    <w:rsid w:val="00E73281"/>
    <w:rsid w:val="00E80702"/>
    <w:rsid w:val="00E86666"/>
    <w:rsid w:val="00E86C2B"/>
    <w:rsid w:val="00EA0E76"/>
    <w:rsid w:val="00EB2D52"/>
    <w:rsid w:val="00EC2653"/>
    <w:rsid w:val="00EF7CC9"/>
    <w:rsid w:val="00F207C0"/>
    <w:rsid w:val="00F20AE5"/>
    <w:rsid w:val="00F249A5"/>
    <w:rsid w:val="00F46264"/>
    <w:rsid w:val="00F47E97"/>
    <w:rsid w:val="00F60DC6"/>
    <w:rsid w:val="00F645C7"/>
    <w:rsid w:val="00F746C2"/>
    <w:rsid w:val="00F9042C"/>
    <w:rsid w:val="00FE211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hyperlink" Target="http://www.linkedin.com/in/connorreadnour/" TargetMode="External"/><Relationship Id="rId5" Type="http://schemas.openxmlformats.org/officeDocument/2006/relationships/hyperlink" Target="https://bayareaitguy.github.io/portfolio" TargetMode="External"/><Relationship Id="rId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0068BD"/>
    <w:rsid w:val="000379C4"/>
    <w:rsid w:val="000955E3"/>
    <w:rsid w:val="001156E7"/>
    <w:rsid w:val="001A2F49"/>
    <w:rsid w:val="00204A5C"/>
    <w:rsid w:val="002774F3"/>
    <w:rsid w:val="00290121"/>
    <w:rsid w:val="00302B50"/>
    <w:rsid w:val="00317792"/>
    <w:rsid w:val="0038051E"/>
    <w:rsid w:val="003E7344"/>
    <w:rsid w:val="00561FB5"/>
    <w:rsid w:val="005D12F2"/>
    <w:rsid w:val="005E0A87"/>
    <w:rsid w:val="00626869"/>
    <w:rsid w:val="00685E08"/>
    <w:rsid w:val="006A72A3"/>
    <w:rsid w:val="0072229D"/>
    <w:rsid w:val="00811288"/>
    <w:rsid w:val="00817619"/>
    <w:rsid w:val="008704E6"/>
    <w:rsid w:val="008E074D"/>
    <w:rsid w:val="00957DEC"/>
    <w:rsid w:val="009E2575"/>
    <w:rsid w:val="009E43A3"/>
    <w:rsid w:val="009F35B0"/>
    <w:rsid w:val="00B6302B"/>
    <w:rsid w:val="00B86508"/>
    <w:rsid w:val="00B86E62"/>
    <w:rsid w:val="00BD3D2A"/>
    <w:rsid w:val="00C43F6A"/>
    <w:rsid w:val="00C6553E"/>
    <w:rsid w:val="00D915FB"/>
    <w:rsid w:val="00DC45D5"/>
    <w:rsid w:val="00EA78C2"/>
    <w:rsid w:val="00F350BE"/>
    <w:rsid w:val="00F4141A"/>
    <w:rsid w:val="00FA5AD5"/>
    <w:rsid w:val="00FA6218"/>
    <w:rsid w:val="00F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  <w:style w:type="paragraph" w:customStyle="1" w:styleId="01A2BA8866D14A359C3A2B37AD55D8C7">
    <w:name w:val="01A2BA8866D14A359C3A2B37AD55D8C7"/>
    <w:rsid w:val="00685E08"/>
  </w:style>
  <w:style w:type="paragraph" w:customStyle="1" w:styleId="2BE5D8C86D72417F8F6D980C0C1D7D43">
    <w:name w:val="2BE5D8C86D72417F8F6D980C0C1D7D43"/>
    <w:rsid w:val="001A2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2020-10-27T15:09:00Z</dcterms:created>
  <dcterms:modified xsi:type="dcterms:W3CDTF">2020-10-27T15:09:00Z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