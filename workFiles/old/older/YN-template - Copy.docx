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4"/>
        <w:gridCol w:w="6739"/>
      </w:tblGrid>
      <w:tr w:rsidR="002C2CDD" w:rsidRPr="00906BEE" w:rsidTr="00325B3C">
        <w:trPr>
          <w:trHeight w:val="7048"/>
        </w:trPr>
        <w:tc>
          <w:tcPr>
            <w:tcW w:w="3784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436A83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6568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6ED8BCC12EC4C72891179639E9B148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6A65CF" w:rsidRDefault="006A65CF" w:rsidP="006A65CF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IWMS Admin with an established history of working with 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and learning new 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computer software. Skilled in AutoCAD, 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Responsive Web Design via </w:t>
            </w: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Bootstrap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, ARCHIBUS Web Central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&amp; Space View </w:t>
            </w:r>
            <w:r w:rsidRPr="00A643F4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with </w:t>
            </w: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an eagerness to learn new skills and tools.</w:t>
            </w:r>
          </w:p>
          <w:p w:rsidR="002C2CDD" w:rsidRPr="00906BEE" w:rsidRDefault="002C2CDD" w:rsidP="007569C1"/>
          <w:p w:rsidR="002C2CDD" w:rsidRPr="00906BEE" w:rsidRDefault="0086568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05C99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Bootstrap</w:t>
            </w:r>
          </w:p>
          <w:p w:rsidR="00B05C99" w:rsidRP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HTML</w:t>
            </w:r>
          </w:p>
          <w:p w:rsidR="00B05C99" w:rsidRPr="00B05C99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CSS</w:t>
            </w:r>
          </w:p>
          <w:p w:rsidR="00B05C99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SQL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AutoCAD</w:t>
            </w:r>
          </w:p>
          <w:p w:rsid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Revit</w:t>
            </w:r>
          </w:p>
          <w:p w:rsidR="00B05C99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Excel, Word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B05C99">
              <w:rPr>
                <w:rFonts w:ascii="Times New Roman" w:hAnsi="Times New Roman"/>
                <w:sz w:val="22"/>
                <w:szCs w:val="22"/>
              </w:rPr>
              <w:t xml:space="preserve">PowerPoint </w:t>
            </w:r>
          </w:p>
          <w:p w:rsidR="006A65CF" w:rsidRP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ARCHIBUS Web Central</w:t>
            </w:r>
          </w:p>
          <w:p w:rsidR="00B05C99" w:rsidRDefault="00B05C99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Space View</w:t>
            </w:r>
          </w:p>
          <w:p w:rsidR="00741125" w:rsidRPr="00906BEE" w:rsidRDefault="00741125" w:rsidP="00741125"/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9"/>
            </w:tblGrid>
            <w:tr w:rsidR="00C612DA" w:rsidRPr="00906BEE" w:rsidTr="00325B3C">
              <w:trPr>
                <w:trHeight w:hRule="exact" w:val="1297"/>
              </w:trPr>
              <w:tc>
                <w:tcPr>
                  <w:tcW w:w="6739" w:type="dxa"/>
                  <w:vAlign w:val="center"/>
                </w:tcPr>
                <w:p w:rsidR="00906BEE" w:rsidRPr="00CC73C9" w:rsidRDefault="00865688" w:rsidP="006A65CF">
                  <w:pPr>
                    <w:pStyle w:val="Heading1"/>
                    <w:outlineLvl w:val="0"/>
                    <w:rPr>
                      <w:sz w:val="44"/>
                    </w:rPr>
                  </w:pPr>
                  <w:sdt>
                    <w:sdtPr>
                      <w:rPr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CC73C9">
                        <w:rPr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CC73C9">
                  <w:pPr>
                    <w:pStyle w:val="Heading1"/>
                    <w:jc w:val="center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  <w:r w:rsidRPr="00CC73C9">
                    <w:rPr>
                      <w:rFonts w:ascii="Times New Roman" w:hAnsi="Times New Roman"/>
                      <w:sz w:val="22"/>
                      <w:szCs w:val="22"/>
                    </w:rPr>
                    <w:t xml:space="preserve">Portfolio: </w:t>
                  </w:r>
                  <w:hyperlink r:id="rId10" w:history="1">
                    <w:r w:rsidRPr="00CC73C9">
                      <w:rPr>
                        <w:rFonts w:ascii="Times New Roman" w:hAnsi="Times New Roman"/>
                        <w:sz w:val="16"/>
                        <w:szCs w:val="22"/>
                      </w:rPr>
                      <w:t>https://bayareaitguy.github.io/portfolio</w:t>
                    </w:r>
                  </w:hyperlink>
                </w:p>
              </w:tc>
            </w:tr>
          </w:tbl>
          <w:p w:rsidR="002C2CDD" w:rsidRPr="00906BEE" w:rsidRDefault="0086568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Default="006A65CF" w:rsidP="007569C1">
            <w:pPr>
              <w:pStyle w:val="Heading4"/>
            </w:pPr>
            <w:r>
              <w:rPr>
                <w:rFonts w:ascii="Times New Roman" w:hAnsi="Times New Roman"/>
                <w:b/>
              </w:rPr>
              <w:t>IWMS Administrator</w:t>
            </w:r>
            <w:r w:rsidR="00B05C99">
              <w:rPr>
                <w:rFonts w:ascii="Times New Roman" w:hAnsi="Times New Roman"/>
                <w:b/>
              </w:rPr>
              <w:t xml:space="preserve">              </w:t>
            </w:r>
            <w:r>
              <w:t>Robert stephen consulting</w:t>
            </w:r>
          </w:p>
          <w:p w:rsidR="006A65CF" w:rsidRDefault="006A65CF" w:rsidP="007569C1">
            <w:pPr>
              <w:pStyle w:val="Heading4"/>
            </w:pPr>
            <w:r>
              <w:t xml:space="preserve">August 2018 </w:t>
            </w:r>
            <w:r w:rsidR="00424B25">
              <w:t>–</w:t>
            </w:r>
            <w:r>
              <w:t xml:space="preserve"> PResent</w:t>
            </w:r>
          </w:p>
          <w:p w:rsidR="00424B25" w:rsidRPr="00424B25" w:rsidRDefault="00CC73C9" w:rsidP="007569C1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Designed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hundreds of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Space View </w:t>
            </w:r>
            <w:r w:rsidR="00424B25">
              <w:rPr>
                <w:rFonts w:ascii="Times New Roman" w:hAnsi="Times New Roman"/>
                <w:sz w:val="22"/>
                <w:szCs w:val="22"/>
              </w:rPr>
              <w:t>web pages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using</w:t>
            </w:r>
            <w:r w:rsidR="00424B2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Bootstrap.</w:t>
            </w:r>
          </w:p>
          <w:p w:rsidR="006A65CF" w:rsidRPr="006C1954" w:rsidRDefault="00CC73C9" w:rsidP="00424B2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Customized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several hundred tasks, reports and home pages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in ARCHIBUS </w:t>
            </w:r>
            <w:r>
              <w:rPr>
                <w:rFonts w:ascii="Times New Roman" w:hAnsi="Times New Roman"/>
                <w:sz w:val="22"/>
                <w:szCs w:val="22"/>
              </w:rPr>
              <w:t>Web Central</w:t>
            </w:r>
            <w:r w:rsidR="006A65CF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A65CF" w:rsidRPr="00CC73C9" w:rsidRDefault="00B05C99" w:rsidP="0016496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Polylined</w:t>
            </w:r>
            <w:r w:rsidR="00CC73C9" w:rsidRPr="00CC73C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CC73C9">
              <w:rPr>
                <w:rFonts w:ascii="Times New Roman" w:hAnsi="Times New Roman"/>
                <w:sz w:val="22"/>
                <w:szCs w:val="22"/>
              </w:rPr>
              <w:t>100,000 – 150,000 sq</w:t>
            </w:r>
            <w:r w:rsidR="00CC73C9" w:rsidRPr="00CC73C9">
              <w:rPr>
                <w:rFonts w:ascii="Times New Roman" w:hAnsi="Times New Roman"/>
                <w:sz w:val="22"/>
                <w:szCs w:val="22"/>
              </w:rPr>
              <w:t>.</w:t>
            </w:r>
            <w:r w:rsidR="006A65CF" w:rsidRPr="00CC73C9">
              <w:rPr>
                <w:rFonts w:ascii="Times New Roman" w:hAnsi="Times New Roman"/>
                <w:sz w:val="22"/>
                <w:szCs w:val="22"/>
              </w:rPr>
              <w:t xml:space="preserve"> feet per week</w:t>
            </w:r>
            <w:r w:rsidR="00CC73C9">
              <w:rPr>
                <w:rFonts w:ascii="Times New Roman" w:hAnsi="Times New Roman"/>
                <w:sz w:val="22"/>
                <w:szCs w:val="22"/>
              </w:rPr>
              <w:t xml:space="preserve"> in AutoCAD.</w:t>
            </w:r>
          </w:p>
          <w:p w:rsidR="002C2CDD" w:rsidRPr="00CC73C9" w:rsidRDefault="00CC73C9" w:rsidP="007569C1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 several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 xml:space="preserve">Excel direct connect reports 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and designed Crystal Reports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>to give actionable insights into</w:t>
            </w:r>
            <w:r w:rsidR="006A65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A65CF" w:rsidRPr="00E24A16">
              <w:rPr>
                <w:rFonts w:ascii="Times New Roman" w:hAnsi="Times New Roman"/>
                <w:sz w:val="22"/>
                <w:szCs w:val="22"/>
              </w:rPr>
              <w:t>customer data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424B25" w:rsidRDefault="00424B25" w:rsidP="007569C1">
            <w:pPr>
              <w:pStyle w:val="Heading4"/>
            </w:pPr>
            <w:r w:rsidRPr="00424B25">
              <w:rPr>
                <w:rFonts w:ascii="Times New Roman" w:hAnsi="Times New Roman"/>
                <w:b/>
              </w:rPr>
              <w:t>Testing / Data Analyst</w:t>
            </w:r>
            <w:r w:rsidR="00B05C99">
              <w:rPr>
                <w:rFonts w:ascii="Times New Roman" w:hAnsi="Times New Roman"/>
                <w:b/>
              </w:rPr>
              <w:t xml:space="preserve">                                  </w:t>
            </w:r>
            <w:r>
              <w:t>Applied Systems</w:t>
            </w:r>
          </w:p>
          <w:p w:rsidR="002C2CDD" w:rsidRPr="00906BEE" w:rsidRDefault="00424B25" w:rsidP="007569C1">
            <w:pPr>
              <w:pStyle w:val="Heading4"/>
            </w:pPr>
            <w:r>
              <w:t>August 2015 – July 2018</w:t>
            </w:r>
          </w:p>
          <w:p w:rsidR="00424B25" w:rsidRPr="0042317D" w:rsidRDefault="00424B25" w:rsidP="00424B2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Identified</w:t>
            </w:r>
            <w:r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and tested defects </w:t>
            </w:r>
            <w:r w:rsidRPr="0042317D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in existing software during initial, regression, and release testing</w:t>
            </w:r>
            <w:r w:rsidR="00CC73C9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 xml:space="preserve"> using SQL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.</w:t>
            </w:r>
          </w:p>
          <w:p w:rsidR="00424B25" w:rsidRPr="005818E2" w:rsidRDefault="00424B25" w:rsidP="00424B25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Created</w:t>
            </w:r>
            <w:r w:rsidRPr="0042317D">
              <w:rPr>
                <w:rFonts w:ascii="Times New Roman" w:hAnsi="Times New Roman"/>
                <w:sz w:val="22"/>
                <w:szCs w:val="22"/>
              </w:rPr>
              <w:t xml:space="preserve"> workflow and troubleshooting documentation for department wide use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</w:t>
            </w:r>
            <w:r w:rsidRPr="00C25219">
              <w:rPr>
                <w:rFonts w:ascii="Times New Roman" w:hAnsi="Times New Roman"/>
                <w:sz w:val="22"/>
                <w:szCs w:val="22"/>
              </w:rPr>
              <w:t>rained</w:t>
            </w:r>
            <w:r w:rsidR="00CC73C9">
              <w:rPr>
                <w:rFonts w:ascii="Times New Roman" w:hAnsi="Times New Roman"/>
                <w:sz w:val="22"/>
                <w:szCs w:val="22"/>
              </w:rPr>
              <w:t xml:space="preserve"> 5-10</w:t>
            </w:r>
            <w:r w:rsidRPr="00C25219">
              <w:rPr>
                <w:rFonts w:ascii="Times New Roman" w:hAnsi="Times New Roman"/>
                <w:sz w:val="22"/>
                <w:szCs w:val="22"/>
              </w:rPr>
              <w:t xml:space="preserve"> fellow employees</w:t>
            </w:r>
            <w:r w:rsidR="00CC73C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2C2CDD" w:rsidRPr="00906BEE" w:rsidRDefault="0086568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B05C99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B.</w:t>
            </w:r>
            <w:r w:rsid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S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.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in Operations Management &amp; Information Systems</w:t>
            </w: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 - August 2015 </w:t>
            </w:r>
          </w:p>
          <w:p w:rsidR="002C2CDD" w:rsidRPr="00B05C99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Northern Illinois University</w:t>
            </w:r>
          </w:p>
          <w:p w:rsidR="002C2CDD" w:rsidRPr="00B05C99" w:rsidRDefault="00B05C99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 xml:space="preserve">GPA: </w:t>
            </w:r>
            <w:r w:rsidR="006A65CF" w:rsidRPr="00B05C99">
              <w:rPr>
                <w:rFonts w:ascii="Times New Roman" w:eastAsia="Times New Roman" w:hAnsi="Times New Roman"/>
                <w:color w:val="191919"/>
                <w:sz w:val="22"/>
                <w:szCs w:val="22"/>
              </w:rPr>
              <w:t>3.3 / 4.0</w:t>
            </w:r>
          </w:p>
          <w:p w:rsidR="006A65CF" w:rsidRPr="00906BEE" w:rsidRDefault="006A65CF" w:rsidP="007569C1"/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906BEE" w:rsidRDefault="006A65CF" w:rsidP="006A65CF">
            <w:r>
              <w:rPr>
                <w:rFonts w:ascii="Times New Roman" w:hAnsi="Times New Roman"/>
              </w:rPr>
              <w:t xml:space="preserve">Responsive Web Design </w:t>
            </w:r>
            <w:r>
              <w:rPr>
                <w:rFonts w:ascii="Times New Roman" w:hAnsi="Times New Roman"/>
              </w:rPr>
              <w:t>Developer Certification – freeCodeCamp.org</w:t>
            </w:r>
            <w:r>
              <w:rPr>
                <w:rFonts w:ascii="Times New Roman" w:hAnsi="Times New Roman"/>
              </w:rPr>
              <w:t xml:space="preserve"> </w:t>
            </w:r>
            <w:hyperlink r:id="rId11" w:history="1">
              <w:r w:rsidRPr="00AF3559">
                <w:rPr>
                  <w:rStyle w:val="Hyperlink"/>
                  <w:sz w:val="16"/>
                </w:rPr>
                <w:t>https://www.freecodecamp.org/certification/masterchief1021/responsive-web-design</w:t>
              </w:r>
            </w:hyperlink>
          </w:p>
        </w:tc>
        <w:bookmarkStart w:id="0" w:name="_GoBack"/>
        <w:bookmarkEnd w:id="0"/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688" w:rsidRDefault="00865688" w:rsidP="00713050">
      <w:pPr>
        <w:spacing w:line="240" w:lineRule="auto"/>
      </w:pPr>
      <w:r>
        <w:separator/>
      </w:r>
    </w:p>
  </w:endnote>
  <w:endnote w:type="continuationSeparator" w:id="0">
    <w:p w:rsidR="00865688" w:rsidRDefault="008656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1920C71" wp14:editId="3AF43766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5FE108E" wp14:editId="3ECE02E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0517624" wp14:editId="502DF4F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E1C19FA" wp14:editId="671D570C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B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8F325C" wp14:editId="338BE81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973089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rto="http://schemas.microsoft.com/office/word/2006/arto"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6A65CF">
              <w:rPr>
                <w:rStyle w:val="Hyperlink"/>
                <w:sz w:val="14"/>
              </w:rPr>
              <w:t>https://bayareaitguy.github.io/portfolio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hyperlink r:id="rId3" w:history="1">
            <w:r w:rsidRPr="006A65CF">
              <w:rPr>
                <w:rStyle w:val="Hyperlink"/>
                <w:rFonts w:ascii="Times New Roman" w:hAnsi="Times New Roman"/>
                <w:sz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688" w:rsidRDefault="00865688" w:rsidP="00713050">
      <w:pPr>
        <w:spacing w:line="240" w:lineRule="auto"/>
      </w:pPr>
      <w:r>
        <w:separator/>
      </w:r>
    </w:p>
  </w:footnote>
  <w:footnote w:type="continuationSeparator" w:id="0">
    <w:p w:rsidR="00865688" w:rsidRDefault="0086568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325B3C">
          <w:pPr>
            <w:pStyle w:val="Initials"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E5B3B21" wp14:editId="2CF8178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32EE2C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5113"/>
          </w:tblGrid>
          <w:tr w:rsidR="001A5CA9" w:rsidTr="00325B3C">
            <w:trPr>
              <w:trHeight w:hRule="exact" w:val="143"/>
            </w:trPr>
            <w:tc>
              <w:tcPr>
                <w:tcW w:w="5113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50BD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5B3C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3B2"/>
    <w:rsid w:val="00641630"/>
    <w:rsid w:val="00684488"/>
    <w:rsid w:val="006A3CE7"/>
    <w:rsid w:val="006A65CF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65688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D4523"/>
    <w:rsid w:val="00AF0A8E"/>
    <w:rsid w:val="00B05C99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B5BBA"/>
    <w:rsid w:val="00CC73C9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reecodecamp.org/certification/masterchief1021/responsive-web-desig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ayareaitguy.github.io/portfol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ED8BCC12EC4C72891179639E9B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B1C47-1E46-4A36-BEC4-AEE12E7BE056}"/>
      </w:docPartPr>
      <w:docPartBody>
        <w:p w:rsidR="00317792" w:rsidRDefault="00D77676">
          <w:pPr>
            <w:pStyle w:val="96ED8BCC12EC4C72891179639E9B1488"/>
          </w:pPr>
          <w:r w:rsidRPr="00906BEE">
            <w:t>Objective</w:t>
          </w:r>
        </w:p>
      </w:docPartBody>
    </w:docPart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302B50"/>
    <w:rsid w:val="00317792"/>
    <w:rsid w:val="00D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2020-08-04T00:34:00Z</dcterms:created>
  <dcterms:modified xsi:type="dcterms:W3CDTF">2020-08-04T04:36:00Z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