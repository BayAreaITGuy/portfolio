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9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46"/>
        <w:gridCol w:w="6970"/>
      </w:tblGrid>
      <w:tr w:rsidR="002C2CDD" w:rsidRPr="00906BEE" w:rsidTr="00BF7CDB">
        <w:trPr>
          <w:trHeight w:val="7105"/>
        </w:trPr>
        <w:tc>
          <w:tcPr>
            <w:tcW w:w="3946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posOffset>-2540</wp:posOffset>
                      </wp:positionH>
                      <wp:positionV relativeFrom="page">
                        <wp:posOffset>-488950</wp:posOffset>
                      </wp:positionV>
                      <wp:extent cx="6875145" cy="1810385"/>
                      <wp:effectExtent l="0" t="0" r="1905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7514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C55F2E8" id="Group 1" o:spid="_x0000_s1026" alt="Title: Header graphics" style="position:absolute;margin-left:-.2pt;margin-top:-38.5pt;width:541.35pt;height:142.55pt;z-index:-251657216;mso-height-percent:180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6A65CF" w:rsidRDefault="006A65CF" w:rsidP="006A65CF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</w:pPr>
            <w:r w:rsidRPr="00A643F4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IWMS Admin </w:t>
            </w:r>
            <w:r w:rsidR="00D0516A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who is s</w:t>
            </w:r>
            <w:r w:rsidRPr="00A643F4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killed in AutoCAD, </w:t>
            </w:r>
            <w:r w:rsid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Responsive Web Design via </w:t>
            </w: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Bootstrap</w:t>
            </w:r>
            <w:r w:rsidRPr="00A643F4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, ARCHIBUS Web Central</w:t>
            </w:r>
            <w:r w:rsid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 &amp; Space View </w:t>
            </w:r>
            <w:r w:rsidRPr="00A643F4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with </w:t>
            </w: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an eagerness to learn new skills and tools.</w:t>
            </w:r>
          </w:p>
          <w:p w:rsidR="002C2CDD" w:rsidRPr="00906BEE" w:rsidRDefault="002C2CDD" w:rsidP="007569C1"/>
          <w:p w:rsidR="002C2CDD" w:rsidRPr="00906BEE" w:rsidRDefault="00AD634E" w:rsidP="007569C1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B05C99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Bootstrap</w:t>
            </w:r>
          </w:p>
          <w:p w:rsidR="00B05C99" w:rsidRPr="00B05C99" w:rsidRDefault="00B05C99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HTML</w:t>
            </w:r>
          </w:p>
          <w:p w:rsidR="00B05C99" w:rsidRPr="00645338" w:rsidRDefault="00424B25" w:rsidP="00645338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CSS</w:t>
            </w:r>
          </w:p>
          <w:p w:rsidR="00B05C99" w:rsidRPr="00163D11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AutoCAD</w:t>
            </w:r>
          </w:p>
          <w:p w:rsidR="009421FE" w:rsidRPr="00B05C99" w:rsidRDefault="009421FE" w:rsidP="009421FE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ARCHIBUS Web Central</w:t>
            </w:r>
          </w:p>
          <w:p w:rsidR="009421FE" w:rsidRDefault="00AD634E" w:rsidP="009421FE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RSC </w:t>
            </w:r>
            <w:r w:rsidR="009421FE">
              <w:rPr>
                <w:rFonts w:ascii="Times New Roman" w:hAnsi="Times New Roman"/>
                <w:sz w:val="22"/>
                <w:szCs w:val="22"/>
              </w:rPr>
              <w:t>Space View</w:t>
            </w:r>
          </w:p>
          <w:p w:rsidR="00645338" w:rsidRDefault="00645338" w:rsidP="009421FE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SQL queries</w:t>
            </w:r>
          </w:p>
          <w:p w:rsidR="00645338" w:rsidRPr="009421FE" w:rsidRDefault="00645338" w:rsidP="00645338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SQL Server 2008, 2008R2, 2012, 2014</w:t>
            </w:r>
          </w:p>
          <w:p w:rsidR="00B05C99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Excel, Word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B05C99">
              <w:rPr>
                <w:rFonts w:ascii="Times New Roman" w:hAnsi="Times New Roman"/>
                <w:sz w:val="22"/>
                <w:szCs w:val="22"/>
              </w:rPr>
              <w:t xml:space="preserve">PowerPoint </w:t>
            </w:r>
          </w:p>
          <w:p w:rsidR="00645338" w:rsidRDefault="00645338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Jira</w:t>
            </w:r>
          </w:p>
          <w:p w:rsidR="00645338" w:rsidRDefault="00645338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Microsoft Outlook</w:t>
            </w:r>
          </w:p>
          <w:p w:rsidR="00741125" w:rsidRPr="00BF7CDB" w:rsidRDefault="00645338" w:rsidP="00BF7CDB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Windows 10</w:t>
            </w:r>
          </w:p>
        </w:tc>
        <w:tc>
          <w:tcPr>
            <w:tcW w:w="697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7029" w:type="dxa"/>
              <w:tblInd w:w="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029"/>
            </w:tblGrid>
            <w:tr w:rsidR="00C612DA" w:rsidRPr="00906BEE" w:rsidTr="00BF7CDB">
              <w:trPr>
                <w:trHeight w:hRule="exact" w:val="1306"/>
              </w:trPr>
              <w:tc>
                <w:tcPr>
                  <w:tcW w:w="7029" w:type="dxa"/>
                  <w:vAlign w:val="center"/>
                </w:tcPr>
                <w:p w:rsidR="00906BEE" w:rsidRPr="00CC73C9" w:rsidRDefault="00131ACC" w:rsidP="006A65CF">
                  <w:pPr>
                    <w:pStyle w:val="Heading1"/>
                    <w:outlineLvl w:val="0"/>
                    <w:rPr>
                      <w:sz w:val="44"/>
                    </w:rPr>
                  </w:pPr>
                  <w:sdt>
                    <w:sdtPr>
                      <w:rPr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CC73C9">
                        <w:rPr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7425 S Land Park Dr. APT 75</w:t>
                  </w:r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131AC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Default="00645338" w:rsidP="007569C1">
            <w:pPr>
              <w:pStyle w:val="Heading4"/>
            </w:pPr>
            <w:r>
              <w:rPr>
                <w:rFonts w:ascii="Times New Roman" w:hAnsi="Times New Roman"/>
                <w:b/>
              </w:rPr>
              <w:t xml:space="preserve">IWMS / CAD Specialist             </w:t>
            </w:r>
            <w:r w:rsidRPr="00EC2653">
              <w:rPr>
                <w:b/>
              </w:rPr>
              <w:t>R</w:t>
            </w:r>
            <w:r w:rsidR="006A65CF" w:rsidRPr="00EC2653">
              <w:rPr>
                <w:b/>
              </w:rPr>
              <w:t>obert stephen consulting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EC2653">
              <w:rPr>
                <w:i/>
              </w:rPr>
              <w:t xml:space="preserve">August 2018 </w:t>
            </w:r>
            <w:r w:rsidR="00424B25" w:rsidRPr="00EC2653">
              <w:rPr>
                <w:i/>
              </w:rPr>
              <w:t>–</w:t>
            </w:r>
            <w:r w:rsidRPr="00EC2653">
              <w:rPr>
                <w:i/>
              </w:rPr>
              <w:t xml:space="preserve"> PResent</w:t>
            </w:r>
          </w:p>
          <w:p w:rsidR="00EC2653" w:rsidRDefault="00EC2653" w:rsidP="007569C1">
            <w:pPr>
              <w:pStyle w:val="Heading4"/>
            </w:pPr>
          </w:p>
          <w:p w:rsidR="006A65CF" w:rsidRPr="006C1954" w:rsidRDefault="00CC73C9" w:rsidP="00BF7CD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Designed</w:t>
            </w:r>
            <w:r w:rsidR="00424B2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hundreds of</w:t>
            </w:r>
            <w:r w:rsidR="00424B2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Space View </w:t>
            </w:r>
            <w:r w:rsidR="00424B25">
              <w:rPr>
                <w:rFonts w:ascii="Times New Roman" w:hAnsi="Times New Roman"/>
                <w:sz w:val="22"/>
                <w:szCs w:val="22"/>
              </w:rPr>
              <w:t>web pages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using</w:t>
            </w:r>
            <w:r w:rsidR="00424B2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Bootstrap</w:t>
            </w:r>
            <w:r w:rsidR="00BF7CDB">
              <w:rPr>
                <w:rFonts w:ascii="Times New Roman" w:hAnsi="Times New Roman"/>
                <w:sz w:val="22"/>
                <w:szCs w:val="22"/>
              </w:rPr>
              <w:t xml:space="preserve">, as well as customizing </w:t>
            </w:r>
            <w:r>
              <w:rPr>
                <w:rFonts w:ascii="Times New Roman" w:hAnsi="Times New Roman"/>
                <w:sz w:val="22"/>
                <w:szCs w:val="22"/>
              </w:rPr>
              <w:t>several hundred tasks, reports and home pages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 in ARCHIBUS </w:t>
            </w:r>
            <w:r>
              <w:rPr>
                <w:rFonts w:ascii="Times New Roman" w:hAnsi="Times New Roman"/>
                <w:sz w:val="22"/>
                <w:szCs w:val="22"/>
              </w:rPr>
              <w:t>Web Central</w:t>
            </w:r>
            <w:r w:rsidR="006A65CF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6A65CF" w:rsidRPr="00CC73C9" w:rsidRDefault="00B05C99" w:rsidP="00BF7CD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Polylined</w:t>
            </w:r>
            <w:r w:rsidR="00CC73C9" w:rsidRPr="00CC73C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A65CF" w:rsidRPr="00CC73C9">
              <w:rPr>
                <w:rFonts w:ascii="Times New Roman" w:hAnsi="Times New Roman"/>
                <w:sz w:val="22"/>
                <w:szCs w:val="22"/>
              </w:rPr>
              <w:t>100,000 – 150,000 sq</w:t>
            </w:r>
            <w:r w:rsidR="00CC73C9" w:rsidRPr="00CC73C9">
              <w:rPr>
                <w:rFonts w:ascii="Times New Roman" w:hAnsi="Times New Roman"/>
                <w:sz w:val="22"/>
                <w:szCs w:val="22"/>
              </w:rPr>
              <w:t>.</w:t>
            </w:r>
            <w:r w:rsidR="006A65CF" w:rsidRPr="00CC73C9">
              <w:rPr>
                <w:rFonts w:ascii="Times New Roman" w:hAnsi="Times New Roman"/>
                <w:sz w:val="22"/>
                <w:szCs w:val="22"/>
              </w:rPr>
              <w:t xml:space="preserve"> feet per week</w:t>
            </w:r>
            <w:r w:rsidR="00CC73C9">
              <w:rPr>
                <w:rFonts w:ascii="Times New Roman" w:hAnsi="Times New Roman"/>
                <w:sz w:val="22"/>
                <w:szCs w:val="22"/>
              </w:rPr>
              <w:t xml:space="preserve"> in AutoCAD.</w:t>
            </w:r>
          </w:p>
          <w:p w:rsidR="002C2CDD" w:rsidRPr="00CC73C9" w:rsidRDefault="00CC73C9" w:rsidP="00BF7CD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 several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A65CF" w:rsidRPr="00E24A16">
              <w:rPr>
                <w:rFonts w:ascii="Times New Roman" w:hAnsi="Times New Roman"/>
                <w:sz w:val="22"/>
                <w:szCs w:val="22"/>
              </w:rPr>
              <w:t xml:space="preserve">Excel direct connect reports 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and designed Crystal Reports </w:t>
            </w:r>
            <w:r w:rsidR="006A65CF" w:rsidRPr="00E24A16">
              <w:rPr>
                <w:rFonts w:ascii="Times New Roman" w:hAnsi="Times New Roman"/>
                <w:sz w:val="22"/>
                <w:szCs w:val="22"/>
              </w:rPr>
              <w:t>to give actionable insights into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A65CF" w:rsidRPr="00E24A16">
              <w:rPr>
                <w:rFonts w:ascii="Times New Roman" w:hAnsi="Times New Roman"/>
                <w:sz w:val="22"/>
                <w:szCs w:val="22"/>
              </w:rPr>
              <w:t>customer data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424B25" w:rsidRDefault="00424B25" w:rsidP="007569C1">
            <w:pPr>
              <w:pStyle w:val="Heading4"/>
            </w:pPr>
            <w:r w:rsidRPr="00424B25">
              <w:rPr>
                <w:rFonts w:ascii="Times New Roman" w:hAnsi="Times New Roman"/>
                <w:b/>
              </w:rPr>
              <w:t>Testing / Data Analyst</w:t>
            </w:r>
            <w:r w:rsidR="00B05C99">
              <w:rPr>
                <w:rFonts w:ascii="Times New Roman" w:hAnsi="Times New Roman"/>
                <w:b/>
              </w:rPr>
              <w:t xml:space="preserve">                                  </w:t>
            </w:r>
            <w:r w:rsidRPr="00EC2653">
              <w:rPr>
                <w:b/>
              </w:rPr>
              <w:t>Applied Systems</w:t>
            </w:r>
          </w:p>
          <w:p w:rsidR="002C2CDD" w:rsidRPr="00EC2653" w:rsidRDefault="00424B25" w:rsidP="007569C1">
            <w:pPr>
              <w:pStyle w:val="Heading4"/>
              <w:rPr>
                <w:i/>
              </w:rPr>
            </w:pPr>
            <w:r w:rsidRPr="00EC2653">
              <w:rPr>
                <w:i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424B25" w:rsidRPr="0042317D" w:rsidRDefault="00BF7CDB" w:rsidP="00BF7CD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Unit tested</w:t>
            </w:r>
            <w:r w:rsidR="00424B25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defects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found</w:t>
            </w:r>
            <w:r w:rsidR="00424B25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r w:rsidR="00424B25" w:rsidRPr="0042317D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in </w:t>
            </w:r>
            <w:r w:rsidR="009421FE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ETL</w:t>
            </w:r>
            <w:r w:rsidR="00424B25" w:rsidRPr="0042317D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software during initial, regression, and release testing</w:t>
            </w:r>
            <w:r w:rsidR="00CC73C9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r w:rsidR="009421FE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utilizing</w:t>
            </w:r>
            <w:r w:rsidR="00CC73C9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SQL</w:t>
            </w:r>
            <w:r w:rsidR="009421FE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queries</w:t>
            </w:r>
            <w:r w:rsidR="00424B25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.</w:t>
            </w:r>
          </w:p>
          <w:p w:rsidR="00424B25" w:rsidRDefault="00424B25" w:rsidP="00BF7CD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</w:t>
            </w:r>
            <w:r w:rsidR="00EC2653">
              <w:rPr>
                <w:rFonts w:ascii="Times New Roman" w:hAnsi="Times New Roman"/>
                <w:sz w:val="22"/>
                <w:szCs w:val="22"/>
              </w:rPr>
              <w:t xml:space="preserve"> technical documentation </w:t>
            </w:r>
            <w:r>
              <w:rPr>
                <w:rFonts w:ascii="Times New Roman" w:hAnsi="Times New Roman"/>
                <w:sz w:val="22"/>
                <w:szCs w:val="22"/>
              </w:rPr>
              <w:t>and t</w:t>
            </w:r>
            <w:r w:rsidRPr="00C25219">
              <w:rPr>
                <w:rFonts w:ascii="Times New Roman" w:hAnsi="Times New Roman"/>
                <w:sz w:val="22"/>
                <w:szCs w:val="22"/>
              </w:rPr>
              <w:t>rained</w:t>
            </w:r>
            <w:r w:rsidR="00CC73C9">
              <w:rPr>
                <w:rFonts w:ascii="Times New Roman" w:hAnsi="Times New Roman"/>
                <w:sz w:val="22"/>
                <w:szCs w:val="22"/>
              </w:rPr>
              <w:t xml:space="preserve"> 5-10</w:t>
            </w:r>
            <w:r w:rsidRPr="00C25219">
              <w:rPr>
                <w:rFonts w:ascii="Times New Roman" w:hAnsi="Times New Roman"/>
                <w:sz w:val="22"/>
                <w:szCs w:val="22"/>
              </w:rPr>
              <w:t xml:space="preserve"> fellow employees</w:t>
            </w:r>
            <w:r w:rsidR="00CC73C9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BF7CDB" w:rsidRPr="00BF7CDB" w:rsidRDefault="00BF7CDB" w:rsidP="00BF7CD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</w:rPr>
            </w:pPr>
            <w:r w:rsidRPr="00D41072">
              <w:rPr>
                <w:rFonts w:ascii="Times New Roman" w:hAnsi="Times New Roman"/>
                <w:sz w:val="22"/>
                <w:szCs w:val="22"/>
              </w:rPr>
              <w:t>Imported, exported and manipulated large data sets in multi-million-row databases under tight deadlines.</w:t>
            </w:r>
          </w:p>
          <w:p w:rsidR="002C2CDD" w:rsidRPr="00906BEE" w:rsidRDefault="00131AC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E86666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2"/>
                <w:szCs w:val="22"/>
              </w:rPr>
            </w:pPr>
            <w:r w:rsidRP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B</w:t>
            </w:r>
            <w:r w:rsidRPr="00E86666">
              <w:rPr>
                <w:rFonts w:ascii="Times New Roman" w:eastAsia="Times New Roman" w:hAnsi="Times New Roman"/>
                <w:b/>
                <w:color w:val="191919"/>
                <w:sz w:val="22"/>
                <w:szCs w:val="22"/>
              </w:rPr>
              <w:t>.</w:t>
            </w:r>
            <w:r w:rsidR="00B05C99" w:rsidRPr="00E86666">
              <w:rPr>
                <w:rFonts w:ascii="Times New Roman" w:eastAsia="Times New Roman" w:hAnsi="Times New Roman"/>
                <w:b/>
                <w:color w:val="191919"/>
                <w:sz w:val="22"/>
                <w:szCs w:val="22"/>
              </w:rPr>
              <w:t>S</w:t>
            </w:r>
            <w:r w:rsidRPr="00E86666">
              <w:rPr>
                <w:rFonts w:ascii="Times New Roman" w:eastAsia="Times New Roman" w:hAnsi="Times New Roman"/>
                <w:b/>
                <w:color w:val="191919"/>
                <w:sz w:val="22"/>
                <w:szCs w:val="22"/>
              </w:rPr>
              <w:t>. in Operations Management &amp; Information Systems</w:t>
            </w:r>
            <w:r w:rsidR="00E86666">
              <w:rPr>
                <w:rFonts w:ascii="Times New Roman" w:eastAsia="Times New Roman" w:hAnsi="Times New Roman"/>
                <w:b/>
                <w:color w:val="191919"/>
                <w:sz w:val="22"/>
                <w:szCs w:val="22"/>
              </w:rPr>
              <w:t xml:space="preserve">         </w:t>
            </w:r>
            <w:r w:rsidRPr="00E86666">
              <w:rPr>
                <w:rFonts w:ascii="Times New Roman" w:eastAsia="Times New Roman" w:hAnsi="Times New Roman"/>
                <w:b/>
                <w:color w:val="191919"/>
                <w:sz w:val="22"/>
                <w:szCs w:val="22"/>
              </w:rPr>
              <w:t xml:space="preserve">August 2015 </w:t>
            </w:r>
          </w:p>
          <w:p w:rsidR="002C2CDD" w:rsidRPr="00B05C99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</w:pPr>
            <w:r w:rsidRPr="00E86666">
              <w:rPr>
                <w:rFonts w:ascii="Times New Roman" w:eastAsia="Times New Roman" w:hAnsi="Times New Roman"/>
                <w:b/>
                <w:color w:val="191919"/>
                <w:sz w:val="22"/>
                <w:szCs w:val="22"/>
              </w:rPr>
              <w:t>Northern Illinois University</w:t>
            </w:r>
            <w:r w:rsidR="00EC2653" w:rsidRPr="00E86666">
              <w:rPr>
                <w:rFonts w:ascii="Times New Roman" w:eastAsia="Times New Roman" w:hAnsi="Times New Roman"/>
                <w:b/>
                <w:color w:val="191919"/>
                <w:sz w:val="22"/>
                <w:szCs w:val="22"/>
              </w:rPr>
              <w:t xml:space="preserve">                                             </w:t>
            </w:r>
            <w:r w:rsidR="00E86666" w:rsidRPr="00E86666">
              <w:rPr>
                <w:rFonts w:ascii="Times New Roman" w:eastAsia="Times New Roman" w:hAnsi="Times New Roman"/>
                <w:b/>
                <w:color w:val="191919"/>
                <w:sz w:val="22"/>
                <w:szCs w:val="22"/>
              </w:rPr>
              <w:t xml:space="preserve">       </w:t>
            </w:r>
            <w:r w:rsidR="00E86666">
              <w:rPr>
                <w:rFonts w:ascii="Times New Roman" w:eastAsia="Times New Roman" w:hAnsi="Times New Roman"/>
                <w:b/>
                <w:color w:val="191919"/>
                <w:sz w:val="22"/>
                <w:szCs w:val="22"/>
              </w:rPr>
              <w:t xml:space="preserve">  </w:t>
            </w:r>
            <w:r w:rsidR="00B05C99" w:rsidRPr="00E86666">
              <w:rPr>
                <w:rFonts w:ascii="Times New Roman" w:eastAsia="Times New Roman" w:hAnsi="Times New Roman"/>
                <w:b/>
                <w:color w:val="191919"/>
                <w:sz w:val="22"/>
                <w:szCs w:val="22"/>
              </w:rPr>
              <w:t xml:space="preserve">GPA: </w:t>
            </w:r>
            <w:r w:rsidRPr="00E86666">
              <w:rPr>
                <w:rFonts w:ascii="Times New Roman" w:eastAsia="Times New Roman" w:hAnsi="Times New Roman"/>
                <w:b/>
                <w:color w:val="191919"/>
                <w:sz w:val="22"/>
                <w:szCs w:val="22"/>
              </w:rPr>
              <w:t>3.3 / 4.0</w:t>
            </w:r>
          </w:p>
          <w:p w:rsidR="002C2CDD" w:rsidRPr="00906BEE" w:rsidRDefault="006A65CF" w:rsidP="007569C1">
            <w:pPr>
              <w:pStyle w:val="Heading3"/>
            </w:pPr>
            <w:r>
              <w:t>certifications</w:t>
            </w:r>
          </w:p>
          <w:p w:rsidR="00741125" w:rsidRPr="00906BEE" w:rsidRDefault="006A65CF" w:rsidP="006A65CF">
            <w:r>
              <w:rPr>
                <w:rFonts w:ascii="Times New Roman" w:hAnsi="Times New Roman"/>
              </w:rPr>
              <w:t xml:space="preserve">Responsive Web Design Developer Certification – freeCodeCamp.org </w:t>
            </w:r>
            <w:hyperlink r:id="rId10" w:history="1">
              <w:r w:rsidRPr="008C376E">
                <w:rPr>
                  <w:rStyle w:val="Hyperlink"/>
                  <w:sz w:val="18"/>
                </w:rPr>
                <w:t>https://www.freecodecamp.org/certification/masterchief1021/responsive-web-design</w:t>
              </w:r>
            </w:hyperlink>
          </w:p>
        </w:tc>
      </w:tr>
    </w:tbl>
    <w:p w:rsidR="00C62C50" w:rsidRDefault="00C62C50" w:rsidP="00BF7CDB">
      <w:pPr>
        <w:pStyle w:val="NoSpacing"/>
      </w:pPr>
      <w:bookmarkStart w:id="0" w:name="_GoBack"/>
      <w:bookmarkEnd w:id="0"/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ACC" w:rsidRDefault="00131ACC" w:rsidP="00713050">
      <w:pPr>
        <w:spacing w:line="240" w:lineRule="auto"/>
      </w:pPr>
      <w:r>
        <w:separator/>
      </w:r>
    </w:p>
  </w:endnote>
  <w:endnote w:type="continuationSeparator" w:id="0">
    <w:p w:rsidR="00131ACC" w:rsidRDefault="00131AC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E02ACB7" wp14:editId="57A8BCE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F649EC5" wp14:editId="522BE121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86888AD" wp14:editId="5D503EF2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BAB8B" wp14:editId="0B40E757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C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C88254C" wp14:editId="0E0BC947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5355539" wp14:editId="1A1360E6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4790E53" wp14:editId="63277DE3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D15517E" wp14:editId="35E43B6C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A65CF" w:rsidP="006A65CF">
          <w:pPr>
            <w:pStyle w:val="Footer"/>
          </w:pPr>
          <w:r w:rsidRPr="006A65CF">
            <w:rPr>
              <w:rFonts w:ascii="Times New Roman" w:hAnsi="Times New Roman"/>
              <w:sz w:val="14"/>
            </w:rPr>
            <w:t xml:space="preserve">Web Development Portfolio: </w:t>
          </w:r>
          <w:hyperlink r:id="rId2" w:history="1">
            <w:r w:rsidRPr="006A65CF">
              <w:rPr>
                <w:rStyle w:val="Hyperlink"/>
                <w:sz w:val="14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131ACC" w:rsidP="00217980">
          <w:pPr>
            <w:pStyle w:val="Footer"/>
          </w:pPr>
          <w:hyperlink r:id="rId3" w:history="1">
            <w:r w:rsidR="006A65CF" w:rsidRPr="008C376E">
              <w:rPr>
                <w:rStyle w:val="Hyperlink"/>
                <w:rFonts w:ascii="Times New Roman" w:hAnsi="Times New Roman"/>
                <w:sz w:val="12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ACC" w:rsidRDefault="00131ACC" w:rsidP="00713050">
      <w:pPr>
        <w:spacing w:line="240" w:lineRule="auto"/>
      </w:pPr>
      <w:r>
        <w:separator/>
      </w:r>
    </w:p>
  </w:footnote>
  <w:footnote w:type="continuationSeparator" w:id="0">
    <w:p w:rsidR="00131ACC" w:rsidRDefault="00131AC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91382"/>
    <w:rsid w:val="000A07DA"/>
    <w:rsid w:val="000A2BFA"/>
    <w:rsid w:val="000B0619"/>
    <w:rsid w:val="000B61CA"/>
    <w:rsid w:val="000F7610"/>
    <w:rsid w:val="00114ED7"/>
    <w:rsid w:val="001300CA"/>
    <w:rsid w:val="00131ACC"/>
    <w:rsid w:val="00140B0E"/>
    <w:rsid w:val="00163D11"/>
    <w:rsid w:val="001A5CA9"/>
    <w:rsid w:val="001B2AC1"/>
    <w:rsid w:val="001B403A"/>
    <w:rsid w:val="001F4583"/>
    <w:rsid w:val="00217980"/>
    <w:rsid w:val="00245466"/>
    <w:rsid w:val="00250BD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25B3C"/>
    <w:rsid w:val="00333CD3"/>
    <w:rsid w:val="00340365"/>
    <w:rsid w:val="00342B64"/>
    <w:rsid w:val="00364079"/>
    <w:rsid w:val="003876FD"/>
    <w:rsid w:val="003C5528"/>
    <w:rsid w:val="003D03E5"/>
    <w:rsid w:val="004077FB"/>
    <w:rsid w:val="004244FF"/>
    <w:rsid w:val="00424B25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27540"/>
    <w:rsid w:val="006413B2"/>
    <w:rsid w:val="00641630"/>
    <w:rsid w:val="00645338"/>
    <w:rsid w:val="00684488"/>
    <w:rsid w:val="006A3CE7"/>
    <w:rsid w:val="006A65CF"/>
    <w:rsid w:val="006A7746"/>
    <w:rsid w:val="006C4C50"/>
    <w:rsid w:val="006D76B1"/>
    <w:rsid w:val="006E4513"/>
    <w:rsid w:val="00713050"/>
    <w:rsid w:val="00741125"/>
    <w:rsid w:val="00746F7F"/>
    <w:rsid w:val="007569C1"/>
    <w:rsid w:val="00763832"/>
    <w:rsid w:val="00764811"/>
    <w:rsid w:val="00772919"/>
    <w:rsid w:val="007D2696"/>
    <w:rsid w:val="007D2FD2"/>
    <w:rsid w:val="007D406E"/>
    <w:rsid w:val="007D6458"/>
    <w:rsid w:val="0080688D"/>
    <w:rsid w:val="00811117"/>
    <w:rsid w:val="00823C54"/>
    <w:rsid w:val="00841146"/>
    <w:rsid w:val="0088504C"/>
    <w:rsid w:val="0089382B"/>
    <w:rsid w:val="008A1907"/>
    <w:rsid w:val="008C376E"/>
    <w:rsid w:val="008C6BCA"/>
    <w:rsid w:val="008C7B50"/>
    <w:rsid w:val="008E4B30"/>
    <w:rsid w:val="00906BEE"/>
    <w:rsid w:val="009243E7"/>
    <w:rsid w:val="009421FE"/>
    <w:rsid w:val="00985D58"/>
    <w:rsid w:val="009B3C40"/>
    <w:rsid w:val="009F7AD9"/>
    <w:rsid w:val="00A343CF"/>
    <w:rsid w:val="00A42540"/>
    <w:rsid w:val="00A50939"/>
    <w:rsid w:val="00A83413"/>
    <w:rsid w:val="00AA6A40"/>
    <w:rsid w:val="00AA75F6"/>
    <w:rsid w:val="00AD00FD"/>
    <w:rsid w:val="00AD4523"/>
    <w:rsid w:val="00AD634E"/>
    <w:rsid w:val="00AF0A8E"/>
    <w:rsid w:val="00AF7EB8"/>
    <w:rsid w:val="00B05C99"/>
    <w:rsid w:val="00B27019"/>
    <w:rsid w:val="00B5664D"/>
    <w:rsid w:val="00B76A83"/>
    <w:rsid w:val="00BA5B40"/>
    <w:rsid w:val="00BD0206"/>
    <w:rsid w:val="00BF7CDB"/>
    <w:rsid w:val="00C2098A"/>
    <w:rsid w:val="00C5444A"/>
    <w:rsid w:val="00C612DA"/>
    <w:rsid w:val="00C62C50"/>
    <w:rsid w:val="00C7741E"/>
    <w:rsid w:val="00C875AB"/>
    <w:rsid w:val="00CA3DF1"/>
    <w:rsid w:val="00CA4581"/>
    <w:rsid w:val="00CB5BBA"/>
    <w:rsid w:val="00CC73C9"/>
    <w:rsid w:val="00CE18D5"/>
    <w:rsid w:val="00CF608F"/>
    <w:rsid w:val="00D04109"/>
    <w:rsid w:val="00D0516A"/>
    <w:rsid w:val="00D97A41"/>
    <w:rsid w:val="00DD3CF6"/>
    <w:rsid w:val="00DD6416"/>
    <w:rsid w:val="00DF4E0A"/>
    <w:rsid w:val="00E02DCD"/>
    <w:rsid w:val="00E12C60"/>
    <w:rsid w:val="00E22E87"/>
    <w:rsid w:val="00E57630"/>
    <w:rsid w:val="00E86666"/>
    <w:rsid w:val="00E86C2B"/>
    <w:rsid w:val="00EB2D52"/>
    <w:rsid w:val="00EC2653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freecodecamp.org/certification/masterchief1021/responsive-web-desig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302B50"/>
    <w:rsid w:val="00317792"/>
    <w:rsid w:val="00883CD0"/>
    <w:rsid w:val="00C43F6A"/>
    <w:rsid w:val="00DC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2020-08-04T04:55:00Z</dcterms:created>
  <dcterms:modified xsi:type="dcterms:W3CDTF">2020-08-04T05:19:00Z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