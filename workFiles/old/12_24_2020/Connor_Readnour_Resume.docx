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52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825"/>
        <w:gridCol w:w="7007"/>
      </w:tblGrid>
      <w:tr w:rsidR="002C2CDD" w:rsidRPr="0024455D" w:rsidTr="00796BD5">
        <w:trPr>
          <w:trHeight w:val="5146"/>
        </w:trPr>
        <w:tc>
          <w:tcPr>
            <w:tcW w:w="3825" w:type="dxa"/>
            <w:tcMar>
              <w:top w:w="504" w:type="dxa"/>
              <w:right w:w="720" w:type="dxa"/>
            </w:tcMar>
          </w:tcPr>
          <w:p w:rsidR="00523479" w:rsidRPr="0024455D" w:rsidRDefault="006A65CF" w:rsidP="00523479">
            <w:pPr>
              <w:pStyle w:val="Initials"/>
              <w:rPr>
                <w:rFonts w:ascii="Verdana" w:hAnsi="Verdana"/>
              </w:rPr>
            </w:pPr>
            <w:r w:rsidRPr="0024455D">
              <w:rPr>
                <w:rFonts w:ascii="Verdana" w:hAnsi="Verdana"/>
              </w:rPr>
              <w:t>C</w:t>
            </w:r>
            <w:r w:rsidR="00E02DCD" w:rsidRPr="0024455D">
              <w:rPr>
                <w:rFonts w:ascii="Verdana" w:hAnsi="Verdan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0888ABE3" wp14:editId="7E36CC39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885305" cy="1810385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85830" cy="1810385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7B7C9462" id="Group 1" o:spid="_x0000_s1026" alt="Title: Header graphics" style="position:absolute;margin-left:0;margin-top:-38.15pt;width:542.15pt;height:142.55pt;z-index:-251657216;mso-height-percent:180;mso-position-horizontal:left;mso-position-vertical-relative:page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">
                      <v:rect id="Red rectangle" o:spid="_x0000_s1027" style="position:absolute;left:11334;top:4191;width:55325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zMNcUA&#10;AADbAAAADwAAAGRycy9kb3ducmV2LnhtbESPQWvCQBSE7wX/w/KE3pqNplS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rMw1xQAAANsAAAAPAAAAAAAAAAAAAAAAAJgCAABkcnMv&#10;ZG93bnJldi54bWxQSwUGAAAAAAQABAD1AAAAigM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41LcUA&#10;AADbAAAADwAAAGRycy9kb3ducmV2LnhtbESPQUsDMRSE74L/ITzBi7TZahHZNi2rYpFeirXQ6+vm&#10;uVncvIQkdrf99aYgeBxm5htmvhxsJ44UYutYwWRcgCCunW65UbD7fBs9gYgJWWPnmBScKMJycX01&#10;x1K7nj/ouE2NyBCOJSowKflSylgbshjHzhNn78sFiynL0EgdsM9w28n7oniUFlvOCwY9vRiqv7c/&#10;VsH58Pp8V/mH1Tr0q4nfV2a/SYNStzdDNQORaEj/4b/2u1YwncLlS/4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/jUtxQAAANsAAAAPAAAAAAAAAAAAAAAAAJgCAABkcnMv&#10;ZG93bnJldi54bWxQSwUGAAAAAAQABAD1AAAAigM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hQlcUA&#10;AADaAAAADwAAAGRycy9kb3ducmV2LnhtbESP3WrCQBSE7wXfYTkF7+qmiqVEVyn+UdC2GIXSu0P2&#10;NAlmz4bd1aRv7xYKXg4z8w0zW3SmFldyvrKs4GmYgCDOra64UHA6bh5fQPiArLG2TAp+ycNi3u/N&#10;MNW25QNds1CICGGfooIyhCaV0uclGfRD2xBH78c6gyFKV0jtsI1wU8tRkjxLgxXHhRIbWpaUn7OL&#10;UbD/+jiP3WS7+nxf79osGU+qbPet1OChe52CCNSFe/i//aYVjODvSrwB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KFCVxQAAANoAAAAPAAAAAAAAAAAAAAAAAJgCAABkcnMv&#10;ZG93bnJldi54bWxQSwUGAAAAAAQABAD1AAAAigM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 w:rsidRPr="0024455D">
              <w:rPr>
                <w:rFonts w:ascii="Verdana" w:hAnsi="Verdana"/>
              </w:rPr>
              <w:t>R</w:t>
            </w:r>
          </w:p>
          <w:p w:rsidR="00F934D9" w:rsidRPr="00F934D9" w:rsidRDefault="008C376E" w:rsidP="00F934D9">
            <w:pPr>
              <w:pStyle w:val="Heading3"/>
              <w:rPr>
                <w:rFonts w:ascii="Verdana" w:hAnsi="Verdana"/>
                <w:sz w:val="28"/>
              </w:rPr>
            </w:pPr>
            <w:r w:rsidRPr="0024455D">
              <w:rPr>
                <w:rFonts w:ascii="Verdana" w:hAnsi="Verdana"/>
                <w:sz w:val="28"/>
              </w:rPr>
              <w:t>Summary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051"/>
            </w:tblGrid>
            <w:tr w:rsidR="00F934D9">
              <w:trPr>
                <w:trHeight w:val="1031"/>
              </w:trPr>
              <w:tc>
                <w:tcPr>
                  <w:tcW w:w="3051" w:type="dxa"/>
                </w:tcPr>
                <w:p w:rsidR="00F934D9" w:rsidRDefault="00F934D9" w:rsidP="00F934D9">
                  <w:pPr>
                    <w:pStyle w:val="Defaul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Dedicated information technology professional with over 5 years of experience working with highly collaborative teams using a diverse set of computer software &amp; languages, including: Bootstrap, HTML5, CSS3, JavaScript, jQuery, AutoCAD, Revit, SQL Queries &amp; SQL Server</w:t>
                  </w:r>
                  <w:r w:rsidR="00A6712A">
                    <w:rPr>
                      <w:sz w:val="18"/>
                      <w:szCs w:val="18"/>
                    </w:rPr>
                    <w:t xml:space="preserve"> 2008-</w:t>
                  </w:r>
                  <w:r w:rsidR="009378EB">
                    <w:rPr>
                      <w:sz w:val="18"/>
                      <w:szCs w:val="18"/>
                    </w:rPr>
                    <w:t>2016</w:t>
                  </w:r>
                  <w:r>
                    <w:rPr>
                      <w:sz w:val="18"/>
                      <w:szCs w:val="18"/>
                    </w:rPr>
                    <w:t xml:space="preserve">. </w:t>
                  </w:r>
                </w:p>
              </w:tc>
            </w:tr>
          </w:tbl>
          <w:p w:rsidR="002C2CDD" w:rsidRPr="0024455D" w:rsidRDefault="009E64FD" w:rsidP="007569C1">
            <w:pPr>
              <w:pStyle w:val="Heading3"/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alias w:val="Skills:"/>
                <w:tag w:val="Skills:"/>
                <w:id w:val="1490835561"/>
                <w:placeholder>
                  <w:docPart w:val="2723FBAB3DFF4205AC913AB92FEF432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24455D">
                  <w:rPr>
                    <w:rFonts w:ascii="Verdana" w:hAnsi="Verdana"/>
                    <w:sz w:val="28"/>
                    <w:szCs w:val="28"/>
                  </w:rPr>
                  <w:t>Skills</w:t>
                </w:r>
              </w:sdtContent>
            </w:sdt>
          </w:p>
          <w:p w:rsidR="00B05C99" w:rsidRPr="0024455D" w:rsidRDefault="006A65CF" w:rsidP="006A65CF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Verdana" w:hAnsi="Verdana"/>
                <w:sz w:val="18"/>
              </w:rPr>
            </w:pPr>
            <w:r w:rsidRPr="0024455D">
              <w:rPr>
                <w:rFonts w:ascii="Verdana" w:eastAsia="Times New Roman" w:hAnsi="Verdana"/>
                <w:color w:val="191919"/>
                <w:sz w:val="18"/>
              </w:rPr>
              <w:t>Bootstrap</w:t>
            </w:r>
            <w:r w:rsidR="00204510" w:rsidRPr="0024455D">
              <w:rPr>
                <w:rFonts w:ascii="Verdana" w:eastAsia="Times New Roman" w:hAnsi="Verdana"/>
                <w:color w:val="191919"/>
                <w:sz w:val="18"/>
              </w:rPr>
              <w:t>, jQuery</w:t>
            </w:r>
          </w:p>
          <w:p w:rsidR="007C6934" w:rsidRPr="00D3404F" w:rsidRDefault="007C6934" w:rsidP="007C6934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Verdana" w:hAnsi="Verdana"/>
                <w:sz w:val="18"/>
              </w:rPr>
            </w:pPr>
            <w:r w:rsidRPr="0024455D">
              <w:rPr>
                <w:rFonts w:ascii="Verdana" w:eastAsia="Times New Roman" w:hAnsi="Verdana"/>
                <w:color w:val="191919"/>
                <w:sz w:val="18"/>
              </w:rPr>
              <w:t>HTML5, CSS3, JavaScript</w:t>
            </w:r>
          </w:p>
          <w:p w:rsidR="002471AA" w:rsidRPr="00D3404F" w:rsidRDefault="00D3404F" w:rsidP="00D3404F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eastAsia="Times New Roman" w:hAnsi="Verdana"/>
                <w:color w:val="191919"/>
                <w:sz w:val="18"/>
              </w:rPr>
              <w:t>Responsive Design</w:t>
            </w:r>
          </w:p>
          <w:p w:rsidR="00B05C99" w:rsidRPr="0024455D" w:rsidRDefault="00B05C99" w:rsidP="00163D11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Verdana" w:hAnsi="Verdana"/>
                <w:sz w:val="18"/>
              </w:rPr>
            </w:pPr>
            <w:r w:rsidRPr="0024455D">
              <w:rPr>
                <w:rFonts w:ascii="Verdana" w:hAnsi="Verdana"/>
                <w:sz w:val="18"/>
              </w:rPr>
              <w:t>AutoCAD</w:t>
            </w:r>
            <w:r w:rsidR="00D3404F">
              <w:rPr>
                <w:rFonts w:ascii="Verdana" w:hAnsi="Verdana"/>
                <w:sz w:val="18"/>
              </w:rPr>
              <w:t>, Revit</w:t>
            </w:r>
          </w:p>
          <w:p w:rsidR="00645338" w:rsidRPr="0024455D" w:rsidRDefault="00A97109" w:rsidP="00A97109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Verdana" w:hAnsi="Verdana"/>
                <w:sz w:val="18"/>
              </w:rPr>
            </w:pPr>
            <w:r w:rsidRPr="0024455D">
              <w:rPr>
                <w:rFonts w:ascii="Verdana" w:hAnsi="Verdana"/>
                <w:sz w:val="18"/>
              </w:rPr>
              <w:t>SQL, SQL Server</w:t>
            </w:r>
          </w:p>
          <w:p w:rsidR="00B05C99" w:rsidRPr="0024455D" w:rsidRDefault="00424B25" w:rsidP="006A65CF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Verdana" w:hAnsi="Verdana"/>
                <w:sz w:val="18"/>
              </w:rPr>
            </w:pPr>
            <w:r w:rsidRPr="0024455D">
              <w:rPr>
                <w:rFonts w:ascii="Verdana" w:hAnsi="Verdana"/>
                <w:sz w:val="18"/>
              </w:rPr>
              <w:t>Excel, Word</w:t>
            </w:r>
            <w:r w:rsidR="006A65CF" w:rsidRPr="0024455D">
              <w:rPr>
                <w:rFonts w:ascii="Verdana" w:hAnsi="Verdana"/>
                <w:sz w:val="18"/>
              </w:rPr>
              <w:t xml:space="preserve">, </w:t>
            </w:r>
            <w:r w:rsidR="00B05C99" w:rsidRPr="0024455D">
              <w:rPr>
                <w:rFonts w:ascii="Verdana" w:hAnsi="Verdana"/>
                <w:sz w:val="18"/>
              </w:rPr>
              <w:t xml:space="preserve">PowerPoint </w:t>
            </w:r>
          </w:p>
          <w:p w:rsidR="00BE0E17" w:rsidRPr="0024455D" w:rsidRDefault="00BE0E17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Verdana" w:hAnsi="Verdana"/>
                <w:sz w:val="18"/>
              </w:rPr>
            </w:pPr>
            <w:r w:rsidRPr="0024455D">
              <w:rPr>
                <w:rFonts w:ascii="Verdana" w:eastAsia="Times New Roman" w:hAnsi="Verdana"/>
                <w:color w:val="191919"/>
                <w:sz w:val="18"/>
              </w:rPr>
              <w:t>ARCHIBUS Web Central</w:t>
            </w:r>
          </w:p>
          <w:p w:rsidR="00BE0E17" w:rsidRPr="0024455D" w:rsidRDefault="00E25A8E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Verdana" w:hAnsi="Verdana"/>
                <w:sz w:val="18"/>
              </w:rPr>
            </w:pPr>
            <w:r w:rsidRPr="0024455D">
              <w:rPr>
                <w:rFonts w:ascii="Verdana" w:hAnsi="Verdana"/>
                <w:sz w:val="18"/>
              </w:rPr>
              <w:t>RSC Space</w:t>
            </w:r>
            <w:r w:rsidR="00BE0E17" w:rsidRPr="0024455D">
              <w:rPr>
                <w:rFonts w:ascii="Verdana" w:hAnsi="Verdana"/>
                <w:sz w:val="18"/>
              </w:rPr>
              <w:t>View</w:t>
            </w:r>
          </w:p>
          <w:p w:rsidR="00D151BE" w:rsidRPr="0024455D" w:rsidRDefault="00D151BE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Verdana" w:hAnsi="Verdana"/>
                <w:sz w:val="18"/>
              </w:rPr>
            </w:pPr>
            <w:r w:rsidRPr="0024455D">
              <w:rPr>
                <w:rFonts w:ascii="Verdana" w:hAnsi="Verdana"/>
                <w:sz w:val="18"/>
              </w:rPr>
              <w:t>UX/UI Testing</w:t>
            </w:r>
          </w:p>
          <w:p w:rsidR="00B721D8" w:rsidRPr="0024455D" w:rsidRDefault="00B721D8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Verdana" w:hAnsi="Verdana"/>
                <w:sz w:val="18"/>
              </w:rPr>
            </w:pPr>
            <w:r w:rsidRPr="0024455D">
              <w:rPr>
                <w:rFonts w:ascii="Verdana" w:hAnsi="Verdana"/>
                <w:sz w:val="18"/>
              </w:rPr>
              <w:t>Lifecycle testing</w:t>
            </w:r>
          </w:p>
          <w:p w:rsidR="00D151BE" w:rsidRPr="0024455D" w:rsidRDefault="00D151BE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Verdana" w:hAnsi="Verdana"/>
                <w:sz w:val="18"/>
              </w:rPr>
            </w:pPr>
            <w:r w:rsidRPr="0024455D">
              <w:rPr>
                <w:rFonts w:ascii="Verdana" w:hAnsi="Verdana"/>
                <w:sz w:val="18"/>
              </w:rPr>
              <w:t>Data Analysis</w:t>
            </w:r>
          </w:p>
          <w:p w:rsidR="007C6934" w:rsidRPr="0024455D" w:rsidRDefault="007C6934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Verdana" w:hAnsi="Verdana"/>
                <w:sz w:val="18"/>
              </w:rPr>
            </w:pPr>
            <w:r w:rsidRPr="0024455D">
              <w:rPr>
                <w:rFonts w:ascii="Verdana" w:hAnsi="Verdana"/>
                <w:sz w:val="18"/>
              </w:rPr>
              <w:t>Agile Development</w:t>
            </w:r>
          </w:p>
          <w:p w:rsidR="00D151BE" w:rsidRPr="0024455D" w:rsidRDefault="00D151BE" w:rsidP="00BE0E17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Verdana" w:hAnsi="Verdana"/>
                <w:sz w:val="18"/>
              </w:rPr>
            </w:pPr>
            <w:r w:rsidRPr="0024455D">
              <w:rPr>
                <w:rFonts w:ascii="Verdana" w:hAnsi="Verdana"/>
                <w:sz w:val="18"/>
              </w:rPr>
              <w:t>Report Creation</w:t>
            </w:r>
          </w:p>
          <w:p w:rsidR="002471AA" w:rsidRPr="0024455D" w:rsidRDefault="002471AA" w:rsidP="002471AA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Verdana" w:hAnsi="Verdana"/>
                <w:sz w:val="18"/>
              </w:rPr>
            </w:pPr>
            <w:r w:rsidRPr="0024455D">
              <w:rPr>
                <w:rFonts w:ascii="Verdana" w:hAnsi="Verdana"/>
                <w:sz w:val="18"/>
              </w:rPr>
              <w:t>Jira</w:t>
            </w:r>
            <w:r w:rsidR="00A0435C" w:rsidRPr="0024455D">
              <w:rPr>
                <w:rFonts w:ascii="Verdana" w:hAnsi="Verdana"/>
                <w:sz w:val="18"/>
              </w:rPr>
              <w:t>, Slack, GoToMeeting</w:t>
            </w:r>
          </w:p>
          <w:p w:rsidR="002471AA" w:rsidRPr="0024455D" w:rsidRDefault="002471AA" w:rsidP="002471AA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Verdana" w:hAnsi="Verdana"/>
                <w:sz w:val="18"/>
              </w:rPr>
            </w:pPr>
            <w:r w:rsidRPr="0024455D">
              <w:rPr>
                <w:rFonts w:ascii="Verdana" w:hAnsi="Verdana"/>
                <w:sz w:val="18"/>
              </w:rPr>
              <w:t>Microsoft Outlook</w:t>
            </w:r>
          </w:p>
          <w:p w:rsidR="00741125" w:rsidRPr="0024455D" w:rsidRDefault="00A97109" w:rsidP="00A33302">
            <w:pPr>
              <w:pStyle w:val="Standard"/>
              <w:numPr>
                <w:ilvl w:val="0"/>
                <w:numId w:val="11"/>
              </w:numPr>
              <w:tabs>
                <w:tab w:val="left" w:pos="-1440"/>
              </w:tabs>
              <w:rPr>
                <w:rFonts w:ascii="Verdana" w:hAnsi="Verdana"/>
                <w:sz w:val="22"/>
                <w:szCs w:val="22"/>
              </w:rPr>
            </w:pPr>
            <w:r w:rsidRPr="0024455D">
              <w:rPr>
                <w:rFonts w:ascii="Verdana" w:hAnsi="Verdana"/>
                <w:sz w:val="18"/>
              </w:rPr>
              <w:t>Chrome Dev Tools</w:t>
            </w:r>
          </w:p>
        </w:tc>
        <w:tc>
          <w:tcPr>
            <w:tcW w:w="7006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6940" w:type="dxa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940"/>
            </w:tblGrid>
            <w:tr w:rsidR="00C612DA" w:rsidRPr="0024455D" w:rsidTr="00796BD5">
              <w:trPr>
                <w:trHeight w:hRule="exact" w:val="1386"/>
              </w:trPr>
              <w:tc>
                <w:tcPr>
                  <w:tcW w:w="6940" w:type="dxa"/>
                  <w:vAlign w:val="center"/>
                </w:tcPr>
                <w:p w:rsidR="00906BEE" w:rsidRPr="0024455D" w:rsidRDefault="009E64FD" w:rsidP="006A65CF">
                  <w:pPr>
                    <w:pStyle w:val="Heading1"/>
                    <w:outlineLvl w:val="0"/>
                    <w:rPr>
                      <w:rFonts w:ascii="Verdana" w:hAnsi="Verdana"/>
                      <w:color w:val="FFFFFF" w:themeColor="background1"/>
                      <w:sz w:val="44"/>
                    </w:rPr>
                  </w:pPr>
                  <w:sdt>
                    <w:sdtPr>
                      <w:rPr>
                        <w:rFonts w:ascii="Verdana" w:hAnsi="Verdana"/>
                        <w:color w:val="FFFFFF" w:themeColor="background1"/>
                        <w:sz w:val="42"/>
                      </w:rPr>
                      <w:alias w:val="Enter your name:"/>
                      <w:tag w:val="Enter your name:"/>
                      <w:id w:val="-296147368"/>
                      <w:placeholder>
                        <w:docPart w:val="A9FCBF11C0D24B33AEE2FB0E78AE2E20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>
                      <w:rPr>
                        <w:sz w:val="44"/>
                      </w:rPr>
                    </w:sdtEndPr>
                    <w:sdtContent>
                      <w:r w:rsidR="006413B2" w:rsidRPr="0024455D">
                        <w:rPr>
                          <w:rFonts w:ascii="Verdana" w:hAnsi="Verdana"/>
                          <w:color w:val="FFFFFF" w:themeColor="background1"/>
                          <w:sz w:val="36"/>
                        </w:rPr>
                        <w:t>Connor readnour</w:t>
                      </w:r>
                    </w:sdtContent>
                  </w:sdt>
                </w:p>
                <w:p w:rsidR="006A65CF" w:rsidRPr="0024455D" w:rsidRDefault="006A65CF" w:rsidP="006A65CF">
                  <w:pPr>
                    <w:pStyle w:val="Heading1"/>
                    <w:outlineLvl w:val="0"/>
                    <w:rPr>
                      <w:rFonts w:ascii="Verdana" w:hAnsi="Verdana"/>
                      <w:color w:val="FFFFFF" w:themeColor="background1"/>
                      <w:sz w:val="22"/>
                      <w:szCs w:val="22"/>
                    </w:rPr>
                  </w:pPr>
                  <w:r w:rsidRPr="0024455D">
                    <w:rPr>
                      <w:rFonts w:ascii="Verdana" w:hAnsi="Verdana"/>
                      <w:color w:val="FFFFFF" w:themeColor="background1"/>
                      <w:sz w:val="22"/>
                      <w:szCs w:val="22"/>
                    </w:rPr>
                    <w:t>7425 S Land Park Dr. APT 75</w:t>
                  </w:r>
                </w:p>
                <w:p w:rsidR="006A65CF" w:rsidRPr="0024455D" w:rsidRDefault="006A65CF" w:rsidP="006A65CF">
                  <w:pPr>
                    <w:pStyle w:val="Heading1"/>
                    <w:outlineLvl w:val="0"/>
                    <w:rPr>
                      <w:rFonts w:ascii="Verdana" w:hAnsi="Verdana"/>
                      <w:sz w:val="22"/>
                      <w:szCs w:val="22"/>
                    </w:rPr>
                  </w:pPr>
                  <w:r w:rsidRPr="0024455D">
                    <w:rPr>
                      <w:rFonts w:ascii="Verdana" w:hAnsi="Verdana"/>
                      <w:color w:val="FFFFFF" w:themeColor="background1"/>
                      <w:sz w:val="22"/>
                      <w:szCs w:val="22"/>
                    </w:rPr>
                    <w:t>Sacramento CA, 95831</w:t>
                  </w:r>
                </w:p>
                <w:p w:rsidR="00CC73C9" w:rsidRPr="0024455D" w:rsidRDefault="00CC73C9" w:rsidP="008C376E">
                  <w:pPr>
                    <w:pStyle w:val="Heading1"/>
                    <w:jc w:val="center"/>
                    <w:outlineLvl w:val="0"/>
                    <w:rPr>
                      <w:rFonts w:ascii="Verdana" w:hAnsi="Verdana"/>
                    </w:rPr>
                  </w:pPr>
                  <w:r w:rsidRPr="0024455D">
                    <w:rPr>
                      <w:rFonts w:ascii="Verdana" w:hAnsi="Verdana"/>
                      <w:sz w:val="22"/>
                      <w:szCs w:val="22"/>
                    </w:rPr>
                    <w:t xml:space="preserve">                       </w:t>
                  </w:r>
                </w:p>
              </w:tc>
            </w:tr>
          </w:tbl>
          <w:p w:rsidR="002C2CDD" w:rsidRPr="0024455D" w:rsidRDefault="009E64FD" w:rsidP="007569C1">
            <w:pPr>
              <w:pStyle w:val="Heading3"/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alias w:val="Experience:"/>
                <w:tag w:val="Experience:"/>
                <w:id w:val="1217937480"/>
                <w:placeholder>
                  <w:docPart w:val="4D5093A4C8AC42B88FC2F2932B4C617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24455D">
                  <w:rPr>
                    <w:rFonts w:ascii="Verdana" w:hAnsi="Verdana"/>
                    <w:sz w:val="28"/>
                    <w:szCs w:val="28"/>
                  </w:rPr>
                  <w:t>Experience</w:t>
                </w:r>
              </w:sdtContent>
            </w:sdt>
          </w:p>
          <w:p w:rsidR="0024455D" w:rsidRPr="0024455D" w:rsidRDefault="0028607A" w:rsidP="007569C1">
            <w:pPr>
              <w:pStyle w:val="Heading4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FRONT-</w:t>
            </w:r>
            <w:bookmarkStart w:id="0" w:name="_GoBack"/>
            <w:bookmarkEnd w:id="0"/>
            <w:r>
              <w:rPr>
                <w:rFonts w:ascii="Verdana" w:hAnsi="Verdana"/>
                <w:b/>
                <w:sz w:val="18"/>
                <w:szCs w:val="18"/>
              </w:rPr>
              <w:t xml:space="preserve">END WEB DEVELOPer </w:t>
            </w:r>
            <w:r w:rsidR="00EA0E76" w:rsidRPr="0024455D">
              <w:rPr>
                <w:rFonts w:ascii="Verdana" w:hAnsi="Verdana"/>
                <w:b/>
                <w:sz w:val="18"/>
                <w:szCs w:val="18"/>
              </w:rPr>
              <w:t>| CAD</w:t>
            </w:r>
            <w:r w:rsidR="00A0689F" w:rsidRPr="0024455D">
              <w:rPr>
                <w:rFonts w:ascii="Verdana" w:hAnsi="Verdana"/>
                <w:b/>
                <w:sz w:val="18"/>
                <w:szCs w:val="18"/>
              </w:rPr>
              <w:t xml:space="preserve"> Design</w:t>
            </w:r>
            <w:r>
              <w:rPr>
                <w:rFonts w:ascii="Verdana" w:hAnsi="Verdana"/>
                <w:b/>
                <w:sz w:val="18"/>
                <w:szCs w:val="18"/>
              </w:rPr>
              <w:t>er</w:t>
            </w:r>
            <w:r w:rsidR="00EA0E76" w:rsidRPr="0024455D">
              <w:rPr>
                <w:rFonts w:ascii="Verdana" w:hAnsi="Verdana"/>
                <w:b/>
                <w:sz w:val="18"/>
                <w:szCs w:val="18"/>
              </w:rPr>
              <w:t xml:space="preserve"> | IWMS </w:t>
            </w:r>
            <w:r w:rsidR="00A0689F" w:rsidRPr="0024455D">
              <w:rPr>
                <w:rFonts w:ascii="Verdana" w:hAnsi="Verdana"/>
                <w:b/>
                <w:sz w:val="18"/>
                <w:szCs w:val="18"/>
              </w:rPr>
              <w:t>admin</w:t>
            </w:r>
          </w:p>
          <w:p w:rsidR="00EC2653" w:rsidRDefault="00645338" w:rsidP="007569C1">
            <w:pPr>
              <w:pStyle w:val="Heading4"/>
              <w:rPr>
                <w:rFonts w:ascii="Verdana" w:hAnsi="Verdana"/>
                <w:sz w:val="16"/>
                <w:szCs w:val="18"/>
              </w:rPr>
            </w:pPr>
            <w:r w:rsidRPr="0024455D">
              <w:rPr>
                <w:rFonts w:ascii="Verdana" w:hAnsi="Verdana"/>
                <w:b/>
                <w:i/>
                <w:sz w:val="16"/>
                <w:szCs w:val="18"/>
              </w:rPr>
              <w:t>R</w:t>
            </w:r>
            <w:r w:rsidR="006A65CF" w:rsidRPr="0024455D">
              <w:rPr>
                <w:rFonts w:ascii="Verdana" w:hAnsi="Verdana"/>
                <w:b/>
                <w:i/>
                <w:sz w:val="16"/>
                <w:szCs w:val="18"/>
              </w:rPr>
              <w:t xml:space="preserve">obert stephen </w:t>
            </w:r>
            <w:r w:rsidR="00DF6791" w:rsidRPr="0024455D">
              <w:rPr>
                <w:rFonts w:ascii="Verdana" w:hAnsi="Verdana"/>
                <w:b/>
                <w:i/>
                <w:sz w:val="16"/>
                <w:szCs w:val="18"/>
              </w:rPr>
              <w:t>C</w:t>
            </w:r>
            <w:r w:rsidR="006A65CF" w:rsidRPr="0024455D">
              <w:rPr>
                <w:rFonts w:ascii="Verdana" w:hAnsi="Verdana"/>
                <w:b/>
                <w:i/>
                <w:sz w:val="16"/>
                <w:szCs w:val="18"/>
              </w:rPr>
              <w:t>onsulting</w:t>
            </w:r>
            <w:r w:rsidR="0024455D">
              <w:rPr>
                <w:rFonts w:ascii="Verdana" w:hAnsi="Verdana"/>
                <w:b/>
                <w:i/>
                <w:sz w:val="16"/>
                <w:szCs w:val="18"/>
              </w:rPr>
              <w:t xml:space="preserve">                        </w:t>
            </w:r>
            <w:r w:rsidR="006A65CF" w:rsidRPr="009134D4">
              <w:rPr>
                <w:rFonts w:ascii="Verdana" w:hAnsi="Verdana"/>
                <w:i/>
                <w:sz w:val="16"/>
                <w:szCs w:val="18"/>
              </w:rPr>
              <w:t xml:space="preserve">August 2018 </w:t>
            </w:r>
            <w:r w:rsidR="00424B25" w:rsidRPr="009134D4">
              <w:rPr>
                <w:rFonts w:ascii="Verdana" w:hAnsi="Verdana"/>
                <w:i/>
                <w:sz w:val="16"/>
                <w:szCs w:val="18"/>
              </w:rPr>
              <w:t>–</w:t>
            </w:r>
            <w:r w:rsidR="006A65CF" w:rsidRPr="009134D4">
              <w:rPr>
                <w:rFonts w:ascii="Verdana" w:hAnsi="Verdana"/>
                <w:i/>
                <w:sz w:val="16"/>
                <w:szCs w:val="18"/>
              </w:rPr>
              <w:t xml:space="preserve"> </w:t>
            </w:r>
            <w:r w:rsidR="00DF36A4" w:rsidRPr="009134D4">
              <w:rPr>
                <w:rFonts w:ascii="Verdana" w:hAnsi="Verdana"/>
                <w:i/>
                <w:sz w:val="16"/>
                <w:szCs w:val="18"/>
              </w:rPr>
              <w:t>September 2020</w:t>
            </w:r>
          </w:p>
          <w:p w:rsidR="0024455D" w:rsidRPr="0024455D" w:rsidRDefault="0024455D" w:rsidP="007569C1">
            <w:pPr>
              <w:pStyle w:val="Heading4"/>
              <w:rPr>
                <w:rFonts w:ascii="Verdana" w:hAnsi="Verdana"/>
                <w:sz w:val="20"/>
              </w:rPr>
            </w:pPr>
          </w:p>
          <w:p w:rsidR="000477E2" w:rsidRPr="0024455D" w:rsidRDefault="008074CF" w:rsidP="00774D3A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spacing w:after="20"/>
              <w:rPr>
                <w:rFonts w:ascii="Verdana" w:hAnsi="Verdana"/>
                <w:sz w:val="18"/>
              </w:rPr>
            </w:pPr>
            <w:r w:rsidRPr="0024455D">
              <w:rPr>
                <w:rFonts w:ascii="Verdana" w:hAnsi="Verdana"/>
                <w:sz w:val="18"/>
              </w:rPr>
              <w:t>Developed over 25 r</w:t>
            </w:r>
            <w:r w:rsidR="000477E2" w:rsidRPr="0024455D">
              <w:rPr>
                <w:rFonts w:ascii="Verdana" w:hAnsi="Verdana"/>
                <w:sz w:val="18"/>
              </w:rPr>
              <w:t>esponsive Bootstrap webpages with 100+ design updates using HTML5, CSS3, and jQuery/JavaScript.</w:t>
            </w:r>
          </w:p>
          <w:p w:rsidR="00204510" w:rsidRPr="0024455D" w:rsidRDefault="00000BEC" w:rsidP="00774D3A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spacing w:after="20"/>
              <w:rPr>
                <w:rFonts w:ascii="Verdana" w:hAnsi="Verdana"/>
                <w:sz w:val="18"/>
                <w:shd w:val="clear" w:color="auto" w:fill="FFFFFF"/>
              </w:rPr>
            </w:pPr>
            <w:r w:rsidRPr="0024455D">
              <w:rPr>
                <w:rFonts w:ascii="Verdana" w:hAnsi="Verdana"/>
                <w:sz w:val="18"/>
              </w:rPr>
              <w:t>Polylined 100,000 – 150,000 sq. feet per week in AutoCAD</w:t>
            </w:r>
            <w:r w:rsidR="00302664" w:rsidRPr="0024455D">
              <w:rPr>
                <w:rFonts w:ascii="Verdana" w:hAnsi="Verdana"/>
                <w:sz w:val="18"/>
              </w:rPr>
              <w:t>, while cataloging custom room standards and types</w:t>
            </w:r>
            <w:r w:rsidRPr="0024455D">
              <w:rPr>
                <w:rFonts w:ascii="Verdana" w:hAnsi="Verdana"/>
                <w:sz w:val="18"/>
              </w:rPr>
              <w:t>.</w:t>
            </w:r>
          </w:p>
          <w:p w:rsidR="00204510" w:rsidRPr="0024455D" w:rsidRDefault="00CC73C9" w:rsidP="00774D3A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spacing w:after="20"/>
              <w:rPr>
                <w:rFonts w:ascii="Verdana" w:hAnsi="Verdana"/>
                <w:sz w:val="18"/>
                <w:shd w:val="clear" w:color="auto" w:fill="FFFFFF"/>
              </w:rPr>
            </w:pPr>
            <w:r w:rsidRPr="0024455D">
              <w:rPr>
                <w:rFonts w:ascii="Verdana" w:hAnsi="Verdana"/>
                <w:sz w:val="18"/>
              </w:rPr>
              <w:t>Customized</w:t>
            </w:r>
            <w:r w:rsidR="006A65CF" w:rsidRPr="0024455D">
              <w:rPr>
                <w:rFonts w:ascii="Verdana" w:hAnsi="Verdana"/>
                <w:sz w:val="18"/>
              </w:rPr>
              <w:t xml:space="preserve"> </w:t>
            </w:r>
            <w:r w:rsidRPr="0024455D">
              <w:rPr>
                <w:rFonts w:ascii="Verdana" w:hAnsi="Verdana"/>
                <w:sz w:val="18"/>
              </w:rPr>
              <w:t>several hundred tasks, reports and home pages</w:t>
            </w:r>
            <w:r w:rsidR="006A65CF" w:rsidRPr="0024455D">
              <w:rPr>
                <w:rFonts w:ascii="Verdana" w:hAnsi="Verdana"/>
                <w:sz w:val="18"/>
              </w:rPr>
              <w:t xml:space="preserve"> in ARCHIBUS </w:t>
            </w:r>
            <w:r w:rsidRPr="0024455D">
              <w:rPr>
                <w:rFonts w:ascii="Verdana" w:hAnsi="Verdana"/>
                <w:sz w:val="18"/>
              </w:rPr>
              <w:t>Web Central</w:t>
            </w:r>
            <w:r w:rsidR="006A65CF" w:rsidRPr="0024455D">
              <w:rPr>
                <w:rFonts w:ascii="Verdana" w:hAnsi="Verdana"/>
                <w:sz w:val="18"/>
              </w:rPr>
              <w:t>.</w:t>
            </w:r>
          </w:p>
          <w:p w:rsidR="007855B3" w:rsidRPr="0024455D" w:rsidRDefault="00CC73C9" w:rsidP="00774D3A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spacing w:after="20"/>
              <w:rPr>
                <w:rFonts w:ascii="Verdana" w:hAnsi="Verdana"/>
                <w:sz w:val="18"/>
              </w:rPr>
            </w:pPr>
            <w:r w:rsidRPr="0024455D">
              <w:rPr>
                <w:rFonts w:ascii="Verdana" w:hAnsi="Verdana"/>
                <w:sz w:val="18"/>
              </w:rPr>
              <w:t xml:space="preserve">Created </w:t>
            </w:r>
            <w:r w:rsidR="006F37CB" w:rsidRPr="0024455D">
              <w:rPr>
                <w:rFonts w:ascii="Verdana" w:hAnsi="Verdana"/>
                <w:sz w:val="18"/>
              </w:rPr>
              <w:t>numerous</w:t>
            </w:r>
            <w:r w:rsidR="006A65CF" w:rsidRPr="0024455D">
              <w:rPr>
                <w:rFonts w:ascii="Verdana" w:hAnsi="Verdana"/>
                <w:sz w:val="18"/>
              </w:rPr>
              <w:t xml:space="preserve"> Excel direct connect reports and designed Crystal Reports to give actionable insights into customer data</w:t>
            </w:r>
            <w:r w:rsidRPr="0024455D">
              <w:rPr>
                <w:rFonts w:ascii="Verdana" w:hAnsi="Verdana"/>
                <w:sz w:val="18"/>
              </w:rPr>
              <w:t>.</w:t>
            </w:r>
          </w:p>
          <w:p w:rsidR="00774D3A" w:rsidRPr="0024455D" w:rsidRDefault="00774D3A" w:rsidP="00774D3A">
            <w:pPr>
              <w:pStyle w:val="Standard"/>
              <w:tabs>
                <w:tab w:val="left" w:pos="1080"/>
              </w:tabs>
              <w:spacing w:after="20"/>
              <w:ind w:left="720"/>
              <w:rPr>
                <w:rFonts w:ascii="Verdana" w:hAnsi="Verdana"/>
                <w:sz w:val="20"/>
              </w:rPr>
            </w:pPr>
          </w:p>
          <w:p w:rsidR="0024455D" w:rsidRPr="0024455D" w:rsidRDefault="00424B25" w:rsidP="007569C1">
            <w:pPr>
              <w:pStyle w:val="Heading4"/>
              <w:rPr>
                <w:rFonts w:ascii="Verdana" w:hAnsi="Verdana"/>
                <w:b/>
                <w:sz w:val="18"/>
                <w:szCs w:val="18"/>
              </w:rPr>
            </w:pPr>
            <w:r w:rsidRPr="0024455D">
              <w:rPr>
                <w:rFonts w:ascii="Verdana" w:hAnsi="Verdana"/>
                <w:b/>
                <w:sz w:val="18"/>
                <w:szCs w:val="18"/>
              </w:rPr>
              <w:t>Testing</w:t>
            </w:r>
            <w:r w:rsidR="00EA0E76" w:rsidRPr="0024455D">
              <w:rPr>
                <w:rFonts w:ascii="Verdana" w:hAnsi="Verdana"/>
                <w:b/>
                <w:sz w:val="18"/>
                <w:szCs w:val="18"/>
              </w:rPr>
              <w:t xml:space="preserve"> Analyst |</w:t>
            </w:r>
            <w:r w:rsidRPr="0024455D">
              <w:rPr>
                <w:rFonts w:ascii="Verdana" w:hAnsi="Verdana"/>
                <w:b/>
                <w:sz w:val="18"/>
                <w:szCs w:val="18"/>
              </w:rPr>
              <w:t xml:space="preserve"> Data Analyst</w:t>
            </w:r>
            <w:r w:rsidR="00B05C99" w:rsidRPr="0024455D">
              <w:rPr>
                <w:rFonts w:ascii="Verdana" w:hAnsi="Verdana"/>
                <w:b/>
                <w:sz w:val="18"/>
                <w:szCs w:val="18"/>
              </w:rPr>
              <w:t xml:space="preserve">                                  </w:t>
            </w:r>
          </w:p>
          <w:p w:rsidR="00EC2653" w:rsidRDefault="00424B25" w:rsidP="007569C1">
            <w:pPr>
              <w:pStyle w:val="Heading4"/>
              <w:rPr>
                <w:rFonts w:ascii="Verdana" w:hAnsi="Verdana"/>
                <w:sz w:val="16"/>
                <w:szCs w:val="18"/>
              </w:rPr>
            </w:pPr>
            <w:r w:rsidRPr="0024455D">
              <w:rPr>
                <w:rFonts w:ascii="Verdana" w:hAnsi="Verdana"/>
                <w:b/>
                <w:i/>
                <w:sz w:val="16"/>
                <w:szCs w:val="18"/>
              </w:rPr>
              <w:t>Applied Systems</w:t>
            </w:r>
            <w:r w:rsidR="0024455D">
              <w:rPr>
                <w:rFonts w:ascii="Verdana" w:hAnsi="Verdana"/>
                <w:b/>
                <w:i/>
                <w:sz w:val="16"/>
                <w:szCs w:val="18"/>
              </w:rPr>
              <w:t xml:space="preserve">                                                         </w:t>
            </w:r>
            <w:r w:rsidRPr="009134D4">
              <w:rPr>
                <w:rFonts w:ascii="Verdana" w:hAnsi="Verdana"/>
                <w:i/>
                <w:sz w:val="16"/>
                <w:szCs w:val="18"/>
              </w:rPr>
              <w:t>August 2015 – July 2018</w:t>
            </w:r>
          </w:p>
          <w:p w:rsidR="0024455D" w:rsidRPr="0024455D" w:rsidRDefault="0024455D" w:rsidP="007569C1">
            <w:pPr>
              <w:pStyle w:val="Heading4"/>
              <w:rPr>
                <w:rFonts w:ascii="Verdana" w:hAnsi="Verdana"/>
                <w:sz w:val="16"/>
                <w:szCs w:val="18"/>
              </w:rPr>
            </w:pPr>
          </w:p>
          <w:p w:rsidR="00204510" w:rsidRPr="0024455D" w:rsidRDefault="00424B25" w:rsidP="00774D3A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spacing w:before="20" w:after="20"/>
              <w:rPr>
                <w:rFonts w:ascii="Verdana" w:hAnsi="Verdana"/>
                <w:sz w:val="18"/>
                <w:shd w:val="clear" w:color="auto" w:fill="FFFFFF"/>
              </w:rPr>
            </w:pPr>
            <w:r w:rsidRPr="0024455D">
              <w:rPr>
                <w:rFonts w:ascii="Verdana" w:hAnsi="Verdana"/>
                <w:sz w:val="18"/>
                <w:shd w:val="clear" w:color="auto" w:fill="FFFFFF"/>
              </w:rPr>
              <w:t xml:space="preserve">Identified and tested </w:t>
            </w:r>
            <w:r w:rsidR="00B77AB0" w:rsidRPr="0024455D">
              <w:rPr>
                <w:rFonts w:ascii="Verdana" w:hAnsi="Verdana"/>
                <w:sz w:val="18"/>
                <w:shd w:val="clear" w:color="auto" w:fill="FFFFFF"/>
              </w:rPr>
              <w:t xml:space="preserve">thousands of </w:t>
            </w:r>
            <w:r w:rsidRPr="0024455D">
              <w:rPr>
                <w:rFonts w:ascii="Verdana" w:hAnsi="Verdana"/>
                <w:sz w:val="18"/>
                <w:shd w:val="clear" w:color="auto" w:fill="FFFFFF"/>
              </w:rPr>
              <w:t xml:space="preserve">defects in </w:t>
            </w:r>
            <w:r w:rsidR="009421FE" w:rsidRPr="0024455D">
              <w:rPr>
                <w:rFonts w:ascii="Verdana" w:hAnsi="Verdana"/>
                <w:sz w:val="18"/>
                <w:shd w:val="clear" w:color="auto" w:fill="FFFFFF"/>
              </w:rPr>
              <w:t>ETL</w:t>
            </w:r>
            <w:r w:rsidRPr="0024455D">
              <w:rPr>
                <w:rFonts w:ascii="Verdana" w:hAnsi="Verdana"/>
                <w:sz w:val="18"/>
                <w:shd w:val="clear" w:color="auto" w:fill="FFFFFF"/>
              </w:rPr>
              <w:t xml:space="preserve"> software during initial, regression, and release testing</w:t>
            </w:r>
            <w:r w:rsidR="00CC73C9" w:rsidRPr="0024455D">
              <w:rPr>
                <w:rFonts w:ascii="Verdana" w:hAnsi="Verdana"/>
                <w:sz w:val="18"/>
                <w:shd w:val="clear" w:color="auto" w:fill="FFFFFF"/>
              </w:rPr>
              <w:t xml:space="preserve"> </w:t>
            </w:r>
            <w:r w:rsidR="009421FE" w:rsidRPr="0024455D">
              <w:rPr>
                <w:rFonts w:ascii="Verdana" w:hAnsi="Verdana"/>
                <w:sz w:val="18"/>
                <w:shd w:val="clear" w:color="auto" w:fill="FFFFFF"/>
              </w:rPr>
              <w:t>utilizing</w:t>
            </w:r>
            <w:r w:rsidR="00CC73C9" w:rsidRPr="0024455D">
              <w:rPr>
                <w:rFonts w:ascii="Verdana" w:hAnsi="Verdana"/>
                <w:sz w:val="18"/>
                <w:shd w:val="clear" w:color="auto" w:fill="FFFFFF"/>
              </w:rPr>
              <w:t xml:space="preserve"> SQL</w:t>
            </w:r>
            <w:r w:rsidR="009421FE" w:rsidRPr="0024455D">
              <w:rPr>
                <w:rFonts w:ascii="Verdana" w:hAnsi="Verdana"/>
                <w:sz w:val="18"/>
                <w:shd w:val="clear" w:color="auto" w:fill="FFFFFF"/>
              </w:rPr>
              <w:t xml:space="preserve"> queries</w:t>
            </w:r>
            <w:r w:rsidRPr="0024455D">
              <w:rPr>
                <w:rFonts w:ascii="Verdana" w:hAnsi="Verdana"/>
                <w:sz w:val="18"/>
                <w:shd w:val="clear" w:color="auto" w:fill="FFFFFF"/>
              </w:rPr>
              <w:t>.</w:t>
            </w:r>
          </w:p>
          <w:p w:rsidR="006F37CB" w:rsidRPr="0024455D" w:rsidRDefault="006F37CB" w:rsidP="00774D3A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spacing w:after="20"/>
              <w:rPr>
                <w:rFonts w:ascii="Verdana" w:hAnsi="Verdana"/>
                <w:sz w:val="18"/>
              </w:rPr>
            </w:pPr>
            <w:r w:rsidRPr="0024455D">
              <w:rPr>
                <w:rFonts w:ascii="Verdana" w:hAnsi="Verdana"/>
                <w:sz w:val="18"/>
              </w:rPr>
              <w:t>Imported, exported and manipulated l</w:t>
            </w:r>
            <w:r w:rsidR="00CF30E8" w:rsidRPr="0024455D">
              <w:rPr>
                <w:rFonts w:ascii="Verdana" w:hAnsi="Verdana"/>
                <w:sz w:val="18"/>
              </w:rPr>
              <w:t xml:space="preserve">arge data sets in multi-million </w:t>
            </w:r>
            <w:r w:rsidRPr="0024455D">
              <w:rPr>
                <w:rFonts w:ascii="Verdana" w:hAnsi="Verdana"/>
                <w:sz w:val="18"/>
              </w:rPr>
              <w:t>row databases under tight deadlines.</w:t>
            </w:r>
          </w:p>
          <w:p w:rsidR="00302664" w:rsidRPr="0024455D" w:rsidRDefault="00302664" w:rsidP="00774D3A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spacing w:after="20"/>
              <w:rPr>
                <w:rFonts w:ascii="Verdana" w:hAnsi="Verdana"/>
                <w:sz w:val="18"/>
              </w:rPr>
            </w:pPr>
            <w:r w:rsidRPr="0024455D">
              <w:rPr>
                <w:rFonts w:ascii="Verdana" w:hAnsi="Verdana"/>
                <w:sz w:val="18"/>
              </w:rPr>
              <w:t>Generated production databases using our ETL tools and wrote release notes for all assigned user stories.</w:t>
            </w:r>
          </w:p>
          <w:p w:rsidR="00302664" w:rsidRPr="0024455D" w:rsidRDefault="00302664" w:rsidP="00774D3A">
            <w:pPr>
              <w:pStyle w:val="Standard"/>
              <w:numPr>
                <w:ilvl w:val="0"/>
                <w:numId w:val="12"/>
              </w:numPr>
              <w:tabs>
                <w:tab w:val="left" w:pos="1080"/>
              </w:tabs>
              <w:spacing w:after="20"/>
              <w:rPr>
                <w:rFonts w:ascii="Verdana" w:hAnsi="Verdana"/>
                <w:sz w:val="20"/>
              </w:rPr>
            </w:pPr>
            <w:r w:rsidRPr="0024455D">
              <w:rPr>
                <w:rFonts w:ascii="Verdana" w:hAnsi="Verdana"/>
                <w:sz w:val="20"/>
              </w:rPr>
              <w:t>Managed client conversions to Applied Systems</w:t>
            </w:r>
            <w:r w:rsidR="009D5AEB" w:rsidRPr="0024455D">
              <w:rPr>
                <w:rFonts w:ascii="Verdana" w:hAnsi="Verdana"/>
                <w:sz w:val="20"/>
              </w:rPr>
              <w:t xml:space="preserve"> EPIC </w:t>
            </w:r>
            <w:r w:rsidRPr="0024455D">
              <w:rPr>
                <w:rFonts w:ascii="Verdana" w:hAnsi="Verdana"/>
                <w:sz w:val="20"/>
              </w:rPr>
              <w:t>from various source systems including TAM, INSTAR and VISION.</w:t>
            </w:r>
          </w:p>
          <w:p w:rsidR="002C2CDD" w:rsidRPr="0024455D" w:rsidRDefault="009E64FD" w:rsidP="007569C1">
            <w:pPr>
              <w:pStyle w:val="Heading3"/>
              <w:rPr>
                <w:rFonts w:ascii="Verdana" w:hAnsi="Verdana"/>
                <w:sz w:val="28"/>
                <w:szCs w:val="28"/>
              </w:rPr>
            </w:pPr>
            <w:sdt>
              <w:sdtPr>
                <w:rPr>
                  <w:rFonts w:ascii="Verdana" w:hAnsi="Verdana"/>
                  <w:sz w:val="28"/>
                  <w:szCs w:val="28"/>
                </w:rPr>
                <w:alias w:val="Education:"/>
                <w:tag w:val="Education:"/>
                <w:id w:val="1349516922"/>
                <w:placeholder>
                  <w:docPart w:val="2BB4C02C468D4957857396A8DC319D6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24455D">
                  <w:rPr>
                    <w:rFonts w:ascii="Verdana" w:hAnsi="Verdana"/>
                    <w:sz w:val="28"/>
                    <w:szCs w:val="28"/>
                  </w:rPr>
                  <w:t>Education</w:t>
                </w:r>
              </w:sdtContent>
            </w:sdt>
          </w:p>
          <w:p w:rsidR="006A65CF" w:rsidRPr="009A16C8" w:rsidRDefault="009A16C8" w:rsidP="00B05C99">
            <w:pPr>
              <w:pStyle w:val="Standard"/>
              <w:shd w:val="clear" w:color="auto" w:fill="FFFFFF"/>
              <w:rPr>
                <w:rFonts w:ascii="Verdana" w:eastAsia="Times New Roman" w:hAnsi="Verdana"/>
                <w:b/>
                <w:color w:val="191919"/>
                <w:sz w:val="16"/>
                <w:szCs w:val="16"/>
              </w:rPr>
            </w:pPr>
            <w:r>
              <w:rPr>
                <w:rFonts w:ascii="Verdana" w:eastAsia="Times New Roman" w:hAnsi="Verdana"/>
                <w:b/>
                <w:color w:val="191919"/>
                <w:sz w:val="16"/>
                <w:szCs w:val="16"/>
              </w:rPr>
              <w:t>B.S.</w:t>
            </w:r>
            <w:r w:rsidR="006A65CF" w:rsidRPr="009A16C8">
              <w:rPr>
                <w:rFonts w:ascii="Verdana" w:eastAsia="Times New Roman" w:hAnsi="Verdana"/>
                <w:b/>
                <w:color w:val="191919"/>
                <w:sz w:val="16"/>
                <w:szCs w:val="16"/>
              </w:rPr>
              <w:t xml:space="preserve"> in Operations Management &amp; Information Systems</w:t>
            </w:r>
            <w:r w:rsidR="00153FD1" w:rsidRPr="009A16C8">
              <w:rPr>
                <w:rFonts w:ascii="Verdana" w:eastAsia="Times New Roman" w:hAnsi="Verdana"/>
                <w:b/>
                <w:color w:val="191919"/>
                <w:sz w:val="16"/>
                <w:szCs w:val="16"/>
              </w:rPr>
              <w:t xml:space="preserve">      </w:t>
            </w:r>
            <w:r w:rsidR="00230E87" w:rsidRPr="009A16C8">
              <w:rPr>
                <w:rFonts w:ascii="Verdana" w:eastAsia="Times New Roman" w:hAnsi="Verdana"/>
                <w:b/>
                <w:color w:val="191919"/>
                <w:sz w:val="16"/>
                <w:szCs w:val="16"/>
              </w:rPr>
              <w:t xml:space="preserve"> </w:t>
            </w:r>
            <w:r w:rsidR="00F46264" w:rsidRPr="009A16C8">
              <w:rPr>
                <w:rFonts w:ascii="Verdana" w:eastAsia="Times New Roman" w:hAnsi="Verdana"/>
                <w:b/>
                <w:color w:val="191919"/>
                <w:sz w:val="16"/>
                <w:szCs w:val="16"/>
              </w:rPr>
              <w:t xml:space="preserve">        </w:t>
            </w:r>
            <w:r>
              <w:rPr>
                <w:rFonts w:ascii="Verdana" w:eastAsia="Times New Roman" w:hAnsi="Verdana"/>
                <w:b/>
                <w:color w:val="191919"/>
                <w:sz w:val="16"/>
                <w:szCs w:val="16"/>
              </w:rPr>
              <w:t xml:space="preserve"> </w:t>
            </w:r>
            <w:r w:rsidRPr="009A16C8">
              <w:rPr>
                <w:rFonts w:ascii="Verdana" w:eastAsia="Times New Roman" w:hAnsi="Verdana"/>
                <w:b/>
                <w:color w:val="191919"/>
                <w:sz w:val="16"/>
                <w:szCs w:val="16"/>
              </w:rPr>
              <w:t>August 2015</w:t>
            </w:r>
          </w:p>
          <w:p w:rsidR="00CB5A63" w:rsidRPr="009A16C8" w:rsidRDefault="006A65CF" w:rsidP="009A16C8">
            <w:pPr>
              <w:pStyle w:val="Standard"/>
              <w:shd w:val="clear" w:color="auto" w:fill="FFFFFF"/>
              <w:rPr>
                <w:rFonts w:ascii="Verdana" w:eastAsia="Times New Roman" w:hAnsi="Verdana"/>
                <w:color w:val="191919"/>
                <w:sz w:val="16"/>
                <w:szCs w:val="16"/>
              </w:rPr>
            </w:pPr>
            <w:r w:rsidRPr="009A16C8">
              <w:rPr>
                <w:rFonts w:ascii="Verdana" w:eastAsia="Times New Roman" w:hAnsi="Verdana"/>
                <w:b/>
                <w:color w:val="191919"/>
                <w:sz w:val="16"/>
                <w:szCs w:val="16"/>
              </w:rPr>
              <w:t>Northern Illinois University</w:t>
            </w:r>
            <w:r w:rsidR="00EC2653" w:rsidRPr="009A16C8">
              <w:rPr>
                <w:rFonts w:ascii="Verdana" w:eastAsia="Times New Roman" w:hAnsi="Verdana"/>
                <w:b/>
                <w:color w:val="191919"/>
                <w:sz w:val="16"/>
                <w:szCs w:val="16"/>
              </w:rPr>
              <w:t xml:space="preserve">                                      </w:t>
            </w:r>
            <w:r w:rsidR="00153FD1" w:rsidRPr="009A16C8">
              <w:rPr>
                <w:rFonts w:ascii="Verdana" w:eastAsia="Times New Roman" w:hAnsi="Verdana"/>
                <w:b/>
                <w:color w:val="191919"/>
                <w:sz w:val="16"/>
                <w:szCs w:val="16"/>
              </w:rPr>
              <w:t xml:space="preserve">   </w:t>
            </w:r>
            <w:r w:rsidR="00AE5FB3" w:rsidRPr="009A16C8">
              <w:rPr>
                <w:rFonts w:ascii="Verdana" w:eastAsia="Times New Roman" w:hAnsi="Verdana"/>
                <w:b/>
                <w:color w:val="191919"/>
                <w:sz w:val="16"/>
                <w:szCs w:val="16"/>
              </w:rPr>
              <w:t xml:space="preserve"> </w:t>
            </w:r>
            <w:r w:rsidR="00153FD1" w:rsidRPr="009A16C8">
              <w:rPr>
                <w:rFonts w:ascii="Verdana" w:eastAsia="Times New Roman" w:hAnsi="Verdana"/>
                <w:b/>
                <w:color w:val="191919"/>
                <w:sz w:val="16"/>
                <w:szCs w:val="16"/>
              </w:rPr>
              <w:t xml:space="preserve">   </w:t>
            </w:r>
            <w:r w:rsidR="00BB17B9" w:rsidRPr="009A16C8">
              <w:rPr>
                <w:rFonts w:ascii="Verdana" w:eastAsia="Times New Roman" w:hAnsi="Verdana"/>
                <w:b/>
                <w:color w:val="191919"/>
                <w:sz w:val="16"/>
                <w:szCs w:val="16"/>
              </w:rPr>
              <w:t xml:space="preserve"> </w:t>
            </w:r>
            <w:r w:rsidR="009A16C8" w:rsidRPr="009A16C8">
              <w:rPr>
                <w:rFonts w:ascii="Verdana" w:eastAsia="Times New Roman" w:hAnsi="Verdana"/>
                <w:b/>
                <w:color w:val="191919"/>
                <w:sz w:val="16"/>
                <w:szCs w:val="16"/>
              </w:rPr>
              <w:t xml:space="preserve"> </w:t>
            </w:r>
            <w:r w:rsidR="009A16C8">
              <w:rPr>
                <w:rFonts w:ascii="Verdana" w:eastAsia="Times New Roman" w:hAnsi="Verdana"/>
                <w:b/>
                <w:color w:val="191919"/>
                <w:sz w:val="16"/>
                <w:szCs w:val="16"/>
              </w:rPr>
              <w:t xml:space="preserve">            </w:t>
            </w:r>
            <w:r w:rsidR="009A16C8" w:rsidRPr="009A16C8">
              <w:rPr>
                <w:rFonts w:ascii="Verdana" w:eastAsia="Times New Roman" w:hAnsi="Verdana"/>
                <w:b/>
                <w:color w:val="191919"/>
                <w:sz w:val="16"/>
                <w:szCs w:val="16"/>
              </w:rPr>
              <w:t>GPA: 3.3 / 4.0</w:t>
            </w:r>
          </w:p>
        </w:tc>
      </w:tr>
    </w:tbl>
    <w:p w:rsidR="00C62C50" w:rsidRDefault="00C62C50" w:rsidP="00E22E87">
      <w:pPr>
        <w:pStyle w:val="NoSpacing"/>
      </w:pPr>
    </w:p>
    <w:sectPr w:rsidR="00C62C50" w:rsidSect="00EF7CC9">
      <w:headerReference w:type="default" r:id="rId10"/>
      <w:footerReference w:type="default" r:id="rId11"/>
      <w:footerReference w:type="first" r:id="rId12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64FD" w:rsidRDefault="009E64FD" w:rsidP="00713050">
      <w:pPr>
        <w:spacing w:line="240" w:lineRule="auto"/>
      </w:pPr>
      <w:r>
        <w:separator/>
      </w:r>
    </w:p>
  </w:endnote>
  <w:endnote w:type="continuationSeparator" w:id="0">
    <w:p w:rsidR="009E64FD" w:rsidRDefault="009E64FD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altName w:val="Times New Roman"/>
    <w:panose1 w:val="00000000000000000000"/>
    <w:charset w:val="00"/>
    <w:family w:val="roman"/>
    <w:notTrueType/>
    <w:pitch w:val="default"/>
  </w:font>
  <w:font w:name="Franklin Gothic Dem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Garamond">
    <w:altName w:val="Times New Roman"/>
    <w:charset w:val="00"/>
    <w:family w:val="roman"/>
    <w:pitch w:val="variable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65876249" wp14:editId="15D278BE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9519EB0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IAa8EA&#10;AADbAAAADwAAAGRycy9kb3ducmV2LnhtbERP32vCMBB+F/wfwgl7EU03mErXVIow8GFs6saej+Zs&#10;g82lJpl2//0yEHy7j+/nFevBduJCPhjHCh7nGQji2mnDjYKvz9fZCkSIyBo7x6TglwKsy/GowFy7&#10;K+/pcoiNSCEcclTQxtjnUoa6JYth7nrixB2dtxgT9I3UHq8p3HbyKcsW0qLh1NBiT5uW6tPhxyqY&#10;elkN/v1Zntk25uNta021+1bqYTJULyAiDfEuvrm3Os1fwv8v6QBZ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yAGvBAAAA2wAAAA8AAAAAAAAAAAAAAAAAmAIAAGRycy9kb3du&#10;cmV2LnhtbFBLBQYAAAAABAAEAPUAAACGAw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shape id="Freeform 19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ChuMIA&#10;AADbAAAADwAAAGRycy9kb3ducmV2LnhtbERPyW7CMBC9I/EP1iBxA6ccUBtiUNWqhd5aypLjKJ4m&#10;UeKxGxtI/x4jIfU2T2+dbNWbVpyp87VlBQ/TBARxYXXNpYLd99vkEYQPyBpby6TgjzyslsNBhqm2&#10;F/6i8zaUIoawT1FBFYJLpfRFRQb91DriyP3YzmCIsCul7vASw00rZ0kylwZrjg0VOnqpqGi2J6PA&#10;5dw2nwfe/+7X76+ymbl8ffxQajzqnxcgAvXhX3x3b3Sc/wS3X+IBcn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oKG4wgAAANsAAAAPAAAAAAAAAAAAAAAAAJgCAABkcnMvZG93&#10;bnJldi54bWxQSwUGAAAAAAQABAD1AAAAhwM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FH4sEA&#10;AADbAAAADwAAAGRycy9kb3ducmV2LnhtbERPz2vCMBS+C/sfwhvsImuquDKqUYbo6LW6Qb09mre2&#10;W/JSmmjrf78cBjt+fL83u8kacaPBd44VLJIUBHHtdMeNgo/z8fkVhA/IGo1jUnAnD7vtw2yDuXYj&#10;l3Q7hUbEEPY5KmhD6HMpfd2SRZ+4njhyX26wGCIcGqkHHGO4NXKZppm02HFsaLGnfUv1z+lqFVTz&#10;y7sZdVaYw7epXKk/V9nLUamnx+ltDSLQFP7Ff+5CK1jG9fFL/AF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xR+LBAAAA2wAAAA8AAAAAAAAAAAAAAAAAmAIAAGRycy9kb3du&#10;cmV2LnhtbFBLBQYAAAAABAAEAPUAAACG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+ov8YA&#10;AADbAAAADwAAAGRycy9kb3ducmV2LnhtbESPQWvCQBSE74L/YXlCL6KbCEpNXUMMFEqhB61Yentk&#10;X5Ng9m2a3Zr477uC4HGYmW+YTTqYRlyoc7VlBfE8AkFcWF1zqeD4+Tp7BuE8ssbGMim4koN0Ox5t&#10;MNG25z1dDr4UAcIuQQWV920ipSsqMujmtiUO3o/tDPogu1LqDvsAN41cRNFKGqw5LFTYUl5RcT78&#10;GQVf037V/H4vl6c83w372H1k79e1Uk+TIXsB4Wnwj/C9/aYVLGK4fQk/QG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+ov8YAAADbAAAADwAAAAAAAAAAAAAAAACYAgAAZHJz&#10;L2Rvd25yZXYueG1sUEsFBgAAAAAEAAQA9QAAAIsD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Y9Q8EA&#10;AADbAAAADwAAAGRycy9kb3ducmV2LnhtbESPzWrDMBCE74W8g9hAb41cBZrgRglNIJBrfnpfrK1t&#10;Iq1cSbGdPn1UKPQ4zMw3zGozOit6CrH1rOF1VoAgrrxpudZwOe9fliBiQjZoPZOGO0XYrCdPKyyN&#10;H/hI/SnVIkM4lqihSakrpYxVQw7jzHfE2fvywWHKMtTSBBwy3FmpiuJNOmw5LzTY0a6h6nq6OQ3b&#10;xbCU10/Fi+GnUEHN7fy7t1o/T8ePdxCJxvQf/msfjAal4PdL/g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2PUP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66ECBEB" wp14:editId="2391C75F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8968F4E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x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cxlMQA&#10;AADaAAAADwAAAGRycy9kb3ducmV2LnhtbESPQWvCQBSE70L/w/IEb7pRgpToKsVabA8WouL5Nfua&#10;Dc2+TbNrTPvruwXB4zAz3zDLdW9r0VHrK8cKppMEBHHhdMWlgtPxZfwIwgdkjbVjUvBDHtarh8ES&#10;M+2unFN3CKWIEPYZKjAhNJmUvjBk0U9cQxy9T9daDFG2pdQtXiPc1nKWJHNpseK4YLChjaHi63Cx&#10;Cn67t12ePn9M8/M+NTjf0/by/a7UaNg/LUAE6sM9fGu/agUp/F+JN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3MZTEAAAA2gAAAA8AAAAAAAAAAAAAAAAAmAIAAGRycy9k&#10;b3ducmV2LnhtbFBLBQYAAAAABAAEAPUAAACJAw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+6WMMA&#10;AADaAAAADwAAAGRycy9kb3ducmV2LnhtbESPS4vCQBCE78L+h6EXvMhmYg7iZp0EEQKC68HHYY9N&#10;pvPATE/IjBr//Y4geCyq6itqlY+mEzcaXGtZwTyKQRCXVrdcKzifiq8lCOeRNXaWScGDHOTZx2SF&#10;qbZ3PtDt6GsRIOxSVNB436dSurIhgy6yPXHwKjsY9EEOtdQD3gPcdDKJ44U02HJYaLCnTUPl5Xg1&#10;Cr7/+mo9S3a/yUXLovJ7Ggt5VWr6Oa5/QHga/Tv8am+1ggU8r4QbI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4+6WMMAAADaAAAADwAAAAAAAAAAAAAAAACYAgAAZHJzL2Rv&#10;d25yZXYueG1sUEsFBgAAAAAEAAQA9QAAAIgD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A9A488D" wp14:editId="7BDE162C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AC2233C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LB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mLIcEA&#10;AADbAAAADwAAAGRycy9kb3ducmV2LnhtbESPQWsCQQyF7wX/wxDBW521YCuro4ggtZdCVTyHnbi7&#10;uJOsO6Ou/745FHpLeC/vfVms+tCYO3WxFnYwGWdgiAvxNZcOjoft6wxMTMgeG2Fy8KQIq+XgZYG5&#10;lwf/0H2fSqMhHHN0UKXU5tbGoqKAcSwtsWpn6QImXbvS+g4fGh4a+5Zl7zZgzdpQYUubiorL/hYc&#10;+MLTVD5v8hVmH+G0uWbfYo/OjYb9eg4mUZ/+zX/XO6/4Sq+/6AB2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ZiyHBAAAA2wAAAA8AAAAAAAAAAAAAAAAAmAIAAGRycy9kb3du&#10;cmV2LnhtbFBLBQYAAAAABAAEAPUAAACGAw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LY6cEA&#10;AADbAAAADwAAAGRycy9kb3ducmV2LnhtbERPzYrCMBC+C/sOYRa8yJr6g5ZqlN1F0YMedH2AoRnb&#10;YjMpSVbr2xtB8DYf3+/Ml62pxZWcrywrGPQTEMS51RUXCk5/668UhA/IGmvLpOBOHpaLj84cM21v&#10;fKDrMRQihrDPUEEZQpNJ6fOSDPq+bYgjd7bOYIjQFVI7vMVwU8thkkykwYpjQ4kN/ZaUX47/RkFP&#10;7i+b8WkkU737WU3SMHWH9VSp7mf7PQMRqA1v8cu91XH+A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C2OnBAAAA2wAAAA8AAAAAAAAAAAAAAAAAmAIAAGRycy9kb3du&#10;cmV2LnhtbFBLBQYAAAAABAAEAPUAAACGAw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20584BB" wp14:editId="78C1BF64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A14882E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x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B&#10;AA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4DFMIA&#10;AADbAAAADwAAAGRycy9kb3ducmV2LnhtbERPS2vCQBC+C/6HZYRepO7aQh/RVaRUqkdNAu1tyI5J&#10;MDsbs1tN/70rFLzNx/ec+bK3jThT52vHGqYTBYK4cKbmUkOWrh/fQPiAbLBxTBr+yMNyMRzMMTHu&#10;wjs670MpYgj7BDVUIbSJlL6oyKKfuJY4cgfXWQwRdqU0HV5iuG3kk1Iv0mLNsaHClj4qKo77X6vh&#10;U9Wnr5/83W3HKs1ou/7G13yj9cOoX81ABOrDXfzv3pg4/xluv8QD5O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3gMUwgAAANsAAAAPAAAAAAAAAAAAAAAAAJgCAABkcnMvZG93&#10;bnJldi54bWxQSwUGAAAAAAQABAD1AAAAhwM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o/rsMA&#10;AADbAAAADwAAAGRycy9kb3ducmV2LnhtbERPTWvCQBC9C/6HZYRepG6UIpK6iiiCohWrVjyO2TEJ&#10;ZmdDdtX477uFgrd5vM8ZjmtTiDtVLresoNuJQBAnVuecKjjs5+8DEM4jaywsk4InORiPmo0hxto+&#10;+JvuO5+KEMIuRgWZ92UspUsyMug6tiQO3MVWBn2AVSp1hY8QbgrZi6K+NJhzaMiwpGlGyXV3Mwom&#10;53a93MzW9Jyt+uXP8susT9ujUm+tevIJwlPtX+J/90KH+R/w90s4QI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o/rsMAAADbAAAADwAAAAAAAAAAAAAAAACYAgAAZHJzL2Rv&#10;d25yZXYueG1sUEsFBgAAAAAEAAQA9QAAAIgD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455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09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581"/>
      <w:gridCol w:w="2580"/>
      <w:gridCol w:w="2580"/>
      <w:gridCol w:w="2580"/>
    </w:tblGrid>
    <w:tr w:rsidR="00217980" w:rsidTr="00CF608F">
      <w:trPr>
        <w:trHeight w:val="186"/>
      </w:trPr>
      <w:tc>
        <w:tcPr>
          <w:tcW w:w="258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8878C4" w:rsidP="00217980">
          <w:pPr>
            <w:pStyle w:val="Footer"/>
          </w:pPr>
          <w:r>
            <w:rPr>
              <w:noProof/>
            </w:rPr>
            <w:drawing>
              <wp:inline distT="0" distB="0" distL="0" distR="0" wp14:anchorId="0F8ED98C" wp14:editId="763C8129">
                <wp:extent cx="295991" cy="295991"/>
                <wp:effectExtent l="0" t="0" r="8890" b="8890"/>
                <wp:docPr id="34" name="Pictur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portfoli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6182" cy="3161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8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69607B" w:rsidP="006A65CF">
          <w:pPr>
            <w:pStyle w:val="Footer"/>
          </w:pPr>
          <w:r>
            <w:rPr>
              <w:noProof/>
            </w:rPr>
            <w:drawing>
              <wp:inline distT="0" distB="0" distL="0" distR="0" wp14:anchorId="0A33EFAB" wp14:editId="057E2AA6">
                <wp:extent cx="263830" cy="182030"/>
                <wp:effectExtent l="0" t="0" r="3175" b="8890"/>
                <wp:docPr id="45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" name="email.jpg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9406" t="27161" r="29514" b="27498"/>
                        <a:stretch/>
                      </pic:blipFill>
                      <pic:spPr bwMode="auto">
                        <a:xfrm>
                          <a:off x="0" y="0"/>
                          <a:ext cx="283504" cy="1956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8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Pr="008878C4" w:rsidRDefault="00072A15" w:rsidP="00217980">
          <w:pPr>
            <w:pStyle w:val="Footer"/>
            <w:rPr>
              <w:highlight w:val="yellow"/>
            </w:rPr>
          </w:pPr>
          <w:r>
            <w:rPr>
              <w:noProof/>
            </w:rPr>
            <w:drawing>
              <wp:inline distT="0" distB="0" distL="0" distR="0" wp14:anchorId="5436C645" wp14:editId="54612619">
                <wp:extent cx="253365" cy="253365"/>
                <wp:effectExtent l="0" t="0" r="0" b="0"/>
                <wp:docPr id="36" name="Picture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" name="phone.png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274" cy="255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8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A34DF9" w:rsidP="00217980">
          <w:pPr>
            <w:pStyle w:val="Footer"/>
          </w:pPr>
          <w:r>
            <w:rPr>
              <w:noProof/>
            </w:rPr>
            <w:drawing>
              <wp:inline distT="0" distB="0" distL="0" distR="0" wp14:anchorId="2DFF6F8A" wp14:editId="3B66CE89">
                <wp:extent cx="253530" cy="253530"/>
                <wp:effectExtent l="0" t="0" r="0" b="0"/>
                <wp:docPr id="26" name="Pictur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linkedin.jp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006" cy="2660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217980" w:rsidTr="008A201B">
      <w:trPr>
        <w:trHeight w:val="167"/>
      </w:trPr>
      <w:tc>
        <w:tcPr>
          <w:tcW w:w="2581" w:type="dxa"/>
          <w:tcMar>
            <w:top w:w="144" w:type="dxa"/>
            <w:left w:w="115" w:type="dxa"/>
            <w:right w:w="115" w:type="dxa"/>
          </w:tcMar>
        </w:tcPr>
        <w:p w:rsidR="00811117" w:rsidRPr="008A201B" w:rsidRDefault="009E64FD" w:rsidP="00632F7C">
          <w:pPr>
            <w:pStyle w:val="Footer"/>
            <w:rPr>
              <w:rFonts w:ascii="Verdana" w:hAnsi="Verdana"/>
              <w:sz w:val="12"/>
            </w:rPr>
          </w:pPr>
          <w:hyperlink r:id="rId5" w:history="1">
            <w:r w:rsidR="00204510" w:rsidRPr="008A201B">
              <w:rPr>
                <w:rStyle w:val="Hyperlink"/>
                <w:rFonts w:ascii="Verdana" w:hAnsi="Verdana"/>
                <w:caps w:val="0"/>
                <w:sz w:val="12"/>
              </w:rPr>
              <w:t>Web Development Portfolio</w:t>
            </w:r>
          </w:hyperlink>
          <w:r w:rsidR="006A65CF" w:rsidRPr="008A201B">
            <w:rPr>
              <w:sz w:val="12"/>
            </w:rPr>
            <w:t xml:space="preserve"> </w:t>
          </w:r>
        </w:p>
      </w:tc>
      <w:tc>
        <w:tcPr>
          <w:tcW w:w="2580" w:type="dxa"/>
          <w:tcMar>
            <w:top w:w="144" w:type="dxa"/>
            <w:left w:w="115" w:type="dxa"/>
            <w:right w:w="115" w:type="dxa"/>
          </w:tcMar>
        </w:tcPr>
        <w:p w:rsidR="00811117" w:rsidRPr="008A201B" w:rsidRDefault="006A65CF" w:rsidP="000005F9">
          <w:pPr>
            <w:jc w:val="center"/>
            <w:rPr>
              <w:rFonts w:ascii="Verdana" w:hAnsi="Verdana"/>
              <w:sz w:val="12"/>
            </w:rPr>
          </w:pPr>
          <w:r w:rsidRPr="008A201B">
            <w:rPr>
              <w:rFonts w:ascii="Verdana" w:hAnsi="Verdana"/>
              <w:sz w:val="12"/>
            </w:rPr>
            <w:t>connorreadnour@gmail.com</w:t>
          </w:r>
        </w:p>
      </w:tc>
      <w:tc>
        <w:tcPr>
          <w:tcW w:w="2580" w:type="dxa"/>
          <w:tcMar>
            <w:top w:w="144" w:type="dxa"/>
            <w:left w:w="115" w:type="dxa"/>
            <w:right w:w="115" w:type="dxa"/>
          </w:tcMar>
        </w:tcPr>
        <w:p w:rsidR="00811117" w:rsidRPr="008A201B" w:rsidRDefault="006A65CF" w:rsidP="000005F9">
          <w:pPr>
            <w:jc w:val="center"/>
            <w:rPr>
              <w:rFonts w:ascii="Verdana" w:hAnsi="Verdana"/>
              <w:sz w:val="12"/>
            </w:rPr>
          </w:pPr>
          <w:r w:rsidRPr="008A201B">
            <w:rPr>
              <w:rFonts w:ascii="Verdana" w:hAnsi="Verdana"/>
              <w:sz w:val="12"/>
            </w:rPr>
            <w:t>630.639.6677</w:t>
          </w:r>
        </w:p>
      </w:tc>
      <w:tc>
        <w:tcPr>
          <w:tcW w:w="2580" w:type="dxa"/>
          <w:tcMar>
            <w:top w:w="144" w:type="dxa"/>
            <w:left w:w="115" w:type="dxa"/>
            <w:right w:w="115" w:type="dxa"/>
          </w:tcMar>
        </w:tcPr>
        <w:p w:rsidR="00811117" w:rsidRPr="008A201B" w:rsidRDefault="009E64FD" w:rsidP="000005F9">
          <w:pPr>
            <w:pStyle w:val="Heading5"/>
            <w:rPr>
              <w:rFonts w:ascii="Verdana" w:hAnsi="Verdana"/>
              <w:sz w:val="14"/>
              <w:szCs w:val="14"/>
            </w:rPr>
          </w:pPr>
          <w:hyperlink r:id="rId6" w:history="1">
            <w:r w:rsidR="006A65CF" w:rsidRPr="008A201B">
              <w:rPr>
                <w:rStyle w:val="Hyperlink"/>
                <w:rFonts w:ascii="Verdana" w:hAnsi="Verdana"/>
                <w:sz w:val="12"/>
                <w:szCs w:val="14"/>
              </w:rPr>
              <w:t>www.linkedin.com/in/connorreadnour/</w:t>
            </w:r>
          </w:hyperlink>
        </w:p>
      </w:tc>
    </w:tr>
  </w:tbl>
  <w:p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64FD" w:rsidRDefault="009E64FD" w:rsidP="00713050">
      <w:pPr>
        <w:spacing w:line="240" w:lineRule="auto"/>
      </w:pPr>
      <w:r>
        <w:separator/>
      </w:r>
    </w:p>
  </w:footnote>
  <w:footnote w:type="continuationSeparator" w:id="0">
    <w:p w:rsidR="009E64FD" w:rsidRDefault="009E64FD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264" w:type="pct"/>
      <w:tblInd w:w="-864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226"/>
      <w:gridCol w:w="5739"/>
    </w:tblGrid>
    <w:tr w:rsidR="001A5CA9" w:rsidRPr="00F207C0" w:rsidTr="008C376E">
      <w:trPr>
        <w:trHeight w:hRule="exact" w:val="264"/>
      </w:trPr>
      <w:tc>
        <w:tcPr>
          <w:tcW w:w="3226" w:type="dxa"/>
          <w:tcMar>
            <w:top w:w="821" w:type="dxa"/>
            <w:right w:w="720" w:type="dxa"/>
          </w:tcMar>
        </w:tcPr>
        <w:p w:rsidR="001A5CA9" w:rsidRPr="00F207C0" w:rsidRDefault="001A5CA9" w:rsidP="00325B3C">
          <w:pPr>
            <w:pStyle w:val="Initials"/>
            <w:jc w:val="left"/>
          </w:pPr>
        </w:p>
      </w:tc>
      <w:tc>
        <w:tcPr>
          <w:tcW w:w="5739" w:type="dxa"/>
          <w:tcMar>
            <w:top w:w="821" w:type="dxa"/>
            <w:left w:w="0" w:type="dxa"/>
          </w:tcMar>
        </w:tcPr>
        <w:tbl>
          <w:tblPr>
            <w:tblStyle w:val="TableGrid"/>
            <w:tblW w:w="3799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4360"/>
          </w:tblGrid>
          <w:tr w:rsidR="001A5CA9" w:rsidTr="008C376E">
            <w:trPr>
              <w:trHeight w:hRule="exact" w:val="12"/>
            </w:trPr>
            <w:tc>
              <w:tcPr>
                <w:tcW w:w="4360" w:type="dxa"/>
                <w:vAlign w:val="center"/>
              </w:tcPr>
              <w:p w:rsidR="001A5CA9" w:rsidRPr="009B3C40" w:rsidRDefault="001A5CA9" w:rsidP="00325B3C">
                <w:pPr>
                  <w:pStyle w:val="Heading1"/>
                  <w:jc w:val="left"/>
                  <w:outlineLvl w:val="0"/>
                </w:pPr>
              </w:p>
              <w:p w:rsidR="001A5CA9" w:rsidRDefault="00E12C60" w:rsidP="001A5CA9">
                <w:pPr>
                  <w:pStyle w:val="Heading2"/>
                  <w:outlineLvl w:val="1"/>
                </w:pPr>
                <w:r>
                  <w:t xml:space="preserve"> | </w:t>
                </w:r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C31235"/>
    <w:multiLevelType w:val="multilevel"/>
    <w:tmpl w:val="600C195C"/>
    <w:styleLink w:val="WWNum3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222F0BFD"/>
    <w:multiLevelType w:val="hybridMultilevel"/>
    <w:tmpl w:val="EFA8A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4F5CD3"/>
    <w:multiLevelType w:val="hybridMultilevel"/>
    <w:tmpl w:val="86B07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686DB7"/>
    <w:multiLevelType w:val="hybridMultilevel"/>
    <w:tmpl w:val="BB265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BBA"/>
    <w:rsid w:val="000005F9"/>
    <w:rsid w:val="00000BEC"/>
    <w:rsid w:val="00011FDC"/>
    <w:rsid w:val="00022350"/>
    <w:rsid w:val="000477E2"/>
    <w:rsid w:val="00072A15"/>
    <w:rsid w:val="00091382"/>
    <w:rsid w:val="000955C8"/>
    <w:rsid w:val="00097E36"/>
    <w:rsid w:val="000A07DA"/>
    <w:rsid w:val="000A2BFA"/>
    <w:rsid w:val="000B0619"/>
    <w:rsid w:val="000B4611"/>
    <w:rsid w:val="000B61CA"/>
    <w:rsid w:val="000D245E"/>
    <w:rsid w:val="000E6F55"/>
    <w:rsid w:val="000F65FF"/>
    <w:rsid w:val="000F7610"/>
    <w:rsid w:val="00100D08"/>
    <w:rsid w:val="00114ED7"/>
    <w:rsid w:val="001300CA"/>
    <w:rsid w:val="00140B0E"/>
    <w:rsid w:val="00153FD1"/>
    <w:rsid w:val="00163D11"/>
    <w:rsid w:val="0018358D"/>
    <w:rsid w:val="001A5CA9"/>
    <w:rsid w:val="001B2AC1"/>
    <w:rsid w:val="001B403A"/>
    <w:rsid w:val="001D6269"/>
    <w:rsid w:val="001D7886"/>
    <w:rsid w:val="001E61CD"/>
    <w:rsid w:val="001F4583"/>
    <w:rsid w:val="001F585B"/>
    <w:rsid w:val="00204510"/>
    <w:rsid w:val="00217980"/>
    <w:rsid w:val="00230E87"/>
    <w:rsid w:val="0024455D"/>
    <w:rsid w:val="00245466"/>
    <w:rsid w:val="002471AA"/>
    <w:rsid w:val="00250BD0"/>
    <w:rsid w:val="00266AC4"/>
    <w:rsid w:val="002670FC"/>
    <w:rsid w:val="00271662"/>
    <w:rsid w:val="0027404F"/>
    <w:rsid w:val="00280843"/>
    <w:rsid w:val="0028607A"/>
    <w:rsid w:val="00290AAA"/>
    <w:rsid w:val="00293B83"/>
    <w:rsid w:val="002B091C"/>
    <w:rsid w:val="002B3348"/>
    <w:rsid w:val="002C2CDD"/>
    <w:rsid w:val="002C5327"/>
    <w:rsid w:val="002C65EA"/>
    <w:rsid w:val="002D45C6"/>
    <w:rsid w:val="002E21B8"/>
    <w:rsid w:val="002F03FA"/>
    <w:rsid w:val="00302664"/>
    <w:rsid w:val="0030512F"/>
    <w:rsid w:val="00313E86"/>
    <w:rsid w:val="003171D1"/>
    <w:rsid w:val="00325B3C"/>
    <w:rsid w:val="003306E5"/>
    <w:rsid w:val="00333CD3"/>
    <w:rsid w:val="00340365"/>
    <w:rsid w:val="00342B64"/>
    <w:rsid w:val="00364079"/>
    <w:rsid w:val="00372832"/>
    <w:rsid w:val="003C5528"/>
    <w:rsid w:val="003D03E5"/>
    <w:rsid w:val="004077FB"/>
    <w:rsid w:val="004103C8"/>
    <w:rsid w:val="004244FF"/>
    <w:rsid w:val="00424B25"/>
    <w:rsid w:val="00424DD9"/>
    <w:rsid w:val="004305E4"/>
    <w:rsid w:val="0046104A"/>
    <w:rsid w:val="004717C5"/>
    <w:rsid w:val="00497CF5"/>
    <w:rsid w:val="004A24CC"/>
    <w:rsid w:val="004C2940"/>
    <w:rsid w:val="00502DC4"/>
    <w:rsid w:val="00523479"/>
    <w:rsid w:val="00527256"/>
    <w:rsid w:val="00527E91"/>
    <w:rsid w:val="00543DB7"/>
    <w:rsid w:val="00554FB8"/>
    <w:rsid w:val="00567F2B"/>
    <w:rsid w:val="005729B0"/>
    <w:rsid w:val="00583E4F"/>
    <w:rsid w:val="005D199C"/>
    <w:rsid w:val="005D6804"/>
    <w:rsid w:val="00601651"/>
    <w:rsid w:val="00616C03"/>
    <w:rsid w:val="006245B5"/>
    <w:rsid w:val="00627540"/>
    <w:rsid w:val="00630D97"/>
    <w:rsid w:val="00632F7C"/>
    <w:rsid w:val="006413B2"/>
    <w:rsid w:val="00641630"/>
    <w:rsid w:val="00645338"/>
    <w:rsid w:val="00684488"/>
    <w:rsid w:val="0069607B"/>
    <w:rsid w:val="006A3CE7"/>
    <w:rsid w:val="006A65CF"/>
    <w:rsid w:val="006A7746"/>
    <w:rsid w:val="006C4C50"/>
    <w:rsid w:val="006D6A53"/>
    <w:rsid w:val="006D76B1"/>
    <w:rsid w:val="006E4513"/>
    <w:rsid w:val="006E4FEC"/>
    <w:rsid w:val="006F37CB"/>
    <w:rsid w:val="006F6B87"/>
    <w:rsid w:val="00713050"/>
    <w:rsid w:val="00741125"/>
    <w:rsid w:val="00746F7F"/>
    <w:rsid w:val="00750380"/>
    <w:rsid w:val="007569C1"/>
    <w:rsid w:val="00763832"/>
    <w:rsid w:val="00764811"/>
    <w:rsid w:val="00772919"/>
    <w:rsid w:val="00774D3A"/>
    <w:rsid w:val="007827AB"/>
    <w:rsid w:val="007855B3"/>
    <w:rsid w:val="00793C7F"/>
    <w:rsid w:val="00796BD5"/>
    <w:rsid w:val="007C6934"/>
    <w:rsid w:val="007D2696"/>
    <w:rsid w:val="007D2FD2"/>
    <w:rsid w:val="007D406E"/>
    <w:rsid w:val="007D6458"/>
    <w:rsid w:val="00803F2D"/>
    <w:rsid w:val="0080688D"/>
    <w:rsid w:val="008074CF"/>
    <w:rsid w:val="00811117"/>
    <w:rsid w:val="00823C54"/>
    <w:rsid w:val="00841146"/>
    <w:rsid w:val="0088504C"/>
    <w:rsid w:val="008878C4"/>
    <w:rsid w:val="0089382B"/>
    <w:rsid w:val="008A1907"/>
    <w:rsid w:val="008A201B"/>
    <w:rsid w:val="008B5F00"/>
    <w:rsid w:val="008B676A"/>
    <w:rsid w:val="008C376E"/>
    <w:rsid w:val="008C6BCA"/>
    <w:rsid w:val="008C7B50"/>
    <w:rsid w:val="008E4B30"/>
    <w:rsid w:val="008F60DB"/>
    <w:rsid w:val="00906BEE"/>
    <w:rsid w:val="009134D4"/>
    <w:rsid w:val="009243E7"/>
    <w:rsid w:val="009378EB"/>
    <w:rsid w:val="009421FE"/>
    <w:rsid w:val="00942FBD"/>
    <w:rsid w:val="0094304D"/>
    <w:rsid w:val="00985D58"/>
    <w:rsid w:val="009A16C8"/>
    <w:rsid w:val="009B3C40"/>
    <w:rsid w:val="009D5AEB"/>
    <w:rsid w:val="009E64FD"/>
    <w:rsid w:val="009F7AD9"/>
    <w:rsid w:val="00A0435C"/>
    <w:rsid w:val="00A0689F"/>
    <w:rsid w:val="00A33302"/>
    <w:rsid w:val="00A34DF9"/>
    <w:rsid w:val="00A42540"/>
    <w:rsid w:val="00A50939"/>
    <w:rsid w:val="00A50B16"/>
    <w:rsid w:val="00A6712A"/>
    <w:rsid w:val="00A83413"/>
    <w:rsid w:val="00A97109"/>
    <w:rsid w:val="00AA6A40"/>
    <w:rsid w:val="00AA75F6"/>
    <w:rsid w:val="00AB7E98"/>
    <w:rsid w:val="00AD00FD"/>
    <w:rsid w:val="00AD4523"/>
    <w:rsid w:val="00AD634E"/>
    <w:rsid w:val="00AE5FB3"/>
    <w:rsid w:val="00AE7225"/>
    <w:rsid w:val="00AF0A8E"/>
    <w:rsid w:val="00AF7EB8"/>
    <w:rsid w:val="00B05C99"/>
    <w:rsid w:val="00B115F5"/>
    <w:rsid w:val="00B27019"/>
    <w:rsid w:val="00B5664D"/>
    <w:rsid w:val="00B721D8"/>
    <w:rsid w:val="00B759C6"/>
    <w:rsid w:val="00B76A83"/>
    <w:rsid w:val="00B77AB0"/>
    <w:rsid w:val="00B97907"/>
    <w:rsid w:val="00BA4CAD"/>
    <w:rsid w:val="00BA5B40"/>
    <w:rsid w:val="00BB102F"/>
    <w:rsid w:val="00BB17B9"/>
    <w:rsid w:val="00BB7F44"/>
    <w:rsid w:val="00BD0206"/>
    <w:rsid w:val="00BE0E17"/>
    <w:rsid w:val="00BF07DB"/>
    <w:rsid w:val="00C107CA"/>
    <w:rsid w:val="00C11E8A"/>
    <w:rsid w:val="00C2098A"/>
    <w:rsid w:val="00C435E1"/>
    <w:rsid w:val="00C440E2"/>
    <w:rsid w:val="00C5444A"/>
    <w:rsid w:val="00C612DA"/>
    <w:rsid w:val="00C62C50"/>
    <w:rsid w:val="00C7741E"/>
    <w:rsid w:val="00C875AB"/>
    <w:rsid w:val="00CA3DF1"/>
    <w:rsid w:val="00CA4581"/>
    <w:rsid w:val="00CA6AFA"/>
    <w:rsid w:val="00CB5A63"/>
    <w:rsid w:val="00CB5BBA"/>
    <w:rsid w:val="00CC73C9"/>
    <w:rsid w:val="00CD24C7"/>
    <w:rsid w:val="00CE18D5"/>
    <w:rsid w:val="00CF27D4"/>
    <w:rsid w:val="00CF30E8"/>
    <w:rsid w:val="00CF608F"/>
    <w:rsid w:val="00D04109"/>
    <w:rsid w:val="00D0516A"/>
    <w:rsid w:val="00D151BE"/>
    <w:rsid w:val="00D25F92"/>
    <w:rsid w:val="00D3404F"/>
    <w:rsid w:val="00D97A41"/>
    <w:rsid w:val="00DD0218"/>
    <w:rsid w:val="00DD3772"/>
    <w:rsid w:val="00DD3CF6"/>
    <w:rsid w:val="00DD6416"/>
    <w:rsid w:val="00DF36A4"/>
    <w:rsid w:val="00DF4E0A"/>
    <w:rsid w:val="00DF6791"/>
    <w:rsid w:val="00E02DCD"/>
    <w:rsid w:val="00E03FA4"/>
    <w:rsid w:val="00E05E49"/>
    <w:rsid w:val="00E12C60"/>
    <w:rsid w:val="00E22E87"/>
    <w:rsid w:val="00E25A8E"/>
    <w:rsid w:val="00E57630"/>
    <w:rsid w:val="00E67AE9"/>
    <w:rsid w:val="00E73F88"/>
    <w:rsid w:val="00E80702"/>
    <w:rsid w:val="00E86666"/>
    <w:rsid w:val="00E86C2B"/>
    <w:rsid w:val="00EA0E76"/>
    <w:rsid w:val="00EB2D52"/>
    <w:rsid w:val="00EC2653"/>
    <w:rsid w:val="00EF7CC9"/>
    <w:rsid w:val="00F207C0"/>
    <w:rsid w:val="00F20AE5"/>
    <w:rsid w:val="00F249A5"/>
    <w:rsid w:val="00F46264"/>
    <w:rsid w:val="00F47E97"/>
    <w:rsid w:val="00F60DC6"/>
    <w:rsid w:val="00F645C7"/>
    <w:rsid w:val="00F746C2"/>
    <w:rsid w:val="00F9042C"/>
    <w:rsid w:val="00F934D9"/>
    <w:rsid w:val="00FE211F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paragraph" w:customStyle="1" w:styleId="Standard">
    <w:name w:val="Standard"/>
    <w:rsid w:val="006A65CF"/>
    <w:pPr>
      <w:suppressAutoHyphens/>
      <w:autoSpaceDN w:val="0"/>
      <w:spacing w:line="240" w:lineRule="auto"/>
      <w:textAlignment w:val="baseline"/>
    </w:pPr>
    <w:rPr>
      <w:rFonts w:ascii="AGaramond" w:eastAsia="Times" w:hAnsi="AGaramond" w:cs="Times New Roman"/>
      <w:kern w:val="3"/>
      <w:sz w:val="24"/>
      <w:szCs w:val="20"/>
    </w:rPr>
  </w:style>
  <w:style w:type="numbering" w:customStyle="1" w:styleId="WWNum32">
    <w:name w:val="WWNum32"/>
    <w:basedOn w:val="NoList"/>
    <w:rsid w:val="006A65CF"/>
    <w:pPr>
      <w:numPr>
        <w:numId w:val="11"/>
      </w:numPr>
    </w:pPr>
  </w:style>
  <w:style w:type="paragraph" w:customStyle="1" w:styleId="Default">
    <w:name w:val="Default"/>
    <w:rsid w:val="00F934D9"/>
    <w:pPr>
      <w:autoSpaceDE w:val="0"/>
      <w:autoSpaceDN w:val="0"/>
      <w:adjustRightInd w:val="0"/>
      <w:spacing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g"/><Relationship Id="rId1" Type="http://schemas.openxmlformats.org/officeDocument/2006/relationships/image" Target="media/image1.png"/><Relationship Id="rId6" Type="http://schemas.openxmlformats.org/officeDocument/2006/relationships/hyperlink" Target="http://www.linkedin.com/in/connorreadnour/" TargetMode="External"/><Relationship Id="rId5" Type="http://schemas.openxmlformats.org/officeDocument/2006/relationships/hyperlink" Target="https://bayareaitguy.github.io/portfolio" TargetMode="External"/><Relationship Id="rId4" Type="http://schemas.openxmlformats.org/officeDocument/2006/relationships/image" Target="media/image4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adnour\Downloads\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23FBAB3DFF4205AC913AB92FEF43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6F0E5-EC86-4737-8387-EFB09E4BE00F}"/>
      </w:docPartPr>
      <w:docPartBody>
        <w:p w:rsidR="00302B50" w:rsidRDefault="00302B50">
          <w:pPr>
            <w:pStyle w:val="2723FBAB3DFF4205AC913AB92FEF432F"/>
          </w:pPr>
          <w:r w:rsidRPr="00906BEE">
            <w:t>Skills</w:t>
          </w:r>
        </w:p>
      </w:docPartBody>
    </w:docPart>
    <w:docPart>
      <w:docPartPr>
        <w:name w:val="A9FCBF11C0D24B33AEE2FB0E78AE2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CE3C8-B4BC-4C9D-9C8E-D16E891A6914}"/>
      </w:docPartPr>
      <w:docPartBody>
        <w:p w:rsidR="00302B50" w:rsidRDefault="00302B50">
          <w:pPr>
            <w:pStyle w:val="A9FCBF11C0D24B33AEE2FB0E78AE2E20"/>
          </w:pPr>
          <w:r>
            <w:t>Your name</w:t>
          </w:r>
        </w:p>
      </w:docPartBody>
    </w:docPart>
    <w:docPart>
      <w:docPartPr>
        <w:name w:val="4D5093A4C8AC42B88FC2F2932B4C6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E3A46-DA09-40FE-816C-9AB7D55820F7}"/>
      </w:docPartPr>
      <w:docPartBody>
        <w:p w:rsidR="00302B50" w:rsidRDefault="00302B50">
          <w:pPr>
            <w:pStyle w:val="4D5093A4C8AC42B88FC2F2932B4C617D"/>
          </w:pPr>
          <w:r w:rsidRPr="00906BEE">
            <w:t>Experience</w:t>
          </w:r>
        </w:p>
      </w:docPartBody>
    </w:docPart>
    <w:docPart>
      <w:docPartPr>
        <w:name w:val="2BB4C02C468D4957857396A8DC319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C738F5-F914-40C6-AAB2-24F0ED863488}"/>
      </w:docPartPr>
      <w:docPartBody>
        <w:p w:rsidR="00302B50" w:rsidRDefault="00302B50">
          <w:pPr>
            <w:pStyle w:val="2BB4C02C468D4957857396A8DC319D65"/>
          </w:pPr>
          <w:r w:rsidRPr="00906BE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altName w:val="Times New Roman"/>
    <w:panose1 w:val="00000000000000000000"/>
    <w:charset w:val="00"/>
    <w:family w:val="roman"/>
    <w:notTrueType/>
    <w:pitch w:val="default"/>
  </w:font>
  <w:font w:name="Franklin Gothic Dem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Garamond">
    <w:altName w:val="Times New Roman"/>
    <w:charset w:val="00"/>
    <w:family w:val="roman"/>
    <w:pitch w:val="variable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B50"/>
    <w:rsid w:val="000068BD"/>
    <w:rsid w:val="000379C4"/>
    <w:rsid w:val="00073DAA"/>
    <w:rsid w:val="000955E3"/>
    <w:rsid w:val="001156E7"/>
    <w:rsid w:val="001A2F49"/>
    <w:rsid w:val="00204A5C"/>
    <w:rsid w:val="002774F3"/>
    <w:rsid w:val="00290121"/>
    <w:rsid w:val="00302B50"/>
    <w:rsid w:val="00317792"/>
    <w:rsid w:val="0038051E"/>
    <w:rsid w:val="003E7344"/>
    <w:rsid w:val="00561FB5"/>
    <w:rsid w:val="005E0A87"/>
    <w:rsid w:val="00626869"/>
    <w:rsid w:val="00685E08"/>
    <w:rsid w:val="006A72A3"/>
    <w:rsid w:val="0072229D"/>
    <w:rsid w:val="00811288"/>
    <w:rsid w:val="00817619"/>
    <w:rsid w:val="008704E6"/>
    <w:rsid w:val="008E074D"/>
    <w:rsid w:val="00957DEC"/>
    <w:rsid w:val="009E2575"/>
    <w:rsid w:val="009E43A3"/>
    <w:rsid w:val="009F35B0"/>
    <w:rsid w:val="00A610B2"/>
    <w:rsid w:val="00B6302B"/>
    <w:rsid w:val="00B86508"/>
    <w:rsid w:val="00B86E62"/>
    <w:rsid w:val="00BD3D2A"/>
    <w:rsid w:val="00C43F6A"/>
    <w:rsid w:val="00C6553E"/>
    <w:rsid w:val="00D24424"/>
    <w:rsid w:val="00D915FB"/>
    <w:rsid w:val="00DC45D5"/>
    <w:rsid w:val="00EA78C2"/>
    <w:rsid w:val="00F350BE"/>
    <w:rsid w:val="00F4141A"/>
    <w:rsid w:val="00FA5AD5"/>
    <w:rsid w:val="00FA6218"/>
    <w:rsid w:val="00FC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76F579DD2149B3B99FA14DA3DDE9CE">
    <w:name w:val="6976F579DD2149B3B99FA14DA3DDE9CE"/>
  </w:style>
  <w:style w:type="paragraph" w:customStyle="1" w:styleId="96ED8BCC12EC4C72891179639E9B1488">
    <w:name w:val="96ED8BCC12EC4C72891179639E9B1488"/>
  </w:style>
  <w:style w:type="paragraph" w:customStyle="1" w:styleId="6D5ABDE0BF624B76BC4DBEF05DD24C3A">
    <w:name w:val="6D5ABDE0BF624B76BC4DBEF05DD24C3A"/>
  </w:style>
  <w:style w:type="paragraph" w:customStyle="1" w:styleId="2723FBAB3DFF4205AC913AB92FEF432F">
    <w:name w:val="2723FBAB3DFF4205AC913AB92FEF432F"/>
  </w:style>
  <w:style w:type="paragraph" w:customStyle="1" w:styleId="AE61715DF3584165A2D991FF7B091B6C">
    <w:name w:val="AE61715DF3584165A2D991FF7B091B6C"/>
  </w:style>
  <w:style w:type="paragraph" w:customStyle="1" w:styleId="A9FCBF11C0D24B33AEE2FB0E78AE2E20">
    <w:name w:val="A9FCBF11C0D24B33AEE2FB0E78AE2E20"/>
  </w:style>
  <w:style w:type="paragraph" w:customStyle="1" w:styleId="48E90B80BC5848B1A36B5790977BCC08">
    <w:name w:val="48E90B80BC5848B1A36B5790977BCC08"/>
  </w:style>
  <w:style w:type="paragraph" w:customStyle="1" w:styleId="BC0479B696714C17B305B222BADA5536">
    <w:name w:val="BC0479B696714C17B305B222BADA5536"/>
  </w:style>
  <w:style w:type="paragraph" w:customStyle="1" w:styleId="4D5093A4C8AC42B88FC2F2932B4C617D">
    <w:name w:val="4D5093A4C8AC42B88FC2F2932B4C617D"/>
  </w:style>
  <w:style w:type="paragraph" w:customStyle="1" w:styleId="6DC6D8A7802B47CC8C0D33A2047D09B8">
    <w:name w:val="6DC6D8A7802B47CC8C0D33A2047D09B8"/>
  </w:style>
  <w:style w:type="paragraph" w:customStyle="1" w:styleId="C3C989A543FF4E6C80A268C86D6BECAA">
    <w:name w:val="C3C989A543FF4E6C80A268C86D6BECAA"/>
  </w:style>
  <w:style w:type="paragraph" w:customStyle="1" w:styleId="4E5D04CC88104AFB938DCFD02CD16DAC">
    <w:name w:val="4E5D04CC88104AFB938DCFD02CD16DAC"/>
  </w:style>
  <w:style w:type="paragraph" w:customStyle="1" w:styleId="9F272DAACA61415694095A8123068927">
    <w:name w:val="9F272DAACA61415694095A8123068927"/>
  </w:style>
  <w:style w:type="paragraph" w:customStyle="1" w:styleId="2FC87DAB9A034561914A97017BF59CA0">
    <w:name w:val="2FC87DAB9A034561914A97017BF59CA0"/>
  </w:style>
  <w:style w:type="paragraph" w:customStyle="1" w:styleId="B74209F11C6445AF82EA67F8A91D0734">
    <w:name w:val="B74209F11C6445AF82EA67F8A91D0734"/>
  </w:style>
  <w:style w:type="paragraph" w:customStyle="1" w:styleId="6A403F8405F04510BF415E57D305C9A0">
    <w:name w:val="6A403F8405F04510BF415E57D305C9A0"/>
  </w:style>
  <w:style w:type="paragraph" w:customStyle="1" w:styleId="8C5AA68D85E543A586EF931B3AFBFEA4">
    <w:name w:val="8C5AA68D85E543A586EF931B3AFBFEA4"/>
  </w:style>
  <w:style w:type="paragraph" w:customStyle="1" w:styleId="C13EE81C5F2D40549145D5B587637D96">
    <w:name w:val="C13EE81C5F2D40549145D5B587637D96"/>
  </w:style>
  <w:style w:type="paragraph" w:customStyle="1" w:styleId="09867C67DA69421FB9F431CF099F3DBB">
    <w:name w:val="09867C67DA69421FB9F431CF099F3DBB"/>
  </w:style>
  <w:style w:type="paragraph" w:customStyle="1" w:styleId="2BB4C02C468D4957857396A8DC319D65">
    <w:name w:val="2BB4C02C468D4957857396A8DC319D65"/>
  </w:style>
  <w:style w:type="paragraph" w:customStyle="1" w:styleId="03F17219EE2B4E64962279EC7FAFDCE8">
    <w:name w:val="03F17219EE2B4E64962279EC7FAFDCE8"/>
  </w:style>
  <w:style w:type="paragraph" w:customStyle="1" w:styleId="4E6558ABB0BF42F5A62C05DEC4A5C540">
    <w:name w:val="4E6558ABB0BF42F5A62C05DEC4A5C540"/>
  </w:style>
  <w:style w:type="paragraph" w:customStyle="1" w:styleId="E90DDDE507784B0794AED1CCD3639CF4">
    <w:name w:val="E90DDDE507784B0794AED1CCD3639CF4"/>
  </w:style>
  <w:style w:type="paragraph" w:customStyle="1" w:styleId="72530437334C4993B987738FE078E0C6">
    <w:name w:val="72530437334C4993B987738FE078E0C6"/>
  </w:style>
  <w:style w:type="paragraph" w:customStyle="1" w:styleId="7851B6413CF849649785E188E0FE0516">
    <w:name w:val="7851B6413CF849649785E188E0FE0516"/>
  </w:style>
  <w:style w:type="paragraph" w:customStyle="1" w:styleId="D72DF9A6480F4C5C8EA6140BA437D20B">
    <w:name w:val="D72DF9A6480F4C5C8EA6140BA437D20B"/>
  </w:style>
  <w:style w:type="paragraph" w:customStyle="1" w:styleId="72BE7E630D5C44A397237BAB279ED77E">
    <w:name w:val="72BE7E630D5C44A397237BAB279ED77E"/>
  </w:style>
  <w:style w:type="paragraph" w:customStyle="1" w:styleId="8E66430EFE384632848846DBDFECBFD8">
    <w:name w:val="8E66430EFE384632848846DBDFECBFD8"/>
  </w:style>
  <w:style w:type="paragraph" w:customStyle="1" w:styleId="849469C6F8074459968569AE4764E097">
    <w:name w:val="849469C6F8074459968569AE4764E097"/>
  </w:style>
  <w:style w:type="paragraph" w:customStyle="1" w:styleId="82887AC299764A5A8F9B66B0FD5D6768">
    <w:name w:val="82887AC299764A5A8F9B66B0FD5D6768"/>
  </w:style>
  <w:style w:type="paragraph" w:customStyle="1" w:styleId="01A2BA8866D14A359C3A2B37AD55D8C7">
    <w:name w:val="01A2BA8866D14A359C3A2B37AD55D8C7"/>
    <w:rsid w:val="00685E08"/>
  </w:style>
  <w:style w:type="paragraph" w:customStyle="1" w:styleId="2BE5D8C86D72417F8F6D980C0C1D7D43">
    <w:name w:val="2BE5D8C86D72417F8F6D980C0C1D7D43"/>
    <w:rsid w:val="001A2F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tf16392716_win32.dotx</Template>
  <TotalTime>0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2020-09-29T19:10:00Z</dcterms:created>
  <dcterms:modified xsi:type="dcterms:W3CDTF">2020-11-02T20:12:00Z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