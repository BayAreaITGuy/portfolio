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2E4751">
        <w:trPr>
          <w:trHeight w:hRule="exact" w:val="1525"/>
        </w:trPr>
        <w:tc>
          <w:tcPr>
            <w:tcW w:w="9360" w:type="dxa"/>
            <w:tcMar>
              <w:top w:w="0" w:type="dxa"/>
              <w:bottom w:w="0" w:type="dxa"/>
            </w:tcMar>
          </w:tcPr>
          <w:p w14:paraId="443DD671" w14:textId="77777777" w:rsidR="00692703" w:rsidRPr="00CF1A49" w:rsidRDefault="00FF0E7C" w:rsidP="00913946">
            <w:pPr>
              <w:pStyle w:val="Title"/>
            </w:pPr>
            <w:r>
              <w:t>Connor Readnour</w:t>
            </w:r>
          </w:p>
          <w:p w14:paraId="13588804" w14:textId="77777777" w:rsidR="007A6B84" w:rsidRDefault="007A6B84" w:rsidP="00913946">
            <w:pPr>
              <w:pStyle w:val="ContactInfo"/>
              <w:contextualSpacing w:val="0"/>
              <w:rPr>
                <w:sz w:val="26"/>
                <w:szCs w:val="26"/>
              </w:rPr>
            </w:pPr>
          </w:p>
          <w:p w14:paraId="4666C88F" w14:textId="77777777" w:rsidR="00692703" w:rsidRPr="007A6B84" w:rsidRDefault="007A7CE5" w:rsidP="002E4751">
            <w:pPr>
              <w:pStyle w:val="ContactInfoEmphasis"/>
              <w:contextualSpacing w:val="0"/>
              <w:rPr>
                <w:sz w:val="32"/>
                <w:szCs w:val="32"/>
              </w:rPr>
            </w:pPr>
            <w:hyperlink r:id="rId7" w:anchor="welcome-section" w:tooltip="Click here to navigate to my portfolio!" w:history="1">
              <w:r w:rsidR="008E637C"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End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008E637C" w:rsidRPr="008E637C">
                <w:rPr>
                  <w:sz w:val="32"/>
                  <w:szCs w:val="32"/>
                </w:rPr>
                <w:t>LinkedIn</w:t>
              </w:r>
            </w:hyperlink>
            <w:r w:rsidR="008E637C">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EndPr/>
              <w:sdtContent>
                <w:r w:rsidR="008E637C" w:rsidRPr="0056467F">
                  <w:rPr>
                    <w:sz w:val="32"/>
                    <w:szCs w:val="32"/>
                  </w:rPr>
                  <w:t>·</w:t>
                </w:r>
              </w:sdtContent>
            </w:sdt>
            <w:r w:rsidR="008E637C">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End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F5456A">
        <w:tc>
          <w:tcPr>
            <w:tcW w:w="9270" w:type="dxa"/>
            <w:tcMar>
              <w:top w:w="432" w:type="dxa"/>
            </w:tcMar>
          </w:tcPr>
          <w:p w14:paraId="6FAEB118" w14:textId="77777777" w:rsidR="002E4751" w:rsidRPr="002E4751" w:rsidRDefault="002E4751" w:rsidP="002E4751">
            <w:pPr>
              <w:pStyle w:val="Heading1"/>
              <w:outlineLvl w:val="0"/>
              <w:rPr>
                <w:rFonts w:asciiTheme="minorHAnsi" w:eastAsiaTheme="minorHAnsi" w:hAnsiTheme="minorHAnsi" w:cstheme="minorBidi"/>
                <w:b w:val="0"/>
                <w:caps w:val="0"/>
                <w:color w:val="595959" w:themeColor="text1" w:themeTint="A6"/>
                <w:sz w:val="22"/>
                <w:szCs w:val="22"/>
              </w:rPr>
            </w:pPr>
            <w:r>
              <w:t>summary</w:t>
            </w:r>
          </w:p>
          <w:p w14:paraId="6A5D2C6E" w14:textId="160C3610" w:rsidR="003E56B6" w:rsidRDefault="00F848C0" w:rsidP="003E56B6">
            <w:pPr>
              <w:contextualSpacing w:val="0"/>
            </w:pPr>
            <w:r>
              <w:rPr>
                <w:rFonts w:ascii="Segoe UI" w:hAnsi="Segoe UI" w:cs="Segoe UI"/>
                <w:sz w:val="21"/>
                <w:szCs w:val="21"/>
                <w:shd w:val="clear" w:color="auto" w:fill="FFFFFF"/>
              </w:rPr>
              <w:t>Data Analyst with over 6 years of experience working with highly collaborative teams using a diverse set of software &amp; languages</w:t>
            </w:r>
            <w:r>
              <w:rPr>
                <w:rFonts w:ascii="Segoe UI" w:hAnsi="Segoe UI" w:cs="Segoe UI"/>
                <w:sz w:val="21"/>
                <w:szCs w:val="21"/>
                <w:shd w:val="clear" w:color="auto" w:fill="FFFFFF"/>
              </w:rPr>
              <w:t>.</w:t>
            </w:r>
          </w:p>
          <w:sdt>
            <w:sdtPr>
              <w:alias w:val="Skills:"/>
              <w:tag w:val="Skills:"/>
              <w:id w:val="2043932192"/>
              <w:placeholder>
                <w:docPart w:val="6DA46A976F7041659EA85399C2741E41"/>
              </w:placeholder>
              <w:temporary/>
              <w:showingPlcHdr/>
              <w15:appearance w15:val="hidden"/>
            </w:sdtPr>
            <w:sdtEndPr/>
            <w:sdtContent>
              <w:p w14:paraId="1A5911A1" w14:textId="77777777"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14:paraId="4E4C3F7C" w14:textId="77777777" w:rsidTr="0066538E">
              <w:trPr>
                <w:trHeight w:val="563"/>
              </w:trPr>
              <w:tc>
                <w:tcPr>
                  <w:tcW w:w="4785" w:type="dxa"/>
                </w:tcPr>
                <w:p w14:paraId="51C7AA5F" w14:textId="77777777" w:rsidR="00F5456A" w:rsidRDefault="00F5456A" w:rsidP="00F5456A">
                  <w:pPr>
                    <w:pStyle w:val="ListBullet"/>
                    <w:contextualSpacing w:val="0"/>
                  </w:pPr>
                  <w:r>
                    <w:t>Treasure Data, Salesforce, Archibus, Applied EPIC</w:t>
                  </w:r>
                </w:p>
                <w:p w14:paraId="73DFD354" w14:textId="77777777" w:rsidR="00F5456A" w:rsidRPr="0056467F" w:rsidRDefault="00F5456A" w:rsidP="00F5456A">
                  <w:pPr>
                    <w:pStyle w:val="ListBullet"/>
                    <w:contextualSpacing w:val="0"/>
                  </w:pPr>
                  <w:r>
                    <w:t>SQL/T-SQL queries, SSIS, ETL migrations</w:t>
                  </w:r>
                </w:p>
                <w:p w14:paraId="6CBB2F08" w14:textId="77777777" w:rsidR="00F5456A" w:rsidRPr="0056467F" w:rsidRDefault="00F5456A" w:rsidP="00F5456A">
                  <w:pPr>
                    <w:pStyle w:val="ListBullet"/>
                    <w:contextualSpacing w:val="0"/>
                  </w:pPr>
                  <w:r w:rsidRPr="0056467F">
                    <w:t>Unit Testing and Integration Testing</w:t>
                  </w:r>
                </w:p>
                <w:p w14:paraId="640826F0" w14:textId="77777777" w:rsidR="00F5456A" w:rsidRPr="0056467F" w:rsidRDefault="00F5456A" w:rsidP="00F5456A">
                  <w:pPr>
                    <w:pStyle w:val="ListBullet"/>
                    <w:contextualSpacing w:val="0"/>
                  </w:pPr>
                  <w:r w:rsidRPr="0056467F">
                    <w:t>Regression and User Acceptance Testing</w:t>
                  </w:r>
                </w:p>
                <w:p w14:paraId="76DA4481" w14:textId="27CAA7B8" w:rsidR="007D51B9" w:rsidRPr="006E1507" w:rsidRDefault="00F5456A" w:rsidP="00F5456A">
                  <w:pPr>
                    <w:pStyle w:val="ListBullet"/>
                    <w:contextualSpacing w:val="0"/>
                  </w:pPr>
                  <w:r w:rsidRPr="0056467F">
                    <w:t>Agile Development, Crystal Reports</w:t>
                  </w:r>
                </w:p>
              </w:tc>
              <w:tc>
                <w:tcPr>
                  <w:tcW w:w="4785" w:type="dxa"/>
                  <w:tcMar>
                    <w:left w:w="360" w:type="dxa"/>
                  </w:tcMar>
                </w:tcPr>
                <w:p w14:paraId="2E82EF24" w14:textId="77777777" w:rsidR="007D51B9" w:rsidRDefault="007D51B9" w:rsidP="007D51B9">
                  <w:pPr>
                    <w:pStyle w:val="ListBullet"/>
                    <w:contextualSpacing w:val="0"/>
                  </w:pPr>
                  <w:r>
                    <w:t>Microsoft SQL Server 2008 - 2016</w:t>
                  </w:r>
                </w:p>
                <w:p w14:paraId="701D0FAB" w14:textId="77777777" w:rsidR="007D51B9" w:rsidRDefault="007D51B9" w:rsidP="007D51B9">
                  <w:pPr>
                    <w:pStyle w:val="ListBullet"/>
                    <w:contextualSpacing w:val="0"/>
                  </w:pPr>
                  <w:r>
                    <w:t>HTML5, CSS3, JavaScript</w:t>
                  </w:r>
                </w:p>
                <w:p w14:paraId="25EEF9ED" w14:textId="77777777" w:rsidR="007D51B9" w:rsidRPr="006E1507" w:rsidRDefault="007D51B9" w:rsidP="007D51B9">
                  <w:pPr>
                    <w:pStyle w:val="ListBullet"/>
                    <w:contextualSpacing w:val="0"/>
                  </w:pPr>
                  <w:r>
                    <w:t>Bootstrap, Responsive Web Design</w:t>
                  </w:r>
                </w:p>
                <w:p w14:paraId="5BF6B4AA" w14:textId="6DC160AC" w:rsidR="00B30E22" w:rsidRPr="0056467F" w:rsidRDefault="00B30E22" w:rsidP="00B30E22">
                  <w:pPr>
                    <w:pStyle w:val="ListBullet"/>
                    <w:contextualSpacing w:val="0"/>
                  </w:pPr>
                  <w:r w:rsidRPr="0056467F">
                    <w:t xml:space="preserve">MS Excel, </w:t>
                  </w:r>
                  <w:r w:rsidR="003937AF">
                    <w:t>SharePoint</w:t>
                  </w:r>
                  <w:r>
                    <w:t xml:space="preserve">, </w:t>
                  </w:r>
                  <w:r w:rsidR="003937AF">
                    <w:t>Lucidchart</w:t>
                  </w:r>
                </w:p>
                <w:p w14:paraId="227DC71C" w14:textId="51A281A1" w:rsidR="007D51B9" w:rsidRPr="006E1507" w:rsidRDefault="0084385B" w:rsidP="007D51B9">
                  <w:pPr>
                    <w:pStyle w:val="ListBullet"/>
                    <w:contextualSpacing w:val="0"/>
                  </w:pPr>
                  <w:r w:rsidRPr="0056467F">
                    <w:t xml:space="preserve">Jira, </w:t>
                  </w:r>
                  <w:r>
                    <w:t>Azure DevOps</w:t>
                  </w:r>
                  <w:r w:rsidR="007D51B9">
                    <w:t>, Slack, Chrome Dev Tools</w:t>
                  </w:r>
                </w:p>
              </w:tc>
            </w:tr>
          </w:tbl>
          <w:p w14:paraId="5E2C485E" w14:textId="77777777" w:rsidR="00FF0E7C" w:rsidRPr="00CF1A49" w:rsidRDefault="00FF0E7C" w:rsidP="00A80695">
            <w:pPr>
              <w:contextualSpacing w:val="0"/>
            </w:pPr>
          </w:p>
        </w:tc>
      </w:tr>
    </w:tbl>
    <w:p w14:paraId="5183E6FD" w14:textId="77777777" w:rsidR="004E01EB" w:rsidRPr="00CF1A49" w:rsidRDefault="007A7CE5"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14:paraId="1FAAC96E" w14:textId="77777777" w:rsidTr="001C477A">
        <w:tc>
          <w:tcPr>
            <w:tcW w:w="9355" w:type="dxa"/>
            <w:tcBorders>
              <w:left w:val="nil"/>
              <w:bottom w:val="nil"/>
            </w:tcBorders>
          </w:tcPr>
          <w:p w14:paraId="21FC129B" w14:textId="77777777" w:rsidR="00642EAF" w:rsidRPr="00CF1A49" w:rsidRDefault="00642EAF" w:rsidP="00642EAF">
            <w:pPr>
              <w:pStyle w:val="Heading3"/>
              <w:contextualSpacing w:val="0"/>
              <w:outlineLvl w:val="2"/>
            </w:pPr>
            <w:r>
              <w:t xml:space="preserve">February 2022 </w:t>
            </w:r>
            <w:r w:rsidRPr="00CF1A49">
              <w:t xml:space="preserve">– </w:t>
            </w:r>
            <w:r>
              <w:t>Present</w:t>
            </w:r>
          </w:p>
          <w:p w14:paraId="5E628053" w14:textId="77777777" w:rsidR="00642EAF" w:rsidRPr="009F1872" w:rsidRDefault="00642EAF" w:rsidP="00642EAF">
            <w:pPr>
              <w:pStyle w:val="Heading2"/>
              <w:contextualSpacing w:val="0"/>
              <w:outlineLvl w:val="1"/>
              <w:rPr>
                <w:rStyle w:val="SubtleReference"/>
                <w:caps w:val="0"/>
                <w:smallCaps w:val="0"/>
              </w:rPr>
            </w:pPr>
            <w:r>
              <w:rPr>
                <w:rFonts w:cs="Segoe UI"/>
                <w:bCs/>
                <w:caps w:val="0"/>
              </w:rPr>
              <w:t xml:space="preserve">Data Analyst </w:t>
            </w:r>
          </w:p>
          <w:p w14:paraId="03E1DCF4" w14:textId="77777777" w:rsidR="00642EAF" w:rsidRPr="00C4267D" w:rsidRDefault="00642EAF" w:rsidP="00642EAF">
            <w:pPr>
              <w:pStyle w:val="Heading2"/>
              <w:spacing w:after="240"/>
              <w:contextualSpacing w:val="0"/>
              <w:outlineLvl w:val="1"/>
              <w:rPr>
                <w:rStyle w:val="SubtleReference"/>
              </w:rPr>
            </w:pPr>
            <w:r w:rsidRPr="00C4267D">
              <w:rPr>
                <w:rStyle w:val="SubtleReference"/>
                <w:b/>
                <w:caps w:val="0"/>
                <w:smallCaps w:val="0"/>
                <w:sz w:val="24"/>
              </w:rPr>
              <w:t>PINCHme</w:t>
            </w:r>
          </w:p>
          <w:p w14:paraId="5D27F0FE" w14:textId="335BFB09" w:rsidR="00F5456A" w:rsidRDefault="00F5456A" w:rsidP="00F5456A">
            <w:pPr>
              <w:pStyle w:val="Heading3"/>
              <w:contextualSpacing w:val="0"/>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Pulled relevant and impactful data, metrics, and trends</w:t>
            </w:r>
            <w:r>
              <w:rPr>
                <w:rFonts w:eastAsiaTheme="minorHAnsi" w:cs="Segoe UI"/>
                <w:b w:val="0"/>
                <w:caps w:val="0"/>
                <w:szCs w:val="20"/>
                <w:shd w:val="clear" w:color="auto" w:fill="FFFFFF"/>
              </w:rPr>
              <w:t xml:space="preserve"> from a multimillion row database</w:t>
            </w:r>
            <w:r w:rsidRPr="00C4267D">
              <w:rPr>
                <w:rFonts w:eastAsiaTheme="minorHAnsi" w:cs="Segoe UI"/>
                <w:b w:val="0"/>
                <w:caps w:val="0"/>
                <w:szCs w:val="20"/>
                <w:shd w:val="clear" w:color="auto" w:fill="FFFFFF"/>
              </w:rPr>
              <w:t xml:space="preserve"> to analyze and translate it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6ABA5A9D"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6A163AC" w14:textId="0714F029" w:rsidR="00F46919" w:rsidRPr="00F46919" w:rsidRDefault="00F46919" w:rsidP="00F46919">
            <w:pPr>
              <w:pStyle w:val="Heading3"/>
              <w:outlineLvl w:val="2"/>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sidR="008B7A48">
              <w:rPr>
                <w:rFonts w:eastAsiaTheme="minorHAnsi" w:cs="Segoe UI"/>
                <w:b w:val="0"/>
                <w:caps w:val="0"/>
                <w:szCs w:val="20"/>
                <w:shd w:val="clear" w:color="auto" w:fill="FFFFFF"/>
              </w:rPr>
              <w:t>.</w:t>
            </w:r>
          </w:p>
          <w:p w14:paraId="19A76ACB" w14:textId="77777777" w:rsidR="00F46919" w:rsidRDefault="00F46919" w:rsidP="00F5456A">
            <w:pPr>
              <w:pStyle w:val="Heading3"/>
              <w:contextualSpacing w:val="0"/>
              <w:outlineLvl w:val="2"/>
              <w:rPr>
                <w:rFonts w:eastAsiaTheme="minorHAnsi" w:cs="Segoe UI"/>
                <w:b w:val="0"/>
                <w:caps w:val="0"/>
                <w:szCs w:val="20"/>
                <w:shd w:val="clear" w:color="auto" w:fill="FFFFFF"/>
              </w:rPr>
            </w:pPr>
          </w:p>
          <w:p w14:paraId="64DD89CB" w14:textId="77777777" w:rsidR="00642EAF" w:rsidRDefault="00642EAF" w:rsidP="00180277">
            <w:pPr>
              <w:pStyle w:val="Heading3"/>
              <w:contextualSpacing w:val="0"/>
              <w:outlineLvl w:val="2"/>
            </w:pPr>
          </w:p>
          <w:p w14:paraId="6B2136CF" w14:textId="39755228" w:rsidR="00180277" w:rsidRPr="00CF1A49" w:rsidRDefault="00180277" w:rsidP="00180277">
            <w:pPr>
              <w:pStyle w:val="Heading3"/>
              <w:contextualSpacing w:val="0"/>
              <w:outlineLvl w:val="2"/>
            </w:pPr>
            <w:r>
              <w:t xml:space="preserve">May 2021 </w:t>
            </w:r>
            <w:r w:rsidRPr="00CF1A49">
              <w:t xml:space="preserve">– </w:t>
            </w:r>
            <w:r>
              <w:t>Present</w:t>
            </w:r>
          </w:p>
          <w:p w14:paraId="744095E9" w14:textId="6FB2A3E7" w:rsidR="00180277" w:rsidRPr="009F1872" w:rsidRDefault="00180277" w:rsidP="00180277">
            <w:pPr>
              <w:pStyle w:val="Heading2"/>
              <w:contextualSpacing w:val="0"/>
              <w:outlineLvl w:val="1"/>
              <w:rPr>
                <w:rStyle w:val="SubtleReference"/>
                <w:caps w:val="0"/>
                <w:smallCaps w:val="0"/>
              </w:rPr>
            </w:pPr>
            <w:r w:rsidRPr="009F1872">
              <w:rPr>
                <w:rFonts w:cs="Segoe UI"/>
                <w:bCs/>
                <w:caps w:val="0"/>
              </w:rPr>
              <w:t xml:space="preserve">Quality Assurance </w:t>
            </w:r>
            <w:r w:rsidR="00642EAF">
              <w:rPr>
                <w:rFonts w:cs="Segoe UI"/>
                <w:bCs/>
                <w:caps w:val="0"/>
              </w:rPr>
              <w:t>Analyst</w:t>
            </w:r>
          </w:p>
          <w:p w14:paraId="6CC40F71" w14:textId="77777777" w:rsidR="00180277" w:rsidRPr="00032558" w:rsidRDefault="00180277" w:rsidP="00180277">
            <w:pPr>
              <w:pStyle w:val="Heading2"/>
              <w:spacing w:after="240"/>
              <w:contextualSpacing w:val="0"/>
              <w:outlineLvl w:val="1"/>
              <w:rPr>
                <w:caps w:val="0"/>
                <w:color w:val="595959" w:themeColor="text1" w:themeTint="A6"/>
                <w:sz w:val="24"/>
              </w:rPr>
            </w:pPr>
            <w:r>
              <w:rPr>
                <w:rStyle w:val="SubtleReference"/>
                <w:b/>
                <w:caps w:val="0"/>
                <w:smallCaps w:val="0"/>
                <w:sz w:val="24"/>
              </w:rPr>
              <w:t>CPSC Solutions</w:t>
            </w:r>
            <w:r w:rsidRPr="00032558">
              <w:rPr>
                <w:rStyle w:val="SubtleReference"/>
                <w:b/>
                <w:caps w:val="0"/>
                <w:smallCaps w:val="0"/>
                <w:sz w:val="24"/>
              </w:rPr>
              <w:t>, LLC</w:t>
            </w:r>
          </w:p>
          <w:p w14:paraId="43D94329"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over 1,000 test cases for staff portal workflows and functionality in Salesforce applications, and created over 500 accounts and contacts in Salesforce for testing purposes.</w:t>
            </w:r>
          </w:p>
          <w:p w14:paraId="00F2427B"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8ED2034"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6BF95B95" w14:textId="77777777" w:rsidR="005108BF" w:rsidRPr="00203F40" w:rsidRDefault="005108BF" w:rsidP="005108BF">
            <w:pPr>
              <w:pStyle w:val="Heading3"/>
              <w:outlineLvl w:val="2"/>
              <w:rPr>
                <w:rFonts w:eastAsiaTheme="minorHAnsi" w:cs="Segoe UI"/>
                <w:b w:val="0"/>
                <w:caps w:val="0"/>
                <w:szCs w:val="20"/>
                <w:shd w:val="clear" w:color="auto" w:fill="FFFFFF"/>
              </w:rPr>
            </w:pPr>
          </w:p>
          <w:p w14:paraId="583B4FA0" w14:textId="77777777" w:rsidR="005108BF" w:rsidRPr="00203F40"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Salesforce application requirements and user stories in Jira and SharePoint to create test cases for usability enhancements, automation, and new functionality.</w:t>
            </w:r>
          </w:p>
          <w:p w14:paraId="766A878F" w14:textId="77777777" w:rsidR="005108BF" w:rsidRPr="00203F40" w:rsidRDefault="005108BF" w:rsidP="005108BF">
            <w:pPr>
              <w:pStyle w:val="Heading3"/>
              <w:outlineLvl w:val="2"/>
              <w:rPr>
                <w:rFonts w:eastAsiaTheme="minorHAnsi" w:cs="Segoe UI"/>
                <w:b w:val="0"/>
                <w:caps w:val="0"/>
                <w:szCs w:val="20"/>
                <w:shd w:val="clear" w:color="auto" w:fill="FFFFFF"/>
              </w:rPr>
            </w:pPr>
          </w:p>
          <w:p w14:paraId="6FDF825D" w14:textId="77777777" w:rsidR="005108BF" w:rsidRDefault="005108BF" w:rsidP="005108BF">
            <w:pPr>
              <w:pStyle w:val="Heading3"/>
              <w:outlineLvl w:val="2"/>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Engaged with teammates in daily testing standup calls to review assignments and issues, as well as daily triage meetings to review defects with the development team.</w:t>
            </w:r>
          </w:p>
          <w:p w14:paraId="68F71D05" w14:textId="77777777" w:rsidR="00180277" w:rsidRDefault="00180277" w:rsidP="001D0BF1">
            <w:pPr>
              <w:pStyle w:val="Heading3"/>
              <w:contextualSpacing w:val="0"/>
              <w:outlineLvl w:val="2"/>
            </w:pPr>
          </w:p>
          <w:p w14:paraId="25BC3D71" w14:textId="77777777" w:rsidR="009C1D00" w:rsidRDefault="009C1D00" w:rsidP="001D0BF1">
            <w:pPr>
              <w:pStyle w:val="Heading3"/>
              <w:contextualSpacing w:val="0"/>
              <w:outlineLvl w:val="2"/>
            </w:pPr>
          </w:p>
          <w:p w14:paraId="4C416348" w14:textId="38581221"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14:paraId="038AA62A" w14:textId="77777777" w:rsidR="00283D60" w:rsidRDefault="00482D6E" w:rsidP="001D0BF1">
            <w:pPr>
              <w:pStyle w:val="Heading2"/>
              <w:contextualSpacing w:val="0"/>
              <w:outlineLvl w:val="1"/>
              <w:rPr>
                <w:rFonts w:cs="Segoe UI"/>
                <w:bCs/>
                <w:caps w:val="0"/>
              </w:rPr>
            </w:pPr>
            <w:r w:rsidRPr="001B6343">
              <w:rPr>
                <w:rFonts w:cs="Segoe UI"/>
                <w:bCs/>
                <w:caps w:val="0"/>
              </w:rPr>
              <w:t>IWMS Administrator</w:t>
            </w:r>
          </w:p>
          <w:p w14:paraId="79154709" w14:textId="77777777"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14:paraId="405323CC" w14:textId="77777777" w:rsidR="00F13840" w:rsidRDefault="00F13840" w:rsidP="00F13840">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509128F1" w14:textId="77777777" w:rsidR="00F13840" w:rsidRDefault="00F13840" w:rsidP="00F13840">
            <w:pPr>
              <w:rPr>
                <w:rFonts w:cs="Segoe UI"/>
                <w:szCs w:val="20"/>
                <w:shd w:val="clear" w:color="auto" w:fill="FFFFFF"/>
              </w:rPr>
            </w:pPr>
          </w:p>
          <w:p w14:paraId="6BDC8B9A" w14:textId="77777777" w:rsidR="00F13840" w:rsidRPr="0056467F" w:rsidRDefault="00F13840" w:rsidP="00F13840">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14:paraId="06E47BEC" w14:textId="77777777" w:rsidR="00F13840" w:rsidRDefault="00F13840" w:rsidP="00F13840">
            <w:pPr>
              <w:rPr>
                <w:rFonts w:cs="Segoe UI"/>
                <w:szCs w:val="20"/>
                <w:shd w:val="clear" w:color="auto" w:fill="FFFFFF"/>
              </w:rPr>
            </w:pPr>
          </w:p>
          <w:p w14:paraId="0672D2A5" w14:textId="77777777" w:rsidR="00F13840" w:rsidRDefault="00F13840" w:rsidP="00F13840">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14:paraId="7E07C979" w14:textId="77777777" w:rsidR="00F13840" w:rsidRPr="0056467F" w:rsidRDefault="00F13840" w:rsidP="00F13840">
            <w:pPr>
              <w:rPr>
                <w:rFonts w:cs="Segoe UI"/>
                <w:szCs w:val="20"/>
                <w:shd w:val="clear" w:color="auto" w:fill="FFFFFF"/>
              </w:rPr>
            </w:pPr>
          </w:p>
          <w:p w14:paraId="3C6C3E9C" w14:textId="72A217E9" w:rsidR="00FF0E7C" w:rsidRPr="00D0362F" w:rsidRDefault="00F13840" w:rsidP="001D0BF1">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tc>
      </w:tr>
      <w:tr w:rsidR="00F61DF9" w:rsidRPr="00CF1A49" w14:paraId="04D92938" w14:textId="77777777" w:rsidTr="001C477A">
        <w:tc>
          <w:tcPr>
            <w:tcW w:w="9355" w:type="dxa"/>
            <w:tcBorders>
              <w:left w:val="nil"/>
            </w:tcBorders>
            <w:tcMar>
              <w:top w:w="216" w:type="dxa"/>
            </w:tcMar>
          </w:tcPr>
          <w:p w14:paraId="78B460FA" w14:textId="77777777" w:rsidR="009C1D00" w:rsidRDefault="009C1D00" w:rsidP="00F61DF9">
            <w:pPr>
              <w:pStyle w:val="Heading3"/>
              <w:contextualSpacing w:val="0"/>
              <w:outlineLvl w:val="2"/>
            </w:pPr>
          </w:p>
          <w:p w14:paraId="75FE43DE" w14:textId="418DD1BF"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14:paraId="367EA3B8" w14:textId="77777777"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w:t>
            </w:r>
            <w:r w:rsidR="002E4751">
              <w:rPr>
                <w:caps w:val="0"/>
              </w:rPr>
              <w:t xml:space="preserve"> QA</w:t>
            </w:r>
            <w:r w:rsidR="000E3EE9">
              <w:rPr>
                <w:caps w:val="0"/>
              </w:rPr>
              <w:t xml:space="preserve"> Testing Analyst</w:t>
            </w:r>
          </w:p>
          <w:p w14:paraId="335B9E4A" w14:textId="77777777"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14:paraId="5CD44B8E" w14:textId="77777777"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w:t>
            </w:r>
            <w:r w:rsidR="00B96FE2">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sidR="001E0264">
              <w:rPr>
                <w:rFonts w:cs="Segoe UI"/>
                <w:szCs w:val="20"/>
                <w:shd w:val="clear" w:color="auto" w:fill="FFFFFF"/>
              </w:rPr>
              <w:t xml:space="preserve"> SQL</w:t>
            </w:r>
            <w:r w:rsidRPr="0056467F">
              <w:rPr>
                <w:rFonts w:cs="Segoe UI"/>
                <w:szCs w:val="20"/>
                <w:shd w:val="clear" w:color="auto" w:fill="FFFFFF"/>
              </w:rPr>
              <w:t xml:space="preserve"> reports and dig deeper into</w:t>
            </w:r>
            <w:r w:rsidR="001E0264">
              <w:rPr>
                <w:rFonts w:cs="Segoe UI"/>
                <w:szCs w:val="20"/>
                <w:shd w:val="clear" w:color="auto" w:fill="FFFFFF"/>
              </w:rPr>
              <w:t xml:space="preserve"> ETL</w:t>
            </w:r>
            <w:r w:rsidRPr="0056467F">
              <w:rPr>
                <w:rFonts w:cs="Segoe UI"/>
                <w:szCs w:val="20"/>
                <w:shd w:val="clear" w:color="auto" w:fill="FFFFFF"/>
              </w:rPr>
              <w:t xml:space="preserve"> data migration issues.</w:t>
            </w:r>
          </w:p>
          <w:p w14:paraId="57637C26" w14:textId="77777777" w:rsidR="00FF6708" w:rsidRDefault="00FF6708" w:rsidP="00FF6708">
            <w:pPr>
              <w:tabs>
                <w:tab w:val="center" w:pos="4357"/>
              </w:tabs>
              <w:rPr>
                <w:rFonts w:cs="Segoe UI"/>
                <w:szCs w:val="20"/>
              </w:rPr>
            </w:pPr>
            <w:r>
              <w:rPr>
                <w:rFonts w:cs="Segoe UI"/>
                <w:szCs w:val="20"/>
              </w:rPr>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14:paraId="1E9E976C" w14:textId="77777777"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4523C700" w14:textId="77777777" w:rsidR="00FF6708" w:rsidRDefault="00FF6708" w:rsidP="00FF6708">
            <w:pPr>
              <w:tabs>
                <w:tab w:val="center" w:pos="4357"/>
              </w:tabs>
              <w:rPr>
                <w:rFonts w:cs="Segoe UI"/>
                <w:szCs w:val="20"/>
                <w:shd w:val="clear" w:color="auto" w:fill="FFFFFF"/>
              </w:rPr>
            </w:pPr>
          </w:p>
          <w:p w14:paraId="089630C2" w14:textId="77777777"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p w14:paraId="5838025B" w14:textId="77777777" w:rsidR="005F09ED" w:rsidRDefault="005F09ED" w:rsidP="0097790C">
      <w:pPr>
        <w:pStyle w:val="Heading1"/>
      </w:pPr>
    </w:p>
    <w:p w14:paraId="7E731E2C" w14:textId="77777777" w:rsidR="005F09ED" w:rsidRDefault="005F09ED">
      <w:pPr>
        <w:rPr>
          <w:rFonts w:asciiTheme="majorHAnsi" w:eastAsiaTheme="majorEastAsia" w:hAnsiTheme="majorHAnsi" w:cstheme="majorBidi"/>
          <w:b/>
          <w:caps/>
          <w:color w:val="262626" w:themeColor="text1" w:themeTint="D9"/>
          <w:sz w:val="28"/>
          <w:szCs w:val="32"/>
        </w:rPr>
      </w:pPr>
      <w:r>
        <w:br w:type="page"/>
      </w:r>
    </w:p>
    <w:sdt>
      <w:sdtPr>
        <w:alias w:val="Education:"/>
        <w:tag w:val="Education:"/>
        <w:id w:val="-1908763273"/>
        <w:placeholder>
          <w:docPart w:val="60FE4DC2C7B948FE90691E2FE6FB0752"/>
        </w:placeholder>
        <w:temporary/>
        <w:showingPlcHdr/>
        <w15:appearance w15:val="hidden"/>
      </w:sdtPr>
      <w:sdtEndPr/>
      <w:sdtContent>
        <w:p w14:paraId="1A0EF94D" w14:textId="77BF3C24"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14:paraId="5CDBF2D1" w14:textId="77777777" w:rsidTr="00D0362F">
        <w:trPr>
          <w:trHeight w:val="76"/>
        </w:trPr>
        <w:tc>
          <w:tcPr>
            <w:tcW w:w="8692" w:type="dxa"/>
            <w:tcBorders>
              <w:left w:val="nil"/>
              <w:bottom w:val="nil"/>
            </w:tcBorders>
          </w:tcPr>
          <w:p w14:paraId="4B7EBC0A" w14:textId="77777777"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14:paraId="5800A6E5" w14:textId="77777777"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14:paraId="2C0F822C" w14:textId="77777777"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14:paraId="427E34A3" w14:textId="4646231A" w:rsidR="007538DC" w:rsidRDefault="00FF0E7C" w:rsidP="004D23FA">
            <w:pPr>
              <w:rPr>
                <w:sz w:val="24"/>
              </w:rPr>
            </w:pPr>
            <w:r w:rsidRPr="0085422E">
              <w:rPr>
                <w:sz w:val="24"/>
              </w:rPr>
              <w:t>GPA: 3.3 / 4.0</w:t>
            </w:r>
          </w:p>
          <w:p w14:paraId="0BBD6654" w14:textId="77777777" w:rsidR="00F67E3F" w:rsidRDefault="00F67E3F" w:rsidP="004D23FA">
            <w:pPr>
              <w:rPr>
                <w:sz w:val="24"/>
              </w:rPr>
            </w:pPr>
          </w:p>
          <w:p w14:paraId="7EB62E33" w14:textId="77777777" w:rsidR="00F67E3F" w:rsidRPr="00081D39" w:rsidRDefault="00F67E3F" w:rsidP="00F67E3F">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August 2013</w:t>
            </w:r>
          </w:p>
          <w:p w14:paraId="2E174454" w14:textId="77777777" w:rsidR="00F67E3F" w:rsidRPr="00032558" w:rsidRDefault="00F67E3F" w:rsidP="00F67E3F">
            <w:pPr>
              <w:pStyle w:val="Heading2"/>
              <w:outlineLvl w:val="1"/>
            </w:pPr>
            <w:r w:rsidRPr="00032558">
              <w:t>A</w:t>
            </w:r>
            <w:r w:rsidRPr="00032558">
              <w:rPr>
                <w:caps w:val="0"/>
              </w:rPr>
              <w:t>.S.</w:t>
            </w:r>
          </w:p>
          <w:p w14:paraId="4DA51046" w14:textId="77777777" w:rsidR="00F67E3F" w:rsidRPr="00032558" w:rsidRDefault="00F67E3F" w:rsidP="00F67E3F">
            <w:pPr>
              <w:rPr>
                <w:rStyle w:val="SubtleReference"/>
                <w:smallCaps w:val="0"/>
                <w:sz w:val="24"/>
                <w:szCs w:val="26"/>
              </w:rPr>
            </w:pPr>
            <w:r w:rsidRPr="00032558">
              <w:rPr>
                <w:rStyle w:val="SubtleReference"/>
                <w:smallCaps w:val="0"/>
                <w:sz w:val="24"/>
                <w:szCs w:val="26"/>
              </w:rPr>
              <w:t>Waubonsee Community College</w:t>
            </w:r>
          </w:p>
          <w:p w14:paraId="6A01A9CC" w14:textId="506E2B64" w:rsidR="00F67E3F" w:rsidRPr="00CF1A49" w:rsidRDefault="00F67E3F" w:rsidP="00F67E3F">
            <w:r w:rsidRPr="0085422E">
              <w:rPr>
                <w:sz w:val="24"/>
              </w:rPr>
              <w:t>GPA: 3.7</w:t>
            </w:r>
            <w:r>
              <w:rPr>
                <w:sz w:val="24"/>
              </w:rPr>
              <w:t xml:space="preserve"> </w:t>
            </w:r>
            <w:r w:rsidRPr="0085422E">
              <w:rPr>
                <w:sz w:val="24"/>
              </w:rPr>
              <w:t>/</w:t>
            </w:r>
            <w:r>
              <w:rPr>
                <w:sz w:val="24"/>
              </w:rPr>
              <w:t xml:space="preserve"> </w:t>
            </w:r>
            <w:r w:rsidRPr="0085422E">
              <w:rPr>
                <w:sz w:val="24"/>
              </w:rPr>
              <w:t>4.0</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23C3C07F" w14:textId="77777777" w:rsidR="00EB65A1" w:rsidRPr="009245D4" w:rsidRDefault="007A7CE5" w:rsidP="00EB65A1">
            <w:pPr>
              <w:pStyle w:val="Heading2"/>
              <w:outlineLvl w:val="1"/>
              <w:rPr>
                <w:caps w:val="0"/>
              </w:rPr>
            </w:pPr>
            <w:hyperlink r:id="rId10" w:tooltip="Click the link to view my MTA: Database Fundamentals Certification" w:history="1">
              <w:r w:rsidR="00EB65A1" w:rsidRPr="009245D4">
                <w:rPr>
                  <w:caps w:val="0"/>
                </w:rPr>
                <w:t>MTA: Database Fundamentals Certification</w:t>
              </w:r>
            </w:hyperlink>
          </w:p>
          <w:p w14:paraId="27BC8342" w14:textId="77777777" w:rsidR="00EB65A1" w:rsidRPr="0046395D" w:rsidRDefault="00EB65A1" w:rsidP="00EB65A1">
            <w:pPr>
              <w:pStyle w:val="Heading2"/>
              <w:outlineLvl w:val="1"/>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outlineLvl w:val="1"/>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outlineLvl w:val="1"/>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fldChar w:fldCharType="separate"/>
            </w:r>
            <w:r w:rsidRPr="006B19A0">
              <w:rPr>
                <w:caps w:val="0"/>
              </w:rPr>
              <w:t>JavaScript Fundamentals Certification</w:t>
            </w:r>
          </w:p>
          <w:p w14:paraId="58BCDFB0" w14:textId="6C3D4259" w:rsidR="00024C3E" w:rsidRPr="00180277" w:rsidRDefault="00EB65A1" w:rsidP="00EB65A1">
            <w:pPr>
              <w:pStyle w:val="Heading2"/>
              <w:outlineLvl w:val="1"/>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r w:rsidR="00E04F36" w14:paraId="601C4515" w14:textId="77777777" w:rsidTr="005E769E">
        <w:trPr>
          <w:trHeight w:val="19"/>
        </w:trPr>
        <w:tc>
          <w:tcPr>
            <w:tcW w:w="10193" w:type="dxa"/>
            <w:tcBorders>
              <w:left w:val="nil"/>
            </w:tcBorders>
            <w:tcMar>
              <w:top w:w="216" w:type="dxa"/>
            </w:tcMar>
          </w:tcPr>
          <w:p w14:paraId="47E2BA92" w14:textId="77777777" w:rsidR="00E04F36" w:rsidRDefault="00E04F36" w:rsidP="00024C3E">
            <w:pPr>
              <w:pStyle w:val="Heading2"/>
              <w:outlineLvl w:val="1"/>
            </w:pPr>
          </w:p>
        </w:tc>
      </w:tr>
    </w:tbl>
    <w:p w14:paraId="379332DC" w14:textId="77777777" w:rsidR="00FA3841" w:rsidRPr="006E1507" w:rsidRDefault="00FA3841" w:rsidP="004D23FA"/>
    <w:sectPr w:rsidR="00FA3841" w:rsidRPr="006E1507" w:rsidSect="00630855">
      <w:footerReference w:type="default" r:id="rId11"/>
      <w:headerReference w:type="first" r:id="rId12"/>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F364C" w14:textId="77777777" w:rsidR="007A7CE5" w:rsidRDefault="007A7CE5" w:rsidP="0068194B">
      <w:r>
        <w:separator/>
      </w:r>
    </w:p>
    <w:p w14:paraId="2332B47D" w14:textId="77777777" w:rsidR="007A7CE5" w:rsidRDefault="007A7CE5"/>
    <w:p w14:paraId="6B42DFB2" w14:textId="77777777" w:rsidR="007A7CE5" w:rsidRDefault="007A7CE5"/>
  </w:endnote>
  <w:endnote w:type="continuationSeparator" w:id="0">
    <w:p w14:paraId="5263737B" w14:textId="77777777" w:rsidR="007A7CE5" w:rsidRDefault="007A7CE5" w:rsidP="0068194B">
      <w:r>
        <w:continuationSeparator/>
      </w:r>
    </w:p>
    <w:p w14:paraId="4C5224A7" w14:textId="77777777" w:rsidR="007A7CE5" w:rsidRDefault="007A7CE5"/>
    <w:p w14:paraId="0654F4E3" w14:textId="77777777" w:rsidR="007A7CE5" w:rsidRDefault="007A7C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99A51" w14:textId="77777777" w:rsidR="007A7CE5" w:rsidRDefault="007A7CE5" w:rsidP="0068194B">
      <w:r>
        <w:separator/>
      </w:r>
    </w:p>
    <w:p w14:paraId="5601F2DC" w14:textId="77777777" w:rsidR="007A7CE5" w:rsidRDefault="007A7CE5"/>
    <w:p w14:paraId="23CECF2B" w14:textId="77777777" w:rsidR="007A7CE5" w:rsidRDefault="007A7CE5"/>
  </w:footnote>
  <w:footnote w:type="continuationSeparator" w:id="0">
    <w:p w14:paraId="0A7F11AA" w14:textId="77777777" w:rsidR="007A7CE5" w:rsidRDefault="007A7CE5" w:rsidP="0068194B">
      <w:r>
        <w:continuationSeparator/>
      </w:r>
    </w:p>
    <w:p w14:paraId="47D562ED" w14:textId="77777777" w:rsidR="007A7CE5" w:rsidRDefault="007A7CE5"/>
    <w:p w14:paraId="6040F277" w14:textId="77777777" w:rsidR="007A7CE5" w:rsidRDefault="007A7C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5C06"/>
    <w:rsid w:val="00024584"/>
    <w:rsid w:val="00024730"/>
    <w:rsid w:val="00024C3E"/>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759C9"/>
    <w:rsid w:val="00180277"/>
    <w:rsid w:val="00181722"/>
    <w:rsid w:val="00184014"/>
    <w:rsid w:val="00192008"/>
    <w:rsid w:val="00192552"/>
    <w:rsid w:val="001A740E"/>
    <w:rsid w:val="001B6343"/>
    <w:rsid w:val="001C0E68"/>
    <w:rsid w:val="001C31C7"/>
    <w:rsid w:val="001C31E5"/>
    <w:rsid w:val="001C41A0"/>
    <w:rsid w:val="001C477A"/>
    <w:rsid w:val="001C4B6F"/>
    <w:rsid w:val="001D0BF1"/>
    <w:rsid w:val="001E0264"/>
    <w:rsid w:val="001E3120"/>
    <w:rsid w:val="001E7E0C"/>
    <w:rsid w:val="001F0BB0"/>
    <w:rsid w:val="001F2D09"/>
    <w:rsid w:val="001F4E6D"/>
    <w:rsid w:val="001F6140"/>
    <w:rsid w:val="00203573"/>
    <w:rsid w:val="0020597D"/>
    <w:rsid w:val="00213B4C"/>
    <w:rsid w:val="002158B2"/>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A5DAA"/>
    <w:rsid w:val="002B2958"/>
    <w:rsid w:val="002B3FC8"/>
    <w:rsid w:val="002C28FB"/>
    <w:rsid w:val="002D23C5"/>
    <w:rsid w:val="002D6137"/>
    <w:rsid w:val="002E4751"/>
    <w:rsid w:val="002E7E61"/>
    <w:rsid w:val="002F05E5"/>
    <w:rsid w:val="002F254D"/>
    <w:rsid w:val="002F30E4"/>
    <w:rsid w:val="002F715B"/>
    <w:rsid w:val="00300816"/>
    <w:rsid w:val="00307140"/>
    <w:rsid w:val="00311D9C"/>
    <w:rsid w:val="00316DFF"/>
    <w:rsid w:val="00325B57"/>
    <w:rsid w:val="00335756"/>
    <w:rsid w:val="00336056"/>
    <w:rsid w:val="00337436"/>
    <w:rsid w:val="003544E1"/>
    <w:rsid w:val="00360CAD"/>
    <w:rsid w:val="00366398"/>
    <w:rsid w:val="0037636D"/>
    <w:rsid w:val="00387BA4"/>
    <w:rsid w:val="003937AF"/>
    <w:rsid w:val="0039525B"/>
    <w:rsid w:val="003A0632"/>
    <w:rsid w:val="003A30E5"/>
    <w:rsid w:val="003A5812"/>
    <w:rsid w:val="003A6ADF"/>
    <w:rsid w:val="003B5928"/>
    <w:rsid w:val="003C2196"/>
    <w:rsid w:val="003D380F"/>
    <w:rsid w:val="003E160D"/>
    <w:rsid w:val="003E56B6"/>
    <w:rsid w:val="003F17E1"/>
    <w:rsid w:val="003F1D5F"/>
    <w:rsid w:val="00401C01"/>
    <w:rsid w:val="00404883"/>
    <w:rsid w:val="00405128"/>
    <w:rsid w:val="00406CFF"/>
    <w:rsid w:val="00416B25"/>
    <w:rsid w:val="00420592"/>
    <w:rsid w:val="004319E0"/>
    <w:rsid w:val="00437E8C"/>
    <w:rsid w:val="00440225"/>
    <w:rsid w:val="00465380"/>
    <w:rsid w:val="0046581C"/>
    <w:rsid w:val="00466CA6"/>
    <w:rsid w:val="004726BC"/>
    <w:rsid w:val="00474105"/>
    <w:rsid w:val="00475EB7"/>
    <w:rsid w:val="00480E6E"/>
    <w:rsid w:val="00482D6E"/>
    <w:rsid w:val="00486277"/>
    <w:rsid w:val="00494CF6"/>
    <w:rsid w:val="00495F8D"/>
    <w:rsid w:val="004A1FAE"/>
    <w:rsid w:val="004A32FF"/>
    <w:rsid w:val="004B06EB"/>
    <w:rsid w:val="004B476A"/>
    <w:rsid w:val="004B6AD0"/>
    <w:rsid w:val="004C2D5D"/>
    <w:rsid w:val="004C33E1"/>
    <w:rsid w:val="004C4437"/>
    <w:rsid w:val="004D23FA"/>
    <w:rsid w:val="004E01EB"/>
    <w:rsid w:val="004E2794"/>
    <w:rsid w:val="004F6DDF"/>
    <w:rsid w:val="00510392"/>
    <w:rsid w:val="005108BF"/>
    <w:rsid w:val="00513E2A"/>
    <w:rsid w:val="00520084"/>
    <w:rsid w:val="005231AC"/>
    <w:rsid w:val="00540EB5"/>
    <w:rsid w:val="00555E7F"/>
    <w:rsid w:val="00566A35"/>
    <w:rsid w:val="0056701E"/>
    <w:rsid w:val="005740D7"/>
    <w:rsid w:val="005964C8"/>
    <w:rsid w:val="005A0F26"/>
    <w:rsid w:val="005A1B10"/>
    <w:rsid w:val="005A6850"/>
    <w:rsid w:val="005B1B1B"/>
    <w:rsid w:val="005C5932"/>
    <w:rsid w:val="005D07FA"/>
    <w:rsid w:val="005D3CA7"/>
    <w:rsid w:val="005D4CC1"/>
    <w:rsid w:val="005E769E"/>
    <w:rsid w:val="005F09ED"/>
    <w:rsid w:val="005F25F5"/>
    <w:rsid w:val="005F4B91"/>
    <w:rsid w:val="005F55D2"/>
    <w:rsid w:val="006102F5"/>
    <w:rsid w:val="0062312F"/>
    <w:rsid w:val="00625F2C"/>
    <w:rsid w:val="00630855"/>
    <w:rsid w:val="00631CFA"/>
    <w:rsid w:val="00632AEE"/>
    <w:rsid w:val="00642EAF"/>
    <w:rsid w:val="006618E9"/>
    <w:rsid w:val="00676512"/>
    <w:rsid w:val="006776C8"/>
    <w:rsid w:val="0068194B"/>
    <w:rsid w:val="006826D7"/>
    <w:rsid w:val="00682B7F"/>
    <w:rsid w:val="00690E5E"/>
    <w:rsid w:val="00692703"/>
    <w:rsid w:val="006A1962"/>
    <w:rsid w:val="006B2C58"/>
    <w:rsid w:val="006B5D48"/>
    <w:rsid w:val="006B7D7B"/>
    <w:rsid w:val="006C1A5E"/>
    <w:rsid w:val="006D0EA9"/>
    <w:rsid w:val="006E1507"/>
    <w:rsid w:val="006F54EE"/>
    <w:rsid w:val="00705D14"/>
    <w:rsid w:val="00712D8B"/>
    <w:rsid w:val="007179E2"/>
    <w:rsid w:val="007273B7"/>
    <w:rsid w:val="00733BC1"/>
    <w:rsid w:val="00733E0A"/>
    <w:rsid w:val="00741CEA"/>
    <w:rsid w:val="0074403D"/>
    <w:rsid w:val="00746D44"/>
    <w:rsid w:val="007538DC"/>
    <w:rsid w:val="00757803"/>
    <w:rsid w:val="00776C71"/>
    <w:rsid w:val="0078392D"/>
    <w:rsid w:val="00784DBE"/>
    <w:rsid w:val="0079206B"/>
    <w:rsid w:val="00796076"/>
    <w:rsid w:val="007A6886"/>
    <w:rsid w:val="007A6B84"/>
    <w:rsid w:val="007A7CE5"/>
    <w:rsid w:val="007C0566"/>
    <w:rsid w:val="007C606B"/>
    <w:rsid w:val="007D2CA9"/>
    <w:rsid w:val="007D51B9"/>
    <w:rsid w:val="007E6A61"/>
    <w:rsid w:val="007F6A27"/>
    <w:rsid w:val="00801140"/>
    <w:rsid w:val="00803404"/>
    <w:rsid w:val="00816D8A"/>
    <w:rsid w:val="00834955"/>
    <w:rsid w:val="0084385B"/>
    <w:rsid w:val="0085422E"/>
    <w:rsid w:val="00855B59"/>
    <w:rsid w:val="00860461"/>
    <w:rsid w:val="0086487C"/>
    <w:rsid w:val="00870B20"/>
    <w:rsid w:val="008829F8"/>
    <w:rsid w:val="00885897"/>
    <w:rsid w:val="008930BB"/>
    <w:rsid w:val="00894549"/>
    <w:rsid w:val="008A6538"/>
    <w:rsid w:val="008B3386"/>
    <w:rsid w:val="008B7A48"/>
    <w:rsid w:val="008C7056"/>
    <w:rsid w:val="008E637C"/>
    <w:rsid w:val="008F3B14"/>
    <w:rsid w:val="008F7529"/>
    <w:rsid w:val="00901899"/>
    <w:rsid w:val="0090344B"/>
    <w:rsid w:val="009047E5"/>
    <w:rsid w:val="00905715"/>
    <w:rsid w:val="0091321E"/>
    <w:rsid w:val="00913946"/>
    <w:rsid w:val="00923D07"/>
    <w:rsid w:val="0092726B"/>
    <w:rsid w:val="00935D9B"/>
    <w:rsid w:val="009361BA"/>
    <w:rsid w:val="00944F78"/>
    <w:rsid w:val="009510E7"/>
    <w:rsid w:val="00952C89"/>
    <w:rsid w:val="009571D8"/>
    <w:rsid w:val="0095760A"/>
    <w:rsid w:val="0096114B"/>
    <w:rsid w:val="009650EA"/>
    <w:rsid w:val="0097790C"/>
    <w:rsid w:val="009822B3"/>
    <w:rsid w:val="0098253E"/>
    <w:rsid w:val="0098506E"/>
    <w:rsid w:val="0099609E"/>
    <w:rsid w:val="009A3A87"/>
    <w:rsid w:val="009A44CE"/>
    <w:rsid w:val="009C1D00"/>
    <w:rsid w:val="009C4597"/>
    <w:rsid w:val="009C4DFC"/>
    <w:rsid w:val="009D44F8"/>
    <w:rsid w:val="009D5372"/>
    <w:rsid w:val="009E3160"/>
    <w:rsid w:val="009F220C"/>
    <w:rsid w:val="009F3B05"/>
    <w:rsid w:val="009F4931"/>
    <w:rsid w:val="00A12655"/>
    <w:rsid w:val="00A14534"/>
    <w:rsid w:val="00A14AAB"/>
    <w:rsid w:val="00A16DAA"/>
    <w:rsid w:val="00A24162"/>
    <w:rsid w:val="00A25023"/>
    <w:rsid w:val="00A270EA"/>
    <w:rsid w:val="00A309B5"/>
    <w:rsid w:val="00A34BA2"/>
    <w:rsid w:val="00A36F27"/>
    <w:rsid w:val="00A42E32"/>
    <w:rsid w:val="00A469C2"/>
    <w:rsid w:val="00A46E63"/>
    <w:rsid w:val="00A51DC5"/>
    <w:rsid w:val="00A53DE1"/>
    <w:rsid w:val="00A615E1"/>
    <w:rsid w:val="00A63370"/>
    <w:rsid w:val="00A6513F"/>
    <w:rsid w:val="00A675F6"/>
    <w:rsid w:val="00A755E8"/>
    <w:rsid w:val="00A80695"/>
    <w:rsid w:val="00A93A5D"/>
    <w:rsid w:val="00AB2F36"/>
    <w:rsid w:val="00AB32F8"/>
    <w:rsid w:val="00AB610B"/>
    <w:rsid w:val="00AC7AA7"/>
    <w:rsid w:val="00AD360E"/>
    <w:rsid w:val="00AD40FB"/>
    <w:rsid w:val="00AD782D"/>
    <w:rsid w:val="00AD7A3E"/>
    <w:rsid w:val="00AE7650"/>
    <w:rsid w:val="00B10EBE"/>
    <w:rsid w:val="00B22973"/>
    <w:rsid w:val="00B236F1"/>
    <w:rsid w:val="00B26A91"/>
    <w:rsid w:val="00B30E22"/>
    <w:rsid w:val="00B466F3"/>
    <w:rsid w:val="00B50F99"/>
    <w:rsid w:val="00B51D1B"/>
    <w:rsid w:val="00B540F4"/>
    <w:rsid w:val="00B60FD0"/>
    <w:rsid w:val="00B622DF"/>
    <w:rsid w:val="00B6332A"/>
    <w:rsid w:val="00B717F2"/>
    <w:rsid w:val="00B81360"/>
    <w:rsid w:val="00B81760"/>
    <w:rsid w:val="00B82173"/>
    <w:rsid w:val="00B8494C"/>
    <w:rsid w:val="00B96DD6"/>
    <w:rsid w:val="00B96FE2"/>
    <w:rsid w:val="00BA1546"/>
    <w:rsid w:val="00BA2BD6"/>
    <w:rsid w:val="00BB4E51"/>
    <w:rsid w:val="00BD431F"/>
    <w:rsid w:val="00BD7166"/>
    <w:rsid w:val="00BE423E"/>
    <w:rsid w:val="00BF02B2"/>
    <w:rsid w:val="00BF61AC"/>
    <w:rsid w:val="00C0748B"/>
    <w:rsid w:val="00C47FA6"/>
    <w:rsid w:val="00C52DB8"/>
    <w:rsid w:val="00C57FC6"/>
    <w:rsid w:val="00C66A7D"/>
    <w:rsid w:val="00C779DA"/>
    <w:rsid w:val="00C814F7"/>
    <w:rsid w:val="00CA091D"/>
    <w:rsid w:val="00CA4B4D"/>
    <w:rsid w:val="00CB35C3"/>
    <w:rsid w:val="00CB5BEA"/>
    <w:rsid w:val="00CD323D"/>
    <w:rsid w:val="00CE4030"/>
    <w:rsid w:val="00CE64B3"/>
    <w:rsid w:val="00CF1A49"/>
    <w:rsid w:val="00D0362F"/>
    <w:rsid w:val="00D0630C"/>
    <w:rsid w:val="00D15B9D"/>
    <w:rsid w:val="00D243A9"/>
    <w:rsid w:val="00D305E5"/>
    <w:rsid w:val="00D37CD3"/>
    <w:rsid w:val="00D632C2"/>
    <w:rsid w:val="00D66A52"/>
    <w:rsid w:val="00D66EFA"/>
    <w:rsid w:val="00D72A2D"/>
    <w:rsid w:val="00D9521A"/>
    <w:rsid w:val="00DA3914"/>
    <w:rsid w:val="00DA59AA"/>
    <w:rsid w:val="00DB090F"/>
    <w:rsid w:val="00DB6915"/>
    <w:rsid w:val="00DB7E1E"/>
    <w:rsid w:val="00DC1B78"/>
    <w:rsid w:val="00DC2A2F"/>
    <w:rsid w:val="00DC600B"/>
    <w:rsid w:val="00DE0FAA"/>
    <w:rsid w:val="00DE136D"/>
    <w:rsid w:val="00DE6534"/>
    <w:rsid w:val="00DE678E"/>
    <w:rsid w:val="00DF4D6C"/>
    <w:rsid w:val="00E01117"/>
    <w:rsid w:val="00E01923"/>
    <w:rsid w:val="00E03D9A"/>
    <w:rsid w:val="00E04F36"/>
    <w:rsid w:val="00E14498"/>
    <w:rsid w:val="00E2397A"/>
    <w:rsid w:val="00E254DB"/>
    <w:rsid w:val="00E300FC"/>
    <w:rsid w:val="00E3036B"/>
    <w:rsid w:val="00E362DB"/>
    <w:rsid w:val="00E5632B"/>
    <w:rsid w:val="00E70240"/>
    <w:rsid w:val="00E71E6B"/>
    <w:rsid w:val="00E769CC"/>
    <w:rsid w:val="00E81CC5"/>
    <w:rsid w:val="00E85A87"/>
    <w:rsid w:val="00E85B4A"/>
    <w:rsid w:val="00E9528E"/>
    <w:rsid w:val="00EA5099"/>
    <w:rsid w:val="00EA663C"/>
    <w:rsid w:val="00EA7B96"/>
    <w:rsid w:val="00EB65A1"/>
    <w:rsid w:val="00EC1351"/>
    <w:rsid w:val="00EC4CBF"/>
    <w:rsid w:val="00ED07CF"/>
    <w:rsid w:val="00ED4DFD"/>
    <w:rsid w:val="00EE2CA8"/>
    <w:rsid w:val="00EF17E8"/>
    <w:rsid w:val="00EF51D9"/>
    <w:rsid w:val="00F130DD"/>
    <w:rsid w:val="00F13840"/>
    <w:rsid w:val="00F24884"/>
    <w:rsid w:val="00F41B71"/>
    <w:rsid w:val="00F46919"/>
    <w:rsid w:val="00F476C4"/>
    <w:rsid w:val="00F5456A"/>
    <w:rsid w:val="00F61DF9"/>
    <w:rsid w:val="00F67E3F"/>
    <w:rsid w:val="00F81960"/>
    <w:rsid w:val="00F848C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redly.com/badges/a48a8dac-b742-4238-a20d-49340a0568ee/public_url"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7E03"/>
    <w:rsid w:val="00053762"/>
    <w:rsid w:val="00133FFD"/>
    <w:rsid w:val="0016320D"/>
    <w:rsid w:val="001C2653"/>
    <w:rsid w:val="00220DA3"/>
    <w:rsid w:val="0023737F"/>
    <w:rsid w:val="00262182"/>
    <w:rsid w:val="00267393"/>
    <w:rsid w:val="002B28E8"/>
    <w:rsid w:val="002F24A6"/>
    <w:rsid w:val="00314155"/>
    <w:rsid w:val="00321AD5"/>
    <w:rsid w:val="00322C10"/>
    <w:rsid w:val="003274FE"/>
    <w:rsid w:val="00333C34"/>
    <w:rsid w:val="0034660C"/>
    <w:rsid w:val="00365858"/>
    <w:rsid w:val="003811BD"/>
    <w:rsid w:val="00381800"/>
    <w:rsid w:val="00386BFA"/>
    <w:rsid w:val="003A3684"/>
    <w:rsid w:val="0043256A"/>
    <w:rsid w:val="004C5CB2"/>
    <w:rsid w:val="004D4E0A"/>
    <w:rsid w:val="00554A87"/>
    <w:rsid w:val="005A203F"/>
    <w:rsid w:val="005C2797"/>
    <w:rsid w:val="00605E4F"/>
    <w:rsid w:val="00624195"/>
    <w:rsid w:val="006716C5"/>
    <w:rsid w:val="00683767"/>
    <w:rsid w:val="006B2936"/>
    <w:rsid w:val="006C28EF"/>
    <w:rsid w:val="006C5465"/>
    <w:rsid w:val="00716FC4"/>
    <w:rsid w:val="007968D8"/>
    <w:rsid w:val="008520F3"/>
    <w:rsid w:val="00881E01"/>
    <w:rsid w:val="008A55F4"/>
    <w:rsid w:val="008F5BA6"/>
    <w:rsid w:val="008F5D26"/>
    <w:rsid w:val="009125C9"/>
    <w:rsid w:val="009647B7"/>
    <w:rsid w:val="009842F8"/>
    <w:rsid w:val="009D2AA8"/>
    <w:rsid w:val="00A33647"/>
    <w:rsid w:val="00A707D5"/>
    <w:rsid w:val="00A81A08"/>
    <w:rsid w:val="00A950D5"/>
    <w:rsid w:val="00AD3ED9"/>
    <w:rsid w:val="00AE3616"/>
    <w:rsid w:val="00AF632A"/>
    <w:rsid w:val="00B23366"/>
    <w:rsid w:val="00BF10C4"/>
    <w:rsid w:val="00BF3191"/>
    <w:rsid w:val="00C16D50"/>
    <w:rsid w:val="00C33D3F"/>
    <w:rsid w:val="00C7181E"/>
    <w:rsid w:val="00C83F96"/>
    <w:rsid w:val="00CB6154"/>
    <w:rsid w:val="00CC12D0"/>
    <w:rsid w:val="00D30B80"/>
    <w:rsid w:val="00D65095"/>
    <w:rsid w:val="00DA200D"/>
    <w:rsid w:val="00DF3755"/>
    <w:rsid w:val="00E75B0C"/>
    <w:rsid w:val="00EA2682"/>
    <w:rsid w:val="00EB07D1"/>
    <w:rsid w:val="00F418E9"/>
    <w:rsid w:val="00F62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F0BA125DDB974DE5A0761E2BFF9BF1D7">
    <w:name w:val="F0BA125DDB974DE5A0761E2BFF9BF1D7"/>
  </w:style>
  <w:style w:type="character" w:styleId="SubtleReference">
    <w:name w:val="Subtle Reference"/>
    <w:basedOn w:val="DefaultParagraphFont"/>
    <w:uiPriority w:val="10"/>
    <w:qFormat/>
    <w:rPr>
      <w:b/>
      <w:caps w:val="0"/>
      <w:smallCaps/>
      <w:color w:val="595959" w:themeColor="text1" w:themeTint="A6"/>
    </w:rPr>
  </w:style>
  <w:style w:type="paragraph" w:customStyle="1" w:styleId="60FE4DC2C7B948FE90691E2FE6FB0752">
    <w:name w:val="60FE4DC2C7B948FE90691E2FE6FB0752"/>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69</TotalTime>
  <Pages>3</Pages>
  <Words>713</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Readnour</cp:lastModifiedBy>
  <cp:revision>90</cp:revision>
  <cp:lastPrinted>2022-02-12T16:40:00Z</cp:lastPrinted>
  <dcterms:created xsi:type="dcterms:W3CDTF">2020-12-15T01:40:00Z</dcterms:created>
  <dcterms:modified xsi:type="dcterms:W3CDTF">2022-02-12T19:43:00Z</dcterms:modified>
  <cp:category/>
</cp:coreProperties>
</file>