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5E5D82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5E5D8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11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06"/>
        <w:gridCol w:w="471"/>
      </w:tblGrid>
      <w:tr w:rsidR="001D0BF1" w:rsidRPr="00CF1A49" w:rsidTr="00B61505">
        <w:trPr>
          <w:gridAfter w:val="1"/>
          <w:wAfter w:w="470" w:type="dxa"/>
        </w:trPr>
        <w:tc>
          <w:tcPr>
            <w:tcW w:w="9083" w:type="dxa"/>
            <w:tcBorders>
              <w:left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D442F1">
        <w:tc>
          <w:tcPr>
            <w:tcW w:w="9553" w:type="dxa"/>
            <w:gridSpan w:val="2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D442F1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D442F1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3.7/4.0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D442F1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D442F1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DA05B1" w:rsidP="0084533D">
            <w:pPr>
              <w:pStyle w:val="ListBullet"/>
              <w:contextualSpacing w:val="0"/>
            </w:pPr>
            <w:r>
              <w:t>Unit</w:t>
            </w:r>
            <w:bookmarkStart w:id="0" w:name="_GoBack"/>
            <w:bookmarkEnd w:id="0"/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D82" w:rsidRDefault="005E5D82" w:rsidP="0068194B">
      <w:r>
        <w:separator/>
      </w:r>
    </w:p>
    <w:p w:rsidR="005E5D82" w:rsidRDefault="005E5D82"/>
    <w:p w:rsidR="005E5D82" w:rsidRDefault="005E5D82"/>
  </w:endnote>
  <w:endnote w:type="continuationSeparator" w:id="0">
    <w:p w:rsidR="005E5D82" w:rsidRDefault="005E5D82" w:rsidP="0068194B">
      <w:r>
        <w:continuationSeparator/>
      </w:r>
    </w:p>
    <w:p w:rsidR="005E5D82" w:rsidRDefault="005E5D82"/>
    <w:p w:rsidR="005E5D82" w:rsidRDefault="005E5D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5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D82" w:rsidRDefault="005E5D82" w:rsidP="0068194B">
      <w:r>
        <w:separator/>
      </w:r>
    </w:p>
    <w:p w:rsidR="005E5D82" w:rsidRDefault="005E5D82"/>
    <w:p w:rsidR="005E5D82" w:rsidRDefault="005E5D82"/>
  </w:footnote>
  <w:footnote w:type="continuationSeparator" w:id="0">
    <w:p w:rsidR="005E5D82" w:rsidRDefault="005E5D82" w:rsidP="0068194B">
      <w:r>
        <w:continuationSeparator/>
      </w:r>
    </w:p>
    <w:p w:rsidR="005E5D82" w:rsidRDefault="005E5D82"/>
    <w:p w:rsidR="005E5D82" w:rsidRDefault="005E5D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295E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5D82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1505"/>
    <w:rsid w:val="00B622DF"/>
    <w:rsid w:val="00B6332A"/>
    <w:rsid w:val="00B81760"/>
    <w:rsid w:val="00B8494C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442F1"/>
    <w:rsid w:val="00D66A52"/>
    <w:rsid w:val="00D66EFA"/>
    <w:rsid w:val="00D72A2D"/>
    <w:rsid w:val="00D9521A"/>
    <w:rsid w:val="00DA05B1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81800"/>
    <w:rsid w:val="00386BFA"/>
    <w:rsid w:val="0053137E"/>
    <w:rsid w:val="006716C5"/>
    <w:rsid w:val="00683767"/>
    <w:rsid w:val="006B2936"/>
    <w:rsid w:val="006C5465"/>
    <w:rsid w:val="00881E01"/>
    <w:rsid w:val="008F5D26"/>
    <w:rsid w:val="009842F8"/>
    <w:rsid w:val="009C67D9"/>
    <w:rsid w:val="00AE3616"/>
    <w:rsid w:val="00C16D50"/>
    <w:rsid w:val="00D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4</cp:revision>
  <cp:lastPrinted>2020-12-15T18:18:00Z</cp:lastPrinted>
  <dcterms:created xsi:type="dcterms:W3CDTF">2020-12-15T18:27:00Z</dcterms:created>
  <dcterms:modified xsi:type="dcterms:W3CDTF">2020-12-15T19:04:00Z</dcterms:modified>
  <cp:category/>
</cp:coreProperties>
</file>