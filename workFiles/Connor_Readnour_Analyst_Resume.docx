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09754D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EF6B91" w:rsidRDefault="00EF6B91" w:rsidP="00EF6B91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043932192"/>
              <w:placeholder>
                <w:docPart w:val="F8D80AEDABCC4627B2D820A07DFA5CC9"/>
              </w:placeholder>
              <w:temporary/>
              <w:showingPlcHdr/>
              <w15:appearance w15:val="hidden"/>
            </w:sdtPr>
            <w:sdtEndPr/>
            <w:sdtContent>
              <w:p w:rsidR="00EF6B91" w:rsidRPr="00CF1A49" w:rsidRDefault="00EF6B91" w:rsidP="00EF6B91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EF6B91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EF6B91" w:rsidRDefault="001F1C49" w:rsidP="00EF6B91">
                  <w:pPr>
                    <w:pStyle w:val="ListBullet"/>
                    <w:contextualSpacing w:val="0"/>
                  </w:pPr>
                  <w:r>
                    <w:t>SQL/</w:t>
                  </w:r>
                  <w:r w:rsidR="00EF6B91">
                    <w:t>T-SQL</w:t>
                  </w:r>
                  <w:r>
                    <w:t xml:space="preserve"> queries</w:t>
                  </w:r>
                  <w:r w:rsidR="00EF6B91">
                    <w:t xml:space="preserve">, </w:t>
                  </w:r>
                  <w:r>
                    <w:t xml:space="preserve"> </w:t>
                  </w:r>
                  <w:r w:rsidR="00EF6B91">
                    <w:t>ETL</w:t>
                  </w:r>
                  <w:r>
                    <w:t xml:space="preserve"> data</w:t>
                  </w:r>
                  <w:r w:rsidR="00EF6B91">
                    <w:t xml:space="preserve"> migrations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ARCHIBUS Web Central</w:t>
                  </w:r>
                  <w:r w:rsidR="001F1C49">
                    <w:t xml:space="preserve"> &amp; Smart Client</w:t>
                  </w:r>
                </w:p>
                <w:p w:rsidR="00EF6B91" w:rsidRDefault="001F1C49" w:rsidP="00EF6B91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1F1C49" w:rsidRDefault="001F1C49" w:rsidP="00EF6B91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1F1C49" w:rsidRDefault="001F1C49" w:rsidP="000105FC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0105FC" w:rsidRDefault="000105FC" w:rsidP="000105FC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EF6B91" w:rsidRDefault="00EF6B91" w:rsidP="00EF6B9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EF6B91" w:rsidRPr="006E1507" w:rsidRDefault="00EF6B91" w:rsidP="00EF6B9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D37697">
            <w:pPr>
              <w:contextualSpacing w:val="0"/>
            </w:pPr>
          </w:p>
        </w:tc>
      </w:tr>
    </w:tbl>
    <w:p w:rsidR="004E01EB" w:rsidRPr="00CF1A49" w:rsidRDefault="0009754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94DC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414A1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5B6941" w:rsidRPr="00F62BDA" w:rsidRDefault="005B6941" w:rsidP="005B694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C36CB6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9414A1" w:rsidRPr="00330DDF" w:rsidRDefault="009414A1" w:rsidP="009414A1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C36CB6" w:rsidRPr="00330DDF" w:rsidRDefault="007A6F30" w:rsidP="00C36CB6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C36CB6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CB07A9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CB07A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9414A1" w:rsidRPr="00CF1A49" w:rsidRDefault="009414A1" w:rsidP="00CB07A9"/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933980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330DDF" w:rsidRPr="008F1DA2" w:rsidRDefault="00FA3841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032558">
              <w:rPr>
                <w:rStyle w:val="SubtleReference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smallCaps w:val="0"/>
                <w:sz w:val="24"/>
              </w:rPr>
              <w:t>ystems</w:t>
            </w:r>
            <w:r w:rsidR="00FF0E7C">
              <w:rPr>
                <w:rFonts w:ascii="Segoe UI" w:hAnsi="Segoe UI" w:cs="Segoe UI"/>
                <w:sz w:val="21"/>
                <w:szCs w:val="21"/>
              </w:rPr>
              <w:br/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 w:rsid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E357F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="00330DD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330DDF" w:rsidRPr="008F1DA2" w:rsidRDefault="00330DDF" w:rsidP="00330DDF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8469B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330DDF" w:rsidRDefault="00330DDF" w:rsidP="00330D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330DDF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C1E01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54D" w:rsidRDefault="0009754D" w:rsidP="0068194B">
      <w:r>
        <w:separator/>
      </w:r>
    </w:p>
    <w:p w:rsidR="0009754D" w:rsidRDefault="0009754D"/>
    <w:p w:rsidR="0009754D" w:rsidRDefault="0009754D"/>
  </w:endnote>
  <w:endnote w:type="continuationSeparator" w:id="0">
    <w:p w:rsidR="0009754D" w:rsidRDefault="0009754D" w:rsidP="0068194B">
      <w:r>
        <w:continuationSeparator/>
      </w:r>
    </w:p>
    <w:p w:rsidR="0009754D" w:rsidRDefault="0009754D"/>
    <w:p w:rsidR="0009754D" w:rsidRDefault="00097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9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54D" w:rsidRDefault="0009754D" w:rsidP="0068194B">
      <w:r>
        <w:separator/>
      </w:r>
    </w:p>
    <w:p w:rsidR="0009754D" w:rsidRDefault="0009754D"/>
    <w:p w:rsidR="0009754D" w:rsidRDefault="0009754D"/>
  </w:footnote>
  <w:footnote w:type="continuationSeparator" w:id="0">
    <w:p w:rsidR="0009754D" w:rsidRDefault="0009754D" w:rsidP="0068194B">
      <w:r>
        <w:continuationSeparator/>
      </w:r>
    </w:p>
    <w:p w:rsidR="0009754D" w:rsidRDefault="0009754D"/>
    <w:p w:rsidR="0009754D" w:rsidRDefault="000975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05FC"/>
    <w:rsid w:val="00024584"/>
    <w:rsid w:val="00024730"/>
    <w:rsid w:val="00032558"/>
    <w:rsid w:val="0003714D"/>
    <w:rsid w:val="00055E95"/>
    <w:rsid w:val="0007021F"/>
    <w:rsid w:val="00081D39"/>
    <w:rsid w:val="0009754D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2C84"/>
    <w:rsid w:val="001C4B6F"/>
    <w:rsid w:val="001D0BF1"/>
    <w:rsid w:val="001E3120"/>
    <w:rsid w:val="001E7E0C"/>
    <w:rsid w:val="001F0BB0"/>
    <w:rsid w:val="001F1C49"/>
    <w:rsid w:val="001F4E6D"/>
    <w:rsid w:val="001F6140"/>
    <w:rsid w:val="00203573"/>
    <w:rsid w:val="0020597D"/>
    <w:rsid w:val="0020679F"/>
    <w:rsid w:val="00213B4C"/>
    <w:rsid w:val="002253B0"/>
    <w:rsid w:val="0023149F"/>
    <w:rsid w:val="00235146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60CF"/>
    <w:rsid w:val="00307140"/>
    <w:rsid w:val="00311D9C"/>
    <w:rsid w:val="00316DFF"/>
    <w:rsid w:val="00325B57"/>
    <w:rsid w:val="00330DDF"/>
    <w:rsid w:val="00336056"/>
    <w:rsid w:val="003544E1"/>
    <w:rsid w:val="00366398"/>
    <w:rsid w:val="003A0632"/>
    <w:rsid w:val="003A30E5"/>
    <w:rsid w:val="003A6ADF"/>
    <w:rsid w:val="003B31A4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240"/>
    <w:rsid w:val="00420592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029E3"/>
    <w:rsid w:val="00510392"/>
    <w:rsid w:val="00513E2A"/>
    <w:rsid w:val="00520084"/>
    <w:rsid w:val="005231AC"/>
    <w:rsid w:val="00555E7F"/>
    <w:rsid w:val="00566A35"/>
    <w:rsid w:val="0056701E"/>
    <w:rsid w:val="005740D7"/>
    <w:rsid w:val="00594DC3"/>
    <w:rsid w:val="005A0F26"/>
    <w:rsid w:val="005A1B10"/>
    <w:rsid w:val="005A6850"/>
    <w:rsid w:val="005B1B1B"/>
    <w:rsid w:val="005B6941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92F29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6F30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69BD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D24D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3980"/>
    <w:rsid w:val="009361BA"/>
    <w:rsid w:val="00940540"/>
    <w:rsid w:val="009414A1"/>
    <w:rsid w:val="00944F78"/>
    <w:rsid w:val="009473E3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2E1C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36CB6"/>
    <w:rsid w:val="00C47FA6"/>
    <w:rsid w:val="00C57FC6"/>
    <w:rsid w:val="00C66A7D"/>
    <w:rsid w:val="00C779DA"/>
    <w:rsid w:val="00C814F7"/>
    <w:rsid w:val="00CA4B4D"/>
    <w:rsid w:val="00CB07A9"/>
    <w:rsid w:val="00CB35C3"/>
    <w:rsid w:val="00CD323D"/>
    <w:rsid w:val="00CD4E04"/>
    <w:rsid w:val="00CE4030"/>
    <w:rsid w:val="00CE64B3"/>
    <w:rsid w:val="00CF1A49"/>
    <w:rsid w:val="00D00DCA"/>
    <w:rsid w:val="00D0630C"/>
    <w:rsid w:val="00D15B9D"/>
    <w:rsid w:val="00D243A9"/>
    <w:rsid w:val="00D305E5"/>
    <w:rsid w:val="00D37697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7F7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1E01"/>
    <w:rsid w:val="00EC4CBF"/>
    <w:rsid w:val="00EE2CA8"/>
    <w:rsid w:val="00EF17E8"/>
    <w:rsid w:val="00EF51D9"/>
    <w:rsid w:val="00EF6B91"/>
    <w:rsid w:val="00F130DD"/>
    <w:rsid w:val="00F24884"/>
    <w:rsid w:val="00F41B71"/>
    <w:rsid w:val="00F476C4"/>
    <w:rsid w:val="00F61DF9"/>
    <w:rsid w:val="00F71917"/>
    <w:rsid w:val="00F755BD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F8D80AEDABCC4627B2D820A07DFA5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D488-B4A6-452A-9547-E01F24BE52B1}"/>
      </w:docPartPr>
      <w:docPartBody>
        <w:p w:rsidR="00DB6B5D" w:rsidRDefault="00DA7812" w:rsidP="00DA7812">
          <w:pPr>
            <w:pStyle w:val="F8D80AEDABCC4627B2D820A07DFA5CC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2E5D"/>
    <w:rsid w:val="00220139"/>
    <w:rsid w:val="002C14CC"/>
    <w:rsid w:val="002F24A6"/>
    <w:rsid w:val="003274FE"/>
    <w:rsid w:val="00332014"/>
    <w:rsid w:val="00381800"/>
    <w:rsid w:val="00386BFA"/>
    <w:rsid w:val="006716C5"/>
    <w:rsid w:val="00683767"/>
    <w:rsid w:val="006A313B"/>
    <w:rsid w:val="006B2936"/>
    <w:rsid w:val="006C5465"/>
    <w:rsid w:val="007425F8"/>
    <w:rsid w:val="00752886"/>
    <w:rsid w:val="00881E01"/>
    <w:rsid w:val="008B254C"/>
    <w:rsid w:val="008F5D26"/>
    <w:rsid w:val="0095690B"/>
    <w:rsid w:val="009842F8"/>
    <w:rsid w:val="009F2BCA"/>
    <w:rsid w:val="00A328E6"/>
    <w:rsid w:val="00AA1062"/>
    <w:rsid w:val="00AE3616"/>
    <w:rsid w:val="00B140E9"/>
    <w:rsid w:val="00C16D50"/>
    <w:rsid w:val="00C7181E"/>
    <w:rsid w:val="00D65095"/>
    <w:rsid w:val="00DA7812"/>
    <w:rsid w:val="00DB6B5D"/>
    <w:rsid w:val="00DC0EE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F8D80AEDABCC4627B2D820A07DFA5CC9">
    <w:name w:val="F8D80AEDABCC4627B2D820A07DFA5CC9"/>
    <w:rsid w:val="00DA78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57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35</cp:revision>
  <cp:lastPrinted>2020-12-15T18:18:00Z</cp:lastPrinted>
  <dcterms:created xsi:type="dcterms:W3CDTF">2020-12-15T01:40:00Z</dcterms:created>
  <dcterms:modified xsi:type="dcterms:W3CDTF">2021-02-25T17:16:00Z</dcterms:modified>
  <cp:category/>
</cp:coreProperties>
</file>