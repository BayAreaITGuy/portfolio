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rsidTr="007A6B84">
        <w:trPr>
          <w:trHeight w:hRule="exact" w:val="2164"/>
        </w:trPr>
        <w:tc>
          <w:tcPr>
            <w:tcW w:w="9360" w:type="dxa"/>
            <w:tcMar>
              <w:top w:w="0" w:type="dxa"/>
              <w:bottom w:w="0" w:type="dxa"/>
            </w:tcMar>
          </w:tcPr>
          <w:p w:rsidR="00692703" w:rsidRPr="00CF1A49" w:rsidRDefault="00FF0E7C" w:rsidP="00913946">
            <w:pPr>
              <w:pStyle w:val="Title"/>
            </w:pPr>
            <w:r>
              <w:t>Connor Readnour</w:t>
            </w:r>
          </w:p>
          <w:p w:rsidR="007A6B84" w:rsidRDefault="007A6B84" w:rsidP="00913946">
            <w:pPr>
              <w:pStyle w:val="ContactInfo"/>
              <w:contextualSpacing w:val="0"/>
              <w:rPr>
                <w:sz w:val="26"/>
                <w:szCs w:val="26"/>
              </w:rPr>
            </w:pPr>
          </w:p>
          <w:p w:rsidR="00692703" w:rsidRPr="007A6B84" w:rsidRDefault="00FF0E7C" w:rsidP="00913946">
            <w:pPr>
              <w:pStyle w:val="ContactInfo"/>
              <w:contextualSpacing w:val="0"/>
              <w:rPr>
                <w:sz w:val="28"/>
                <w:szCs w:val="26"/>
              </w:rPr>
            </w:pPr>
            <w:r w:rsidRPr="007A6B84">
              <w:rPr>
                <w:sz w:val="28"/>
                <w:szCs w:val="26"/>
              </w:rPr>
              <w:t>630.639.6677</w:t>
            </w:r>
          </w:p>
          <w:p w:rsidR="00692703" w:rsidRPr="007A6B84" w:rsidRDefault="008B3386" w:rsidP="000C4ACA">
            <w:pPr>
              <w:pStyle w:val="ContactInfoEmphasis"/>
              <w:contextualSpacing w:val="0"/>
              <w:rPr>
                <w:sz w:val="32"/>
                <w:szCs w:val="32"/>
              </w:rPr>
            </w:pPr>
            <w:hyperlink r:id="rId7" w:anchor="welcome-section" w:tooltip="Navigate to my Portfolio!" w:history="1">
              <w:r w:rsidR="000C4ACA" w:rsidRPr="007A6B84">
                <w:rPr>
                  <w:sz w:val="32"/>
                  <w:szCs w:val="32"/>
                </w:rPr>
                <w:t>Portfolio</w:t>
              </w:r>
            </w:hyperlink>
            <w:r w:rsidR="000C4ACA" w:rsidRPr="007A6B84">
              <w:rPr>
                <w:sz w:val="32"/>
                <w:szCs w:val="32"/>
              </w:rPr>
              <w:t xml:space="preserve"> </w:t>
            </w:r>
            <w:sdt>
              <w:sdtPr>
                <w:rPr>
                  <w:sz w:val="32"/>
                  <w:szCs w:val="32"/>
                </w:rPr>
                <w:alias w:val="Divider dot:"/>
                <w:tag w:val="Divider dot:"/>
                <w:id w:val="2000459528"/>
                <w:placeholder>
                  <w:docPart w:val="763C40FA73B349B2BEA069E38523C3D9"/>
                </w:placeholder>
                <w:temporary/>
                <w:showingPlcHdr/>
                <w15:appearance w15:val="hidden"/>
              </w:sdtPr>
              <w:sdtEndPr/>
              <w:sdtContent>
                <w:r w:rsidR="00692703" w:rsidRPr="007A6B84">
                  <w:rPr>
                    <w:sz w:val="32"/>
                    <w:szCs w:val="32"/>
                  </w:rPr>
                  <w:t>·</w:t>
                </w:r>
              </w:sdtContent>
            </w:sdt>
            <w:r w:rsidR="00692703" w:rsidRPr="007A6B84">
              <w:rPr>
                <w:sz w:val="32"/>
                <w:szCs w:val="32"/>
              </w:rPr>
              <w:t xml:space="preserve"> </w:t>
            </w:r>
            <w:hyperlink r:id="rId8" w:tooltip="Navigate to my LinkedIn page!" w:history="1">
              <w:r w:rsidR="000C4ACA" w:rsidRPr="007A6B84">
                <w:rPr>
                  <w:sz w:val="32"/>
                  <w:szCs w:val="32"/>
                </w:rPr>
                <w:t>LinkedIn</w:t>
              </w:r>
            </w:hyperlink>
            <w:r w:rsidR="000C4ACA" w:rsidRPr="007A6B84">
              <w:rPr>
                <w:sz w:val="32"/>
                <w:szCs w:val="32"/>
              </w:rPr>
              <w:t xml:space="preserve"> </w:t>
            </w:r>
            <w:sdt>
              <w:sdtPr>
                <w:rPr>
                  <w:sz w:val="32"/>
                  <w:szCs w:val="32"/>
                </w:rPr>
                <w:alias w:val="Divider dot:"/>
                <w:tag w:val="Divider dot:"/>
                <w:id w:val="759871761"/>
                <w:placeholder>
                  <w:docPart w:val="7D593FC649984D008B45641CB4814051"/>
                </w:placeholder>
                <w:temporary/>
                <w:showingPlcHdr/>
                <w15:appearance w15:val="hidden"/>
              </w:sdtPr>
              <w:sdtEndPr/>
              <w:sdtContent>
                <w:r w:rsidR="00692703" w:rsidRPr="007A6B84">
                  <w:rPr>
                    <w:sz w:val="32"/>
                    <w:szCs w:val="32"/>
                  </w:rPr>
                  <w:t>·</w:t>
                </w:r>
              </w:sdtContent>
            </w:sdt>
            <w:r w:rsidR="000C4ACA" w:rsidRPr="007A6B84">
              <w:rPr>
                <w:sz w:val="32"/>
                <w:szCs w:val="32"/>
              </w:rPr>
              <w:t xml:space="preserve"> connorreadnour@gmail.com</w:t>
            </w:r>
          </w:p>
        </w:tc>
      </w:tr>
      <w:tr w:rsidR="009571D8" w:rsidRPr="00CF1A49" w:rsidTr="00692703">
        <w:tc>
          <w:tcPr>
            <w:tcW w:w="9360" w:type="dxa"/>
            <w:tcMar>
              <w:top w:w="432" w:type="dxa"/>
            </w:tcMar>
          </w:tcPr>
          <w:p w:rsidR="00AC7AA7" w:rsidRDefault="00AC7AA7" w:rsidP="00AC7AA7">
            <w:pPr>
              <w:contextualSpacing w:val="0"/>
            </w:pPr>
            <w:r>
              <w:t>IWMS Administrator and Data Analyst</w:t>
            </w:r>
            <w:r w:rsidRPr="00FF0E7C">
              <w:t xml:space="preserve"> with over 5 years of experience working with highly collaborative teams using a diverse set of</w:t>
            </w:r>
            <w:r>
              <w:t xml:space="preserve"> computer software &amp; languages.</w:t>
            </w:r>
          </w:p>
          <w:sdt>
            <w:sdtPr>
              <w:alias w:val="Skills:"/>
              <w:tag w:val="Skills:"/>
              <w:id w:val="2043932192"/>
              <w:placeholder>
                <w:docPart w:val="6DA46A976F7041659EA85399C2741E41"/>
              </w:placeholder>
              <w:temporary/>
              <w:showingPlcHdr/>
              <w15:appearance w15:val="hidden"/>
            </w:sdtPr>
            <w:sdtEndPr/>
            <w:sdtContent>
              <w:p w:rsidR="00AC7AA7" w:rsidRPr="00CF1A49" w:rsidRDefault="00AC7AA7" w:rsidP="00AC7AA7">
                <w:pPr>
                  <w:pStyle w:val="Heading1"/>
                  <w:outlineLvl w:val="0"/>
                </w:pPr>
                <w:r w:rsidRPr="00CF1A49">
                  <w:t>Skills</w:t>
                </w:r>
              </w:p>
            </w:sdtContent>
          </w:sdt>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7D51B9" w:rsidRPr="006E1507" w:rsidTr="0066538E">
              <w:trPr>
                <w:trHeight w:val="563"/>
              </w:trPr>
              <w:tc>
                <w:tcPr>
                  <w:tcW w:w="4785" w:type="dxa"/>
                </w:tcPr>
                <w:p w:rsidR="007D51B9" w:rsidRDefault="007D51B9" w:rsidP="007D51B9">
                  <w:pPr>
                    <w:pStyle w:val="ListBullet"/>
                    <w:contextualSpacing w:val="0"/>
                  </w:pPr>
                  <w:r>
                    <w:t>SQL/T-SQL queries,  ETL data migrations</w:t>
                  </w:r>
                </w:p>
                <w:p w:rsidR="007D51B9" w:rsidRDefault="007D51B9" w:rsidP="007D51B9">
                  <w:pPr>
                    <w:pStyle w:val="ListBullet"/>
                    <w:contextualSpacing w:val="0"/>
                  </w:pPr>
                  <w:r>
                    <w:t>ARCHIBUS Web Central &amp; Smart Client</w:t>
                  </w:r>
                </w:p>
                <w:p w:rsidR="007D51B9" w:rsidRDefault="007D51B9" w:rsidP="007D51B9">
                  <w:pPr>
                    <w:pStyle w:val="ListBullet"/>
                    <w:contextualSpacing w:val="0"/>
                  </w:pPr>
                  <w:r>
                    <w:t>Unit Testing and Integration Testing</w:t>
                  </w:r>
                </w:p>
                <w:p w:rsidR="007D51B9" w:rsidRDefault="007D51B9" w:rsidP="007D51B9">
                  <w:pPr>
                    <w:pStyle w:val="ListBullet"/>
                    <w:contextualSpacing w:val="0"/>
                  </w:pPr>
                  <w:r>
                    <w:t>Regression and User Acceptance Testing</w:t>
                  </w:r>
                </w:p>
                <w:p w:rsidR="007D51B9" w:rsidRPr="006E1507" w:rsidRDefault="007D51B9" w:rsidP="007D51B9">
                  <w:pPr>
                    <w:pStyle w:val="ListBullet"/>
                    <w:contextualSpacing w:val="0"/>
                  </w:pPr>
                  <w:r>
                    <w:t>Agile Development, SDLC</w:t>
                  </w:r>
                  <w:r w:rsidR="00894549">
                    <w:t>, Crystal Reports</w:t>
                  </w:r>
                </w:p>
              </w:tc>
              <w:tc>
                <w:tcPr>
                  <w:tcW w:w="4785" w:type="dxa"/>
                  <w:tcMar>
                    <w:left w:w="360" w:type="dxa"/>
                  </w:tcMar>
                </w:tcPr>
                <w:p w:rsidR="007D51B9" w:rsidRDefault="007D51B9" w:rsidP="007D51B9">
                  <w:pPr>
                    <w:pStyle w:val="ListBullet"/>
                    <w:contextualSpacing w:val="0"/>
                  </w:pPr>
                  <w:r>
                    <w:t>Microsoft SQL Server 2008 - 2016</w:t>
                  </w:r>
                </w:p>
                <w:p w:rsidR="007D51B9" w:rsidRDefault="007D51B9" w:rsidP="007D51B9">
                  <w:pPr>
                    <w:pStyle w:val="ListBullet"/>
                    <w:contextualSpacing w:val="0"/>
                  </w:pPr>
                  <w:r>
                    <w:t>HTML5, CSS3, JavaScript</w:t>
                  </w:r>
                </w:p>
                <w:p w:rsidR="007D51B9" w:rsidRPr="006E1507" w:rsidRDefault="007D51B9" w:rsidP="007D51B9">
                  <w:pPr>
                    <w:pStyle w:val="ListBullet"/>
                    <w:contextualSpacing w:val="0"/>
                  </w:pPr>
                  <w:r>
                    <w:t>Bootstrap, Responsive Web Design</w:t>
                  </w:r>
                </w:p>
                <w:p w:rsidR="007D51B9" w:rsidRDefault="007D51B9" w:rsidP="007D51B9">
                  <w:pPr>
                    <w:pStyle w:val="ListBullet"/>
                    <w:contextualSpacing w:val="0"/>
                  </w:pPr>
                  <w:r>
                    <w:t>MS Excel, Word, PowerPoint</w:t>
                  </w:r>
                </w:p>
                <w:p w:rsidR="007D51B9" w:rsidRPr="006E1507" w:rsidRDefault="007D51B9" w:rsidP="007D51B9">
                  <w:pPr>
                    <w:pStyle w:val="ListBullet"/>
                    <w:contextualSpacing w:val="0"/>
                  </w:pPr>
                  <w:r>
                    <w:t>Jira, Slack, Chrome Dev Tools</w:t>
                  </w:r>
                </w:p>
              </w:tc>
            </w:tr>
          </w:tbl>
          <w:p w:rsidR="00FF0E7C" w:rsidRPr="00CF1A49" w:rsidRDefault="00FF0E7C" w:rsidP="00A80695">
            <w:pPr>
              <w:contextualSpacing w:val="0"/>
            </w:pPr>
          </w:p>
        </w:tc>
      </w:tr>
    </w:tbl>
    <w:p w:rsidR="004E01EB" w:rsidRPr="00CF1A49" w:rsidRDefault="008B3386" w:rsidP="004E01EB">
      <w:pPr>
        <w:pStyle w:val="Heading1"/>
      </w:pPr>
      <w:sdt>
        <w:sdtPr>
          <w:alias w:val="Experience:"/>
          <w:tag w:val="Experience:"/>
          <w:id w:val="-1983300934"/>
          <w:placeholder>
            <w:docPart w:val="F0BA125DDB974DE5A0761E2BFF9BF1D7"/>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1D0BF1" w:rsidRPr="00CF1A49" w:rsidTr="001C477A">
        <w:tc>
          <w:tcPr>
            <w:tcW w:w="9355" w:type="dxa"/>
            <w:tcBorders>
              <w:left w:val="nil"/>
              <w:bottom w:val="nil"/>
            </w:tcBorders>
          </w:tcPr>
          <w:p w:rsidR="001D0BF1" w:rsidRPr="00CF1A49" w:rsidRDefault="00FF0E7C" w:rsidP="001D0BF1">
            <w:pPr>
              <w:pStyle w:val="Heading3"/>
              <w:contextualSpacing w:val="0"/>
              <w:outlineLvl w:val="2"/>
            </w:pPr>
            <w:r>
              <w:t>Aug</w:t>
            </w:r>
            <w:r w:rsidR="00081D39">
              <w:t>ust</w:t>
            </w:r>
            <w:r>
              <w:t xml:space="preserve"> 2018</w:t>
            </w:r>
            <w:r w:rsidR="001D0BF1" w:rsidRPr="00CF1A49">
              <w:t xml:space="preserve"> – </w:t>
            </w:r>
            <w:r w:rsidR="00081D39">
              <w:t>September</w:t>
            </w:r>
            <w:r>
              <w:t xml:space="preserve"> 2020</w:t>
            </w:r>
          </w:p>
          <w:p w:rsidR="00283D60" w:rsidRDefault="00482D6E" w:rsidP="001D0BF1">
            <w:pPr>
              <w:pStyle w:val="Heading2"/>
              <w:contextualSpacing w:val="0"/>
              <w:outlineLvl w:val="1"/>
              <w:rPr>
                <w:rFonts w:cs="Segoe UI"/>
                <w:bCs/>
                <w:caps w:val="0"/>
              </w:rPr>
            </w:pPr>
            <w:r w:rsidRPr="001B6343">
              <w:rPr>
                <w:rFonts w:cs="Segoe UI"/>
                <w:bCs/>
                <w:caps w:val="0"/>
              </w:rPr>
              <w:t>IWMS Administrator</w:t>
            </w:r>
          </w:p>
          <w:p w:rsidR="00032558" w:rsidRPr="00032558" w:rsidRDefault="00A63370"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Robert Stephen C</w:t>
            </w:r>
            <w:r w:rsidR="00FF0E7C" w:rsidRPr="00032558">
              <w:rPr>
                <w:rStyle w:val="SubtleReference"/>
                <w:b/>
                <w:caps w:val="0"/>
                <w:smallCaps w:val="0"/>
                <w:sz w:val="24"/>
              </w:rPr>
              <w:t>onsulting</w:t>
            </w:r>
            <w:r w:rsidRPr="00032558">
              <w:rPr>
                <w:rStyle w:val="SubtleReference"/>
                <w:b/>
                <w:caps w:val="0"/>
                <w:smallCaps w:val="0"/>
                <w:sz w:val="24"/>
              </w:rPr>
              <w:t>, LLC</w:t>
            </w:r>
          </w:p>
          <w:p w:rsidR="007A6B84" w:rsidRPr="0056467F" w:rsidRDefault="007A6B84" w:rsidP="007A6B84">
            <w:pPr>
              <w:rPr>
                <w:rFonts w:cs="Segoe UI"/>
                <w:szCs w:val="20"/>
                <w:shd w:val="clear" w:color="auto" w:fill="FFFFFF"/>
              </w:rPr>
            </w:pPr>
            <w:r w:rsidRPr="0056467F">
              <w:rPr>
                <w:rFonts w:cs="Segoe UI"/>
                <w:szCs w:val="20"/>
                <w:shd w:val="clear" w:color="auto" w:fill="FFFFFF"/>
              </w:rPr>
              <w:t>• Created and modified hundreds of views, home pages and reports in the ARCHIBUS Web Central and Smart Client IWMS software based on customer specifications.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Built Excel direct connect reports and designed Crystal Reports using SQL queries against customer data to produce actionable insights such as rentable square feet, terminations, new hires, and moves on a weekly, monthly, and yearly basis.</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Utilized AutoCAD software to assemble Architectural, Interior, and Facilities Management drawings, and Polylined an average of at least 30,000 square feet of CAD drawings into our ARCHIBUS database each day.</w:t>
            </w:r>
          </w:p>
          <w:p w:rsidR="007A6B84" w:rsidRPr="0056467F" w:rsidRDefault="007A6B84" w:rsidP="007A6B84">
            <w:pPr>
              <w:rPr>
                <w:rFonts w:cs="Segoe UI"/>
                <w:szCs w:val="20"/>
                <w:shd w:val="clear" w:color="auto" w:fill="FFFFFF"/>
              </w:rPr>
            </w:pPr>
          </w:p>
          <w:p w:rsidR="007A6B84" w:rsidRPr="0056467F" w:rsidRDefault="007A6B84" w:rsidP="007A6B84">
            <w:pPr>
              <w:rPr>
                <w:rFonts w:cs="Segoe UI"/>
                <w:szCs w:val="20"/>
                <w:shd w:val="clear" w:color="auto" w:fill="FFFFFF"/>
              </w:rPr>
            </w:pPr>
            <w:r w:rsidRPr="0056467F">
              <w:rPr>
                <w:rFonts w:cs="Segoe UI"/>
                <w:szCs w:val="20"/>
                <w:shd w:val="clear" w:color="auto" w:fill="FFFFFF"/>
              </w:rPr>
              <w:t>• Developed over 25 responsive SpaceView Bootstrap webpages using HTML5, CSS3, and JavaScript, while also having unit tested hundreds of design and functionality updates.</w:t>
            </w:r>
          </w:p>
          <w:p w:rsidR="00FF0E7C" w:rsidRPr="00CF1A49" w:rsidRDefault="00FF0E7C" w:rsidP="001D0BF1">
            <w:pPr>
              <w:contextualSpacing w:val="0"/>
            </w:pPr>
          </w:p>
        </w:tc>
      </w:tr>
      <w:tr w:rsidR="00F61DF9" w:rsidRPr="00CF1A49" w:rsidTr="001C477A">
        <w:tc>
          <w:tcPr>
            <w:tcW w:w="9355" w:type="dxa"/>
            <w:tcBorders>
              <w:left w:val="nil"/>
            </w:tcBorders>
            <w:tcMar>
              <w:top w:w="216" w:type="dxa"/>
            </w:tcMar>
          </w:tcPr>
          <w:p w:rsidR="00F61DF9" w:rsidRPr="00CF1A49" w:rsidRDefault="004F6DDF" w:rsidP="00F61DF9">
            <w:pPr>
              <w:pStyle w:val="Heading3"/>
              <w:contextualSpacing w:val="0"/>
              <w:outlineLvl w:val="2"/>
            </w:pPr>
            <w:r>
              <w:t>Aug</w:t>
            </w:r>
            <w:r w:rsidR="00081D39">
              <w:t>ust</w:t>
            </w:r>
            <w:r>
              <w:t xml:space="preserve"> 2015</w:t>
            </w:r>
            <w:r w:rsidR="00F61DF9" w:rsidRPr="00CF1A49">
              <w:t xml:space="preserve"> – </w:t>
            </w:r>
            <w:r>
              <w:t>July</w:t>
            </w:r>
            <w:r w:rsidR="00FF0E7C">
              <w:t xml:space="preserve"> 2018</w:t>
            </w:r>
          </w:p>
          <w:p w:rsidR="00283D60" w:rsidRDefault="00C52DB8" w:rsidP="00F61DF9">
            <w:pPr>
              <w:pStyle w:val="Heading2"/>
              <w:contextualSpacing w:val="0"/>
              <w:outlineLvl w:val="1"/>
              <w:rPr>
                <w:caps w:val="0"/>
              </w:rPr>
            </w:pPr>
            <w:r>
              <w:rPr>
                <w:caps w:val="0"/>
              </w:rPr>
              <w:t>Data</w:t>
            </w:r>
            <w:r w:rsidRPr="00FA3841">
              <w:rPr>
                <w:caps w:val="0"/>
              </w:rPr>
              <w:t xml:space="preserve"> Analyst</w:t>
            </w:r>
            <w:r w:rsidR="000E3EE9">
              <w:rPr>
                <w:caps w:val="0"/>
              </w:rPr>
              <w:t>, Testing Analyst</w:t>
            </w:r>
          </w:p>
          <w:p w:rsidR="00032558" w:rsidRPr="00A6513F" w:rsidRDefault="00FA3841" w:rsidP="007A6B84">
            <w:pPr>
              <w:pStyle w:val="Heading2"/>
              <w:spacing w:after="240"/>
              <w:contextualSpacing w:val="0"/>
              <w:outlineLvl w:val="1"/>
              <w:rPr>
                <w:caps w:val="0"/>
                <w:color w:val="595959" w:themeColor="text1" w:themeTint="A6"/>
                <w:sz w:val="24"/>
              </w:rPr>
            </w:pPr>
            <w:r w:rsidRPr="00032558">
              <w:rPr>
                <w:rStyle w:val="SubtleReference"/>
                <w:b/>
                <w:caps w:val="0"/>
                <w:smallCaps w:val="0"/>
                <w:sz w:val="24"/>
              </w:rPr>
              <w:t>Applied S</w:t>
            </w:r>
            <w:r w:rsidR="00FF0E7C" w:rsidRPr="00032558">
              <w:rPr>
                <w:rStyle w:val="SubtleReference"/>
                <w:b/>
                <w:caps w:val="0"/>
                <w:smallCaps w:val="0"/>
                <w:sz w:val="24"/>
              </w:rPr>
              <w:t>ystems</w:t>
            </w:r>
            <w:r w:rsidR="005964C8">
              <w:rPr>
                <w:rStyle w:val="SubtleReference"/>
                <w:b/>
                <w:caps w:val="0"/>
                <w:smallCaps w:val="0"/>
                <w:sz w:val="24"/>
              </w:rPr>
              <w:t>, Inc.</w:t>
            </w:r>
          </w:p>
          <w:p w:rsidR="00FF6708" w:rsidRPr="0056467F" w:rsidRDefault="00FF6708" w:rsidP="00FF6708">
            <w:pPr>
              <w:rPr>
                <w:rFonts w:cs="Segoe UI"/>
                <w:szCs w:val="20"/>
                <w:shd w:val="clear" w:color="auto" w:fill="FFFFFF"/>
              </w:rPr>
            </w:pPr>
            <w:r w:rsidRPr="0056467F">
              <w:rPr>
                <w:rFonts w:cs="Segoe UI"/>
                <w:szCs w:val="20"/>
                <w:shd w:val="clear" w:color="auto" w:fill="FFFFFF"/>
              </w:rPr>
              <w:t>• Generated production databases and wrote DDL/DML T-SQL Queries in MS SQL Server 2008 – 2016 to construct reports and dig deeper into data migration issues.</w:t>
            </w:r>
          </w:p>
          <w:p w:rsidR="00FF6708" w:rsidRDefault="00FF6708" w:rsidP="00FF6708">
            <w:pPr>
              <w:tabs>
                <w:tab w:val="center" w:pos="4357"/>
              </w:tabs>
              <w:rPr>
                <w:rFonts w:cs="Segoe UI"/>
                <w:szCs w:val="20"/>
              </w:rPr>
            </w:pPr>
            <w:r>
              <w:rPr>
                <w:rFonts w:cs="Segoe UI"/>
                <w:szCs w:val="20"/>
              </w:rPr>
              <w:lastRenderedPageBreak/>
              <w:tab/>
            </w:r>
            <w:r w:rsidRPr="0056467F">
              <w:rPr>
                <w:rFonts w:cs="Segoe UI"/>
                <w:szCs w:val="20"/>
              </w:rPr>
              <w:br/>
            </w:r>
            <w:r w:rsidRPr="0056467F">
              <w:rPr>
                <w:rFonts w:cs="Segoe UI"/>
                <w:szCs w:val="20"/>
                <w:shd w:val="clear" w:color="auto" w:fill="FFFFFF"/>
              </w:rPr>
              <w:t>• Managed</w:t>
            </w:r>
            <w:r>
              <w:rPr>
                <w:rFonts w:cs="Segoe UI"/>
                <w:szCs w:val="20"/>
                <w:shd w:val="clear" w:color="auto" w:fill="FFFFFF"/>
              </w:rPr>
              <w:t xml:space="preserve"> hundreds of</w:t>
            </w:r>
            <w:r w:rsidRPr="0056467F">
              <w:rPr>
                <w:rFonts w:cs="Segoe UI"/>
                <w:szCs w:val="20"/>
                <w:shd w:val="clear" w:color="auto" w:fill="FFFFFF"/>
              </w:rPr>
              <w:t xml:space="preserve"> client conversions to Applied Systems EPIC insurance</w:t>
            </w:r>
            <w:r>
              <w:rPr>
                <w:rFonts w:cs="Segoe UI"/>
                <w:szCs w:val="20"/>
                <w:shd w:val="clear" w:color="auto" w:fill="FFFFFF"/>
              </w:rPr>
              <w:t xml:space="preserve"> agency</w:t>
            </w:r>
            <w:r w:rsidRPr="0056467F">
              <w:rPr>
                <w:rFonts w:cs="Segoe UI"/>
                <w:szCs w:val="20"/>
                <w:shd w:val="clear" w:color="auto" w:fill="FFFFFF"/>
              </w:rPr>
              <w:t xml:space="preserve"> management software from various source systems such as TAM, INSTAR and VISION</w:t>
            </w:r>
            <w:r>
              <w:rPr>
                <w:rFonts w:cs="Segoe UI"/>
                <w:szCs w:val="20"/>
                <w:shd w:val="clear" w:color="auto" w:fill="FFFFFF"/>
              </w:rPr>
              <w:t xml:space="preserve"> using the Pervasive ETL Suite including the Pervasive Data Integrator and Data Profiler</w:t>
            </w:r>
            <w:r w:rsidRPr="0056467F">
              <w:rPr>
                <w:rFonts w:cs="Segoe UI"/>
                <w:szCs w:val="20"/>
                <w:shd w:val="clear" w:color="auto" w:fill="FFFFFF"/>
              </w:rPr>
              <w:t>.</w:t>
            </w:r>
          </w:p>
          <w:p w:rsidR="00FF6708" w:rsidRDefault="00FF6708" w:rsidP="00FF6708">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rsidR="00FF6708" w:rsidRDefault="00FF6708" w:rsidP="00FF6708">
            <w:pPr>
              <w:tabs>
                <w:tab w:val="center" w:pos="4357"/>
              </w:tabs>
              <w:rPr>
                <w:rFonts w:cs="Segoe UI"/>
                <w:szCs w:val="20"/>
                <w:shd w:val="clear" w:color="auto" w:fill="FFFFFF"/>
              </w:rPr>
            </w:pPr>
          </w:p>
          <w:p w:rsidR="00FF0E7C" w:rsidRDefault="00FF6708" w:rsidP="00FF6708">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EPIC</w:t>
            </w:r>
            <w:r w:rsidRPr="0056467F">
              <w:rPr>
                <w:rFonts w:cs="Segoe UI"/>
                <w:szCs w:val="20"/>
                <w:shd w:val="clear" w:color="auto" w:fill="FFFFFF"/>
              </w:rPr>
              <w:t xml:space="preserve"> software during initial, regression, release, and user acceptance testing.</w:t>
            </w:r>
            <w:bookmarkStart w:id="0" w:name="_GoBack"/>
            <w:bookmarkEnd w:id="0"/>
          </w:p>
        </w:tc>
      </w:tr>
    </w:tbl>
    <w:sdt>
      <w:sdtPr>
        <w:alias w:val="Education:"/>
        <w:tag w:val="Education:"/>
        <w:id w:val="-1908763273"/>
        <w:placeholder>
          <w:docPart w:val="60FE4DC2C7B948FE90691E2FE6FB0752"/>
        </w:placeholder>
        <w:temporary/>
        <w:showingPlcHdr/>
        <w15:appearance w15:val="hidden"/>
      </w:sdtPr>
      <w:sdtEndPr/>
      <w:sdtContent>
        <w:p w:rsidR="00DA59AA" w:rsidRPr="00CF1A49" w:rsidRDefault="00DA59AA" w:rsidP="0097790C">
          <w:pPr>
            <w:pStyle w:val="Heading1"/>
          </w:pPr>
          <w:r w:rsidRPr="00CF1A49">
            <w:t>Education</w:t>
          </w:r>
        </w:p>
      </w:sdtContent>
    </w:sdt>
    <w:tbl>
      <w:tblPr>
        <w:tblStyle w:val="TableGrid"/>
        <w:tblW w:w="4643"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8692"/>
      </w:tblGrid>
      <w:tr w:rsidR="001D0BF1" w:rsidRPr="00CF1A49" w:rsidTr="001C477A">
        <w:trPr>
          <w:trHeight w:val="493"/>
        </w:trPr>
        <w:tc>
          <w:tcPr>
            <w:tcW w:w="8670" w:type="dxa"/>
            <w:tcBorders>
              <w:left w:val="nil"/>
              <w:bottom w:val="nil"/>
            </w:tcBorders>
          </w:tcPr>
          <w:p w:rsidR="001D0BF1"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2015</w:t>
            </w:r>
          </w:p>
          <w:p w:rsidR="00FF0E7C" w:rsidRPr="00032558" w:rsidRDefault="00FF0E7C" w:rsidP="00032558">
            <w:pPr>
              <w:pStyle w:val="Heading2"/>
              <w:outlineLvl w:val="1"/>
              <w:rPr>
                <w:caps w:val="0"/>
              </w:rPr>
            </w:pPr>
            <w:r w:rsidRPr="00032558">
              <w:rPr>
                <w:caps w:val="0"/>
              </w:rPr>
              <w:t>B</w:t>
            </w:r>
            <w:r w:rsidR="004D23FA" w:rsidRPr="00032558">
              <w:rPr>
                <w:caps w:val="0"/>
              </w:rPr>
              <w:t>.S. in O</w:t>
            </w:r>
            <w:r w:rsidRPr="00032558">
              <w:rPr>
                <w:caps w:val="0"/>
              </w:rPr>
              <w:t xml:space="preserve">perations </w:t>
            </w:r>
            <w:r w:rsidR="004D23FA" w:rsidRPr="00032558">
              <w:rPr>
                <w:caps w:val="0"/>
              </w:rPr>
              <w:t>Management &amp; Information S</w:t>
            </w:r>
            <w:r w:rsidRPr="00032558">
              <w:rPr>
                <w:caps w:val="0"/>
              </w:rPr>
              <w:t xml:space="preserve">ystems </w:t>
            </w:r>
          </w:p>
          <w:p w:rsidR="00FF0E7C" w:rsidRPr="00032558" w:rsidRDefault="00FF0E7C" w:rsidP="004D23FA">
            <w:pPr>
              <w:rPr>
                <w:rStyle w:val="SubtleReference"/>
                <w:b w:val="0"/>
                <w:smallCaps w:val="0"/>
                <w:sz w:val="24"/>
                <w:szCs w:val="26"/>
              </w:rPr>
            </w:pPr>
            <w:r w:rsidRPr="00032558">
              <w:rPr>
                <w:rStyle w:val="SubtleReference"/>
                <w:smallCaps w:val="0"/>
                <w:sz w:val="24"/>
                <w:szCs w:val="26"/>
              </w:rPr>
              <w:t>Northern Illinois University</w:t>
            </w:r>
          </w:p>
          <w:p w:rsidR="007538DC" w:rsidRPr="00CF1A49" w:rsidRDefault="00FF0E7C" w:rsidP="004D23FA">
            <w:r w:rsidRPr="0085422E">
              <w:rPr>
                <w:sz w:val="24"/>
              </w:rPr>
              <w:t>GPA: 3.3 / 4.0</w:t>
            </w:r>
          </w:p>
        </w:tc>
      </w:tr>
      <w:tr w:rsidR="00F61DF9" w:rsidRPr="00CF1A49" w:rsidTr="001C477A">
        <w:trPr>
          <w:trHeight w:val="14"/>
        </w:trPr>
        <w:tc>
          <w:tcPr>
            <w:tcW w:w="8670" w:type="dxa"/>
            <w:tcBorders>
              <w:left w:val="nil"/>
            </w:tcBorders>
            <w:tcMar>
              <w:top w:w="216" w:type="dxa"/>
            </w:tcMar>
          </w:tcPr>
          <w:p w:rsidR="00F61DF9" w:rsidRPr="00081D39" w:rsidRDefault="00FF0E7C" w:rsidP="004D23FA">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Aug</w:t>
            </w:r>
            <w:r w:rsidR="00081D39" w:rsidRPr="00081D39">
              <w:rPr>
                <w:rFonts w:eastAsiaTheme="minorHAnsi" w:cs="Segoe UI"/>
                <w:color w:val="595959" w:themeColor="text1" w:themeTint="A6"/>
                <w:sz w:val="22"/>
                <w:szCs w:val="22"/>
                <w:shd w:val="clear" w:color="auto" w:fill="FFFFFF"/>
              </w:rPr>
              <w:t>ust</w:t>
            </w:r>
            <w:r w:rsidRPr="00081D39">
              <w:rPr>
                <w:rFonts w:eastAsiaTheme="minorHAnsi" w:cs="Segoe UI"/>
                <w:color w:val="595959" w:themeColor="text1" w:themeTint="A6"/>
                <w:sz w:val="22"/>
                <w:szCs w:val="22"/>
                <w:shd w:val="clear" w:color="auto" w:fill="FFFFFF"/>
              </w:rPr>
              <w:t xml:space="preserve"> 2013</w:t>
            </w:r>
          </w:p>
          <w:p w:rsidR="00FF0E7C" w:rsidRPr="00032558" w:rsidRDefault="00FF0E7C" w:rsidP="004D23FA">
            <w:pPr>
              <w:pStyle w:val="Heading2"/>
              <w:outlineLvl w:val="1"/>
            </w:pPr>
            <w:r w:rsidRPr="00032558">
              <w:t>A</w:t>
            </w:r>
            <w:r w:rsidR="004D23FA" w:rsidRPr="00032558">
              <w:rPr>
                <w:caps w:val="0"/>
              </w:rPr>
              <w:t>.</w:t>
            </w:r>
            <w:r w:rsidRPr="00032558">
              <w:rPr>
                <w:caps w:val="0"/>
              </w:rPr>
              <w:t>S</w:t>
            </w:r>
            <w:r w:rsidR="004D23FA" w:rsidRPr="00032558">
              <w:rPr>
                <w:caps w:val="0"/>
              </w:rPr>
              <w:t>.</w:t>
            </w:r>
          </w:p>
          <w:p w:rsidR="00F61DF9" w:rsidRPr="00032558" w:rsidRDefault="00FF0E7C" w:rsidP="004D23FA">
            <w:pPr>
              <w:rPr>
                <w:rStyle w:val="SubtleReference"/>
                <w:smallCaps w:val="0"/>
                <w:sz w:val="24"/>
                <w:szCs w:val="26"/>
              </w:rPr>
            </w:pPr>
            <w:r w:rsidRPr="00032558">
              <w:rPr>
                <w:rStyle w:val="SubtleReference"/>
                <w:smallCaps w:val="0"/>
                <w:sz w:val="24"/>
                <w:szCs w:val="26"/>
              </w:rPr>
              <w:t>Waubonsee Community College</w:t>
            </w:r>
          </w:p>
          <w:p w:rsidR="00FD2D8C" w:rsidRPr="008930BB" w:rsidRDefault="00FF0E7C" w:rsidP="004D23FA">
            <w:pPr>
              <w:rPr>
                <w:sz w:val="24"/>
              </w:rPr>
            </w:pPr>
            <w:r w:rsidRPr="0085422E">
              <w:rPr>
                <w:sz w:val="24"/>
              </w:rPr>
              <w:t>GPA: 3.7</w:t>
            </w:r>
            <w:r w:rsidR="007D2CA9">
              <w:rPr>
                <w:sz w:val="24"/>
              </w:rPr>
              <w:t xml:space="preserve"> </w:t>
            </w:r>
            <w:r w:rsidRPr="0085422E">
              <w:rPr>
                <w:sz w:val="24"/>
              </w:rPr>
              <w:t>/</w:t>
            </w:r>
            <w:r w:rsidR="007D2CA9">
              <w:rPr>
                <w:sz w:val="24"/>
              </w:rPr>
              <w:t xml:space="preserve"> </w:t>
            </w:r>
            <w:r w:rsidRPr="0085422E">
              <w:rPr>
                <w:sz w:val="24"/>
              </w:rPr>
              <w:t>4.0</w:t>
            </w:r>
          </w:p>
        </w:tc>
      </w:tr>
    </w:tbl>
    <w:p w:rsidR="00BF02B2" w:rsidRPr="00CF1A49" w:rsidRDefault="00BF02B2" w:rsidP="00BF02B2">
      <w:pPr>
        <w:pStyle w:val="Heading1"/>
      </w:pPr>
      <w:r>
        <w:t>Certifications</w:t>
      </w:r>
    </w:p>
    <w:tbl>
      <w:tblPr>
        <w:tblStyle w:val="TableGrid"/>
        <w:tblW w:w="5000"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360"/>
      </w:tblGrid>
      <w:tr w:rsidR="00BF02B2" w:rsidRPr="00CF1A49" w:rsidTr="001C477A">
        <w:trPr>
          <w:trHeight w:val="931"/>
        </w:trPr>
        <w:tc>
          <w:tcPr>
            <w:tcW w:w="9708" w:type="dxa"/>
            <w:tcBorders>
              <w:left w:val="nil"/>
              <w:bottom w:val="nil"/>
            </w:tcBorders>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Oct</w:t>
            </w:r>
            <w:r w:rsidR="00816D8A">
              <w:rPr>
                <w:rFonts w:eastAsiaTheme="minorHAnsi" w:cs="Segoe UI"/>
                <w:color w:val="595959" w:themeColor="text1" w:themeTint="A6"/>
                <w:sz w:val="22"/>
                <w:szCs w:val="22"/>
                <w:shd w:val="clear" w:color="auto" w:fill="FFFFFF"/>
              </w:rPr>
              <w:t>ober</w:t>
            </w:r>
            <w:r w:rsidRPr="00081D39">
              <w:rPr>
                <w:rFonts w:eastAsiaTheme="minorHAnsi" w:cs="Segoe UI"/>
                <w:color w:val="595959" w:themeColor="text1" w:themeTint="A6"/>
                <w:sz w:val="22"/>
                <w:szCs w:val="22"/>
                <w:shd w:val="clear" w:color="auto" w:fill="FFFFFF"/>
              </w:rPr>
              <w:t xml:space="preserve"> 2020</w:t>
            </w:r>
          </w:p>
          <w:p w:rsidR="00BF02B2" w:rsidRPr="00BF02B2" w:rsidRDefault="00BF02B2" w:rsidP="00BF02B2">
            <w:pPr>
              <w:pStyle w:val="Heading2"/>
              <w:outlineLvl w:val="1"/>
              <w:rPr>
                <w:caps w:val="0"/>
              </w:rPr>
            </w:pPr>
            <w:r w:rsidRPr="00BF02B2">
              <w:rPr>
                <w:caps w:val="0"/>
              </w:rPr>
              <w:t>JavaScript Algorithms and Data Structures Developer Certification</w:t>
            </w:r>
          </w:p>
          <w:p w:rsidR="00BF02B2" w:rsidRPr="00CF1A49" w:rsidRDefault="00BF02B2" w:rsidP="0084533D">
            <w:r w:rsidRPr="00BF02B2">
              <w:rPr>
                <w:rStyle w:val="SubtleReference"/>
                <w:smallCaps w:val="0"/>
                <w:sz w:val="24"/>
                <w:szCs w:val="26"/>
              </w:rPr>
              <w:t>freeCodeCamp.org</w:t>
            </w:r>
          </w:p>
        </w:tc>
      </w:tr>
      <w:tr w:rsidR="00BF02B2" w:rsidRPr="00CF1A49" w:rsidTr="001C477A">
        <w:trPr>
          <w:trHeight w:val="30"/>
        </w:trPr>
        <w:tc>
          <w:tcPr>
            <w:tcW w:w="9708" w:type="dxa"/>
            <w:tcBorders>
              <w:left w:val="nil"/>
            </w:tcBorders>
            <w:tcMar>
              <w:top w:w="216" w:type="dxa"/>
            </w:tcMar>
          </w:tcPr>
          <w:p w:rsidR="00BF02B2" w:rsidRPr="00081D39" w:rsidRDefault="00BF02B2" w:rsidP="0084533D">
            <w:pPr>
              <w:pStyle w:val="Heading2"/>
              <w:outlineLvl w:val="1"/>
              <w:rPr>
                <w:rFonts w:eastAsiaTheme="minorHAnsi" w:cs="Segoe UI"/>
                <w:color w:val="595959" w:themeColor="text1" w:themeTint="A6"/>
                <w:sz w:val="22"/>
                <w:szCs w:val="22"/>
                <w:shd w:val="clear" w:color="auto" w:fill="FFFFFF"/>
              </w:rPr>
            </w:pPr>
            <w:r w:rsidRPr="00081D39">
              <w:rPr>
                <w:rFonts w:eastAsiaTheme="minorHAnsi" w:cs="Segoe UI"/>
                <w:color w:val="595959" w:themeColor="text1" w:themeTint="A6"/>
                <w:sz w:val="22"/>
                <w:szCs w:val="22"/>
                <w:shd w:val="clear" w:color="auto" w:fill="FFFFFF"/>
              </w:rPr>
              <w:t>June 2020</w:t>
            </w:r>
          </w:p>
          <w:p w:rsidR="00BF02B2" w:rsidRPr="00BF02B2" w:rsidRDefault="00BF02B2" w:rsidP="00BF02B2">
            <w:pPr>
              <w:pStyle w:val="Heading2"/>
              <w:outlineLvl w:val="1"/>
              <w:rPr>
                <w:caps w:val="0"/>
              </w:rPr>
            </w:pPr>
            <w:r w:rsidRPr="00BF02B2">
              <w:rPr>
                <w:caps w:val="0"/>
              </w:rPr>
              <w:t>Responsive Web Design Developer Certification</w:t>
            </w:r>
          </w:p>
          <w:p w:rsidR="00BF02B2" w:rsidRDefault="00BF02B2" w:rsidP="0084533D">
            <w:pPr>
              <w:rPr>
                <w:rStyle w:val="SubtleReference"/>
                <w:smallCaps w:val="0"/>
                <w:sz w:val="24"/>
                <w:szCs w:val="26"/>
              </w:rPr>
            </w:pPr>
            <w:r w:rsidRPr="00BF02B2">
              <w:rPr>
                <w:rStyle w:val="SubtleReference"/>
                <w:smallCaps w:val="0"/>
                <w:sz w:val="24"/>
                <w:szCs w:val="26"/>
              </w:rPr>
              <w:t>freeCodeCamp.org</w:t>
            </w:r>
          </w:p>
          <w:p w:rsidR="00BF02B2" w:rsidRDefault="00BF02B2" w:rsidP="0084533D"/>
        </w:tc>
      </w:tr>
    </w:tbl>
    <w:p w:rsidR="00FA3841" w:rsidRPr="006E1507" w:rsidRDefault="00FA3841" w:rsidP="004D23FA"/>
    <w:sectPr w:rsidR="00FA3841" w:rsidRPr="006E1507" w:rsidSect="00630855">
      <w:footerReference w:type="default" r:id="rId9"/>
      <w:headerReference w:type="first" r:id="rId10"/>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3386" w:rsidRDefault="008B3386" w:rsidP="0068194B">
      <w:r>
        <w:separator/>
      </w:r>
    </w:p>
    <w:p w:rsidR="008B3386" w:rsidRDefault="008B3386"/>
    <w:p w:rsidR="008B3386" w:rsidRDefault="008B3386"/>
  </w:endnote>
  <w:endnote w:type="continuationSeparator" w:id="0">
    <w:p w:rsidR="008B3386" w:rsidRDefault="008B3386" w:rsidP="0068194B">
      <w:r>
        <w:continuationSeparator/>
      </w:r>
    </w:p>
    <w:p w:rsidR="008B3386" w:rsidRDefault="008B3386"/>
    <w:p w:rsidR="008B3386" w:rsidRDefault="008B33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606279"/>
      <w:docPartObj>
        <w:docPartGallery w:val="Page Numbers (Bottom of Page)"/>
        <w:docPartUnique/>
      </w:docPartObj>
    </w:sdtPr>
    <w:sdtEndPr>
      <w:rPr>
        <w:noProof/>
      </w:rPr>
    </w:sdtEndPr>
    <w:sdtContent>
      <w:p w:rsidR="002B2958" w:rsidRDefault="002B2958">
        <w:pPr>
          <w:pStyle w:val="Footer"/>
        </w:pPr>
        <w:r>
          <w:fldChar w:fldCharType="begin"/>
        </w:r>
        <w:r>
          <w:instrText xml:space="preserve"> PAGE   \* MERGEFORMAT </w:instrText>
        </w:r>
        <w:r>
          <w:fldChar w:fldCharType="separate"/>
        </w:r>
        <w:r w:rsidR="00FF6708">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3386" w:rsidRDefault="008B3386" w:rsidP="0068194B">
      <w:r>
        <w:separator/>
      </w:r>
    </w:p>
    <w:p w:rsidR="008B3386" w:rsidRDefault="008B3386"/>
    <w:p w:rsidR="008B3386" w:rsidRDefault="008B3386"/>
  </w:footnote>
  <w:footnote w:type="continuationSeparator" w:id="0">
    <w:p w:rsidR="008B3386" w:rsidRDefault="008B3386" w:rsidP="0068194B">
      <w:r>
        <w:continuationSeparator/>
      </w:r>
    </w:p>
    <w:p w:rsidR="008B3386" w:rsidRDefault="008B3386"/>
    <w:p w:rsidR="008B3386" w:rsidRDefault="008B338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7EDD98AC" wp14:editId="1636F998">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1"/>
  </w:num>
  <w:num w:numId="8">
    <w:abstractNumId w:val="2"/>
  </w:num>
  <w:num w:numId="9">
    <w:abstractNumId w:val="12"/>
  </w:num>
  <w:num w:numId="10">
    <w:abstractNumId w:val="5"/>
  </w:num>
  <w:num w:numId="11">
    <w:abstractNumId w:val="4"/>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7C"/>
    <w:rsid w:val="000001EF"/>
    <w:rsid w:val="00007322"/>
    <w:rsid w:val="00007728"/>
    <w:rsid w:val="00024584"/>
    <w:rsid w:val="00024730"/>
    <w:rsid w:val="00032558"/>
    <w:rsid w:val="00055E95"/>
    <w:rsid w:val="0007021F"/>
    <w:rsid w:val="00081D39"/>
    <w:rsid w:val="000B2BA5"/>
    <w:rsid w:val="000C4ACA"/>
    <w:rsid w:val="000E3EE9"/>
    <w:rsid w:val="000F2F8C"/>
    <w:rsid w:val="0010006E"/>
    <w:rsid w:val="0010111E"/>
    <w:rsid w:val="001045A8"/>
    <w:rsid w:val="00114A91"/>
    <w:rsid w:val="001427E1"/>
    <w:rsid w:val="00145B4D"/>
    <w:rsid w:val="00163668"/>
    <w:rsid w:val="00171566"/>
    <w:rsid w:val="00174676"/>
    <w:rsid w:val="001755A8"/>
    <w:rsid w:val="00181722"/>
    <w:rsid w:val="00184014"/>
    <w:rsid w:val="00192008"/>
    <w:rsid w:val="001A740E"/>
    <w:rsid w:val="001B6343"/>
    <w:rsid w:val="001C0E68"/>
    <w:rsid w:val="001C31C7"/>
    <w:rsid w:val="001C31E5"/>
    <w:rsid w:val="001C41A0"/>
    <w:rsid w:val="001C477A"/>
    <w:rsid w:val="001C4B6F"/>
    <w:rsid w:val="001D0BF1"/>
    <w:rsid w:val="001E3120"/>
    <w:rsid w:val="001E7E0C"/>
    <w:rsid w:val="001F0BB0"/>
    <w:rsid w:val="001F4E6D"/>
    <w:rsid w:val="001F6140"/>
    <w:rsid w:val="00203573"/>
    <w:rsid w:val="0020597D"/>
    <w:rsid w:val="00213B4C"/>
    <w:rsid w:val="002253B0"/>
    <w:rsid w:val="0023149F"/>
    <w:rsid w:val="00236D54"/>
    <w:rsid w:val="00241D8C"/>
    <w:rsid w:val="00241FDB"/>
    <w:rsid w:val="002463B5"/>
    <w:rsid w:val="0024720C"/>
    <w:rsid w:val="002617AE"/>
    <w:rsid w:val="002638D0"/>
    <w:rsid w:val="002647D3"/>
    <w:rsid w:val="00275EAE"/>
    <w:rsid w:val="00283D60"/>
    <w:rsid w:val="002863A9"/>
    <w:rsid w:val="00294998"/>
    <w:rsid w:val="00295E4A"/>
    <w:rsid w:val="00297F18"/>
    <w:rsid w:val="002A1945"/>
    <w:rsid w:val="002B2958"/>
    <w:rsid w:val="002B3FC8"/>
    <w:rsid w:val="002D23C5"/>
    <w:rsid w:val="002D6137"/>
    <w:rsid w:val="002E7E61"/>
    <w:rsid w:val="002F05E5"/>
    <w:rsid w:val="002F254D"/>
    <w:rsid w:val="002F30E4"/>
    <w:rsid w:val="002F715B"/>
    <w:rsid w:val="00300816"/>
    <w:rsid w:val="00307140"/>
    <w:rsid w:val="00311D9C"/>
    <w:rsid w:val="00316DFF"/>
    <w:rsid w:val="00325B57"/>
    <w:rsid w:val="00335756"/>
    <w:rsid w:val="00336056"/>
    <w:rsid w:val="003544E1"/>
    <w:rsid w:val="00360CAD"/>
    <w:rsid w:val="00366398"/>
    <w:rsid w:val="0037636D"/>
    <w:rsid w:val="00387BA4"/>
    <w:rsid w:val="003A0632"/>
    <w:rsid w:val="003A30E5"/>
    <w:rsid w:val="003A6ADF"/>
    <w:rsid w:val="003B5928"/>
    <w:rsid w:val="003C2196"/>
    <w:rsid w:val="003D380F"/>
    <w:rsid w:val="003E160D"/>
    <w:rsid w:val="003F17E1"/>
    <w:rsid w:val="003F1D5F"/>
    <w:rsid w:val="00401C01"/>
    <w:rsid w:val="00405128"/>
    <w:rsid w:val="00406CFF"/>
    <w:rsid w:val="00416B25"/>
    <w:rsid w:val="00420592"/>
    <w:rsid w:val="004319E0"/>
    <w:rsid w:val="00437E8C"/>
    <w:rsid w:val="00440225"/>
    <w:rsid w:val="00465380"/>
    <w:rsid w:val="004726BC"/>
    <w:rsid w:val="00474105"/>
    <w:rsid w:val="00475EB7"/>
    <w:rsid w:val="00480E6E"/>
    <w:rsid w:val="00482D6E"/>
    <w:rsid w:val="00486277"/>
    <w:rsid w:val="00494CF6"/>
    <w:rsid w:val="00495F8D"/>
    <w:rsid w:val="004A1FAE"/>
    <w:rsid w:val="004A32FF"/>
    <w:rsid w:val="004B06EB"/>
    <w:rsid w:val="004B6AD0"/>
    <w:rsid w:val="004C2D5D"/>
    <w:rsid w:val="004C33E1"/>
    <w:rsid w:val="004C4437"/>
    <w:rsid w:val="004D23FA"/>
    <w:rsid w:val="004E01EB"/>
    <w:rsid w:val="004E2794"/>
    <w:rsid w:val="004F6DDF"/>
    <w:rsid w:val="00510392"/>
    <w:rsid w:val="00513E2A"/>
    <w:rsid w:val="00520084"/>
    <w:rsid w:val="005231AC"/>
    <w:rsid w:val="00555E7F"/>
    <w:rsid w:val="00566A35"/>
    <w:rsid w:val="0056701E"/>
    <w:rsid w:val="005740D7"/>
    <w:rsid w:val="005964C8"/>
    <w:rsid w:val="005A0F26"/>
    <w:rsid w:val="005A1B10"/>
    <w:rsid w:val="005A6850"/>
    <w:rsid w:val="005B1B1B"/>
    <w:rsid w:val="005C5932"/>
    <w:rsid w:val="005D3CA7"/>
    <w:rsid w:val="005D4CC1"/>
    <w:rsid w:val="005F25F5"/>
    <w:rsid w:val="005F4B91"/>
    <w:rsid w:val="005F55D2"/>
    <w:rsid w:val="006102F5"/>
    <w:rsid w:val="0062312F"/>
    <w:rsid w:val="00625F2C"/>
    <w:rsid w:val="00630855"/>
    <w:rsid w:val="00632AEE"/>
    <w:rsid w:val="006618E9"/>
    <w:rsid w:val="00676512"/>
    <w:rsid w:val="0068194B"/>
    <w:rsid w:val="00682B7F"/>
    <w:rsid w:val="00692703"/>
    <w:rsid w:val="006A1962"/>
    <w:rsid w:val="006B2C58"/>
    <w:rsid w:val="006B5D48"/>
    <w:rsid w:val="006B7D7B"/>
    <w:rsid w:val="006C1A5E"/>
    <w:rsid w:val="006E1507"/>
    <w:rsid w:val="00712D8B"/>
    <w:rsid w:val="007179E2"/>
    <w:rsid w:val="007273B7"/>
    <w:rsid w:val="00733E0A"/>
    <w:rsid w:val="00741CEA"/>
    <w:rsid w:val="0074403D"/>
    <w:rsid w:val="00746D44"/>
    <w:rsid w:val="007538DC"/>
    <w:rsid w:val="00757803"/>
    <w:rsid w:val="00784DBE"/>
    <w:rsid w:val="0079206B"/>
    <w:rsid w:val="00796076"/>
    <w:rsid w:val="007A6B84"/>
    <w:rsid w:val="007C0566"/>
    <w:rsid w:val="007C606B"/>
    <w:rsid w:val="007D2CA9"/>
    <w:rsid w:val="007D51B9"/>
    <w:rsid w:val="007E6A61"/>
    <w:rsid w:val="007F6A27"/>
    <w:rsid w:val="00801140"/>
    <w:rsid w:val="00803404"/>
    <w:rsid w:val="00816D8A"/>
    <w:rsid w:val="00834955"/>
    <w:rsid w:val="0085422E"/>
    <w:rsid w:val="00855B59"/>
    <w:rsid w:val="00860461"/>
    <w:rsid w:val="0086487C"/>
    <w:rsid w:val="00870B20"/>
    <w:rsid w:val="008829F8"/>
    <w:rsid w:val="00885897"/>
    <w:rsid w:val="008930BB"/>
    <w:rsid w:val="00894549"/>
    <w:rsid w:val="008A6538"/>
    <w:rsid w:val="008B3386"/>
    <w:rsid w:val="008C7056"/>
    <w:rsid w:val="008F3B14"/>
    <w:rsid w:val="008F7529"/>
    <w:rsid w:val="00901899"/>
    <w:rsid w:val="0090344B"/>
    <w:rsid w:val="009047E5"/>
    <w:rsid w:val="00905715"/>
    <w:rsid w:val="0091321E"/>
    <w:rsid w:val="00913946"/>
    <w:rsid w:val="00923D07"/>
    <w:rsid w:val="0092726B"/>
    <w:rsid w:val="009361BA"/>
    <w:rsid w:val="00944F78"/>
    <w:rsid w:val="009510E7"/>
    <w:rsid w:val="00952C89"/>
    <w:rsid w:val="009571D8"/>
    <w:rsid w:val="009650EA"/>
    <w:rsid w:val="0097790C"/>
    <w:rsid w:val="0098253E"/>
    <w:rsid w:val="0098506E"/>
    <w:rsid w:val="0099609E"/>
    <w:rsid w:val="009A44CE"/>
    <w:rsid w:val="009C4597"/>
    <w:rsid w:val="009C4DFC"/>
    <w:rsid w:val="009D44F8"/>
    <w:rsid w:val="009E3160"/>
    <w:rsid w:val="009F220C"/>
    <w:rsid w:val="009F3B05"/>
    <w:rsid w:val="009F4931"/>
    <w:rsid w:val="00A14534"/>
    <w:rsid w:val="00A14AAB"/>
    <w:rsid w:val="00A16DAA"/>
    <w:rsid w:val="00A24162"/>
    <w:rsid w:val="00A25023"/>
    <w:rsid w:val="00A270EA"/>
    <w:rsid w:val="00A34BA2"/>
    <w:rsid w:val="00A36F27"/>
    <w:rsid w:val="00A42E32"/>
    <w:rsid w:val="00A46E63"/>
    <w:rsid w:val="00A51DC5"/>
    <w:rsid w:val="00A53DE1"/>
    <w:rsid w:val="00A615E1"/>
    <w:rsid w:val="00A63370"/>
    <w:rsid w:val="00A6513F"/>
    <w:rsid w:val="00A675F6"/>
    <w:rsid w:val="00A755E8"/>
    <w:rsid w:val="00A80695"/>
    <w:rsid w:val="00A93A5D"/>
    <w:rsid w:val="00AB32F8"/>
    <w:rsid w:val="00AB610B"/>
    <w:rsid w:val="00AC7AA7"/>
    <w:rsid w:val="00AD360E"/>
    <w:rsid w:val="00AD40FB"/>
    <w:rsid w:val="00AD782D"/>
    <w:rsid w:val="00AE7650"/>
    <w:rsid w:val="00B10EBE"/>
    <w:rsid w:val="00B22973"/>
    <w:rsid w:val="00B236F1"/>
    <w:rsid w:val="00B26A91"/>
    <w:rsid w:val="00B466F3"/>
    <w:rsid w:val="00B50F99"/>
    <w:rsid w:val="00B51D1B"/>
    <w:rsid w:val="00B540F4"/>
    <w:rsid w:val="00B60FD0"/>
    <w:rsid w:val="00B622DF"/>
    <w:rsid w:val="00B6332A"/>
    <w:rsid w:val="00B717F2"/>
    <w:rsid w:val="00B81760"/>
    <w:rsid w:val="00B8494C"/>
    <w:rsid w:val="00B96DD6"/>
    <w:rsid w:val="00BA1546"/>
    <w:rsid w:val="00BB4E51"/>
    <w:rsid w:val="00BD431F"/>
    <w:rsid w:val="00BD7166"/>
    <w:rsid w:val="00BE423E"/>
    <w:rsid w:val="00BF02B2"/>
    <w:rsid w:val="00BF61AC"/>
    <w:rsid w:val="00C0748B"/>
    <w:rsid w:val="00C47FA6"/>
    <w:rsid w:val="00C52DB8"/>
    <w:rsid w:val="00C57FC6"/>
    <w:rsid w:val="00C66A7D"/>
    <w:rsid w:val="00C779DA"/>
    <w:rsid w:val="00C814F7"/>
    <w:rsid w:val="00CA4B4D"/>
    <w:rsid w:val="00CB35C3"/>
    <w:rsid w:val="00CD323D"/>
    <w:rsid w:val="00CE4030"/>
    <w:rsid w:val="00CE64B3"/>
    <w:rsid w:val="00CF1A49"/>
    <w:rsid w:val="00D0630C"/>
    <w:rsid w:val="00D15B9D"/>
    <w:rsid w:val="00D243A9"/>
    <w:rsid w:val="00D305E5"/>
    <w:rsid w:val="00D37CD3"/>
    <w:rsid w:val="00D66A52"/>
    <w:rsid w:val="00D66EFA"/>
    <w:rsid w:val="00D72A2D"/>
    <w:rsid w:val="00D9521A"/>
    <w:rsid w:val="00DA3914"/>
    <w:rsid w:val="00DA59AA"/>
    <w:rsid w:val="00DB6915"/>
    <w:rsid w:val="00DB7E1E"/>
    <w:rsid w:val="00DC1B78"/>
    <w:rsid w:val="00DC2A2F"/>
    <w:rsid w:val="00DC600B"/>
    <w:rsid w:val="00DE0FAA"/>
    <w:rsid w:val="00DE136D"/>
    <w:rsid w:val="00DE6534"/>
    <w:rsid w:val="00DE678E"/>
    <w:rsid w:val="00DF4D6C"/>
    <w:rsid w:val="00E01923"/>
    <w:rsid w:val="00E14498"/>
    <w:rsid w:val="00E2397A"/>
    <w:rsid w:val="00E254DB"/>
    <w:rsid w:val="00E300FC"/>
    <w:rsid w:val="00E362DB"/>
    <w:rsid w:val="00E5632B"/>
    <w:rsid w:val="00E70240"/>
    <w:rsid w:val="00E71E6B"/>
    <w:rsid w:val="00E81CC5"/>
    <w:rsid w:val="00E85A87"/>
    <w:rsid w:val="00E85B4A"/>
    <w:rsid w:val="00E9528E"/>
    <w:rsid w:val="00EA5099"/>
    <w:rsid w:val="00EA663C"/>
    <w:rsid w:val="00EA7B96"/>
    <w:rsid w:val="00EC1351"/>
    <w:rsid w:val="00EC4CBF"/>
    <w:rsid w:val="00ED4DFD"/>
    <w:rsid w:val="00EE2CA8"/>
    <w:rsid w:val="00EF17E8"/>
    <w:rsid w:val="00EF51D9"/>
    <w:rsid w:val="00F130DD"/>
    <w:rsid w:val="00F24884"/>
    <w:rsid w:val="00F41B71"/>
    <w:rsid w:val="00F476C4"/>
    <w:rsid w:val="00F61DF9"/>
    <w:rsid w:val="00F81960"/>
    <w:rsid w:val="00F8769D"/>
    <w:rsid w:val="00F9350C"/>
    <w:rsid w:val="00F94EB5"/>
    <w:rsid w:val="00F9624D"/>
    <w:rsid w:val="00FA3841"/>
    <w:rsid w:val="00FA65BD"/>
    <w:rsid w:val="00FB31C1"/>
    <w:rsid w:val="00FB58F2"/>
    <w:rsid w:val="00FC6AEA"/>
    <w:rsid w:val="00FD2D8C"/>
    <w:rsid w:val="00FD3D13"/>
    <w:rsid w:val="00FE55A2"/>
    <w:rsid w:val="00FF0E7C"/>
    <w:rsid w:val="00FF6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63C40FA73B349B2BEA069E38523C3D9"/>
        <w:category>
          <w:name w:val="General"/>
          <w:gallery w:val="placeholder"/>
        </w:category>
        <w:types>
          <w:type w:val="bbPlcHdr"/>
        </w:types>
        <w:behaviors>
          <w:behavior w:val="content"/>
        </w:behaviors>
        <w:guid w:val="{B4B3D985-50C1-4BC1-95CE-B0EF6DEDE65E}"/>
      </w:docPartPr>
      <w:docPartBody>
        <w:p w:rsidR="00C16D50" w:rsidRDefault="00881E01">
          <w:pPr>
            <w:pStyle w:val="763C40FA73B349B2BEA069E38523C3D9"/>
          </w:pPr>
          <w:r w:rsidRPr="00CF1A49">
            <w:t>·</w:t>
          </w:r>
        </w:p>
      </w:docPartBody>
    </w:docPart>
    <w:docPart>
      <w:docPartPr>
        <w:name w:val="7D593FC649984D008B45641CB4814051"/>
        <w:category>
          <w:name w:val="General"/>
          <w:gallery w:val="placeholder"/>
        </w:category>
        <w:types>
          <w:type w:val="bbPlcHdr"/>
        </w:types>
        <w:behaviors>
          <w:behavior w:val="content"/>
        </w:behaviors>
        <w:guid w:val="{87405C45-C96C-479E-B600-947AF98D3BA5}"/>
      </w:docPartPr>
      <w:docPartBody>
        <w:p w:rsidR="00C16D50" w:rsidRDefault="00881E01">
          <w:pPr>
            <w:pStyle w:val="7D593FC649984D008B45641CB4814051"/>
          </w:pPr>
          <w:r w:rsidRPr="00CF1A49">
            <w:t>·</w:t>
          </w:r>
        </w:p>
      </w:docPartBody>
    </w:docPart>
    <w:docPart>
      <w:docPartPr>
        <w:name w:val="F0BA125DDB974DE5A0761E2BFF9BF1D7"/>
        <w:category>
          <w:name w:val="General"/>
          <w:gallery w:val="placeholder"/>
        </w:category>
        <w:types>
          <w:type w:val="bbPlcHdr"/>
        </w:types>
        <w:behaviors>
          <w:behavior w:val="content"/>
        </w:behaviors>
        <w:guid w:val="{B53337D8-C735-453E-BBBD-5234619D5BDD}"/>
      </w:docPartPr>
      <w:docPartBody>
        <w:p w:rsidR="00C16D50" w:rsidRDefault="00881E01">
          <w:pPr>
            <w:pStyle w:val="F0BA125DDB974DE5A0761E2BFF9BF1D7"/>
          </w:pPr>
          <w:r w:rsidRPr="00CF1A49">
            <w:t>Experience</w:t>
          </w:r>
        </w:p>
      </w:docPartBody>
    </w:docPart>
    <w:docPart>
      <w:docPartPr>
        <w:name w:val="60FE4DC2C7B948FE90691E2FE6FB0752"/>
        <w:category>
          <w:name w:val="General"/>
          <w:gallery w:val="placeholder"/>
        </w:category>
        <w:types>
          <w:type w:val="bbPlcHdr"/>
        </w:types>
        <w:behaviors>
          <w:behavior w:val="content"/>
        </w:behaviors>
        <w:guid w:val="{D45130C2-EB75-4FD1-89EC-1870CD4F3B4A}"/>
      </w:docPartPr>
      <w:docPartBody>
        <w:p w:rsidR="00C16D50" w:rsidRDefault="00881E01">
          <w:pPr>
            <w:pStyle w:val="60FE4DC2C7B948FE90691E2FE6FB0752"/>
          </w:pPr>
          <w:r w:rsidRPr="00CF1A49">
            <w:t>Education</w:t>
          </w:r>
        </w:p>
      </w:docPartBody>
    </w:docPart>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26"/>
    <w:rsid w:val="001C2653"/>
    <w:rsid w:val="00220DA3"/>
    <w:rsid w:val="002B28E8"/>
    <w:rsid w:val="002F24A6"/>
    <w:rsid w:val="00314155"/>
    <w:rsid w:val="003274FE"/>
    <w:rsid w:val="00365858"/>
    <w:rsid w:val="003811BD"/>
    <w:rsid w:val="00381800"/>
    <w:rsid w:val="00386BFA"/>
    <w:rsid w:val="003A3684"/>
    <w:rsid w:val="005C2797"/>
    <w:rsid w:val="00605E4F"/>
    <w:rsid w:val="006716C5"/>
    <w:rsid w:val="00683767"/>
    <w:rsid w:val="006B2936"/>
    <w:rsid w:val="006C5465"/>
    <w:rsid w:val="008520F3"/>
    <w:rsid w:val="00881E01"/>
    <w:rsid w:val="008A55F4"/>
    <w:rsid w:val="008F5BA6"/>
    <w:rsid w:val="008F5D26"/>
    <w:rsid w:val="009647B7"/>
    <w:rsid w:val="009842F8"/>
    <w:rsid w:val="00A33647"/>
    <w:rsid w:val="00A950D5"/>
    <w:rsid w:val="00AE3616"/>
    <w:rsid w:val="00BF10C4"/>
    <w:rsid w:val="00BF3191"/>
    <w:rsid w:val="00C16D50"/>
    <w:rsid w:val="00C7181E"/>
    <w:rsid w:val="00C83F96"/>
    <w:rsid w:val="00CB6154"/>
    <w:rsid w:val="00CC12D0"/>
    <w:rsid w:val="00D65095"/>
    <w:rsid w:val="00E75B0C"/>
    <w:rsid w:val="00EA2682"/>
    <w:rsid w:val="00EB07D1"/>
    <w:rsid w:val="00F41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962C68B79A34FA8BFB6D3CB7E71A3FE">
    <w:name w:val="1962C68B79A34FA8BFB6D3CB7E71A3FE"/>
  </w:style>
  <w:style w:type="character" w:styleId="IntenseEmphasis">
    <w:name w:val="Intense Emphasis"/>
    <w:basedOn w:val="DefaultParagraphFont"/>
    <w:uiPriority w:val="2"/>
    <w:rPr>
      <w:b/>
      <w:iCs/>
      <w:color w:val="262626" w:themeColor="text1" w:themeTint="D9"/>
    </w:rPr>
  </w:style>
  <w:style w:type="paragraph" w:customStyle="1" w:styleId="1AD03FDF8E824AF8BCBB7221F7C33311">
    <w:name w:val="1AD03FDF8E824AF8BCBB7221F7C33311"/>
  </w:style>
  <w:style w:type="paragraph" w:customStyle="1" w:styleId="6070AB6B3011421EBFFE0B1A490013CD">
    <w:name w:val="6070AB6B3011421EBFFE0B1A490013CD"/>
  </w:style>
  <w:style w:type="paragraph" w:customStyle="1" w:styleId="477D24EDFD7B40B9ABF7FEFC0BDA0241">
    <w:name w:val="477D24EDFD7B40B9ABF7FEFC0BDA0241"/>
  </w:style>
  <w:style w:type="paragraph" w:customStyle="1" w:styleId="FD460D8105974DE2AFE2B72919698048">
    <w:name w:val="FD460D8105974DE2AFE2B72919698048"/>
  </w:style>
  <w:style w:type="paragraph" w:customStyle="1" w:styleId="839597332FF648F08B941279EBDBC2AA">
    <w:name w:val="839597332FF648F08B941279EBDBC2AA"/>
  </w:style>
  <w:style w:type="paragraph" w:customStyle="1" w:styleId="763C40FA73B349B2BEA069E38523C3D9">
    <w:name w:val="763C40FA73B349B2BEA069E38523C3D9"/>
  </w:style>
  <w:style w:type="paragraph" w:customStyle="1" w:styleId="F9B694F6D9B94236B62B9F1BCDC0D04E">
    <w:name w:val="F9B694F6D9B94236B62B9F1BCDC0D04E"/>
  </w:style>
  <w:style w:type="paragraph" w:customStyle="1" w:styleId="7D593FC649984D008B45641CB4814051">
    <w:name w:val="7D593FC649984D008B45641CB4814051"/>
  </w:style>
  <w:style w:type="paragraph" w:customStyle="1" w:styleId="83B938AE76804C89A8D3E2552AC44711">
    <w:name w:val="83B938AE76804C89A8D3E2552AC44711"/>
  </w:style>
  <w:style w:type="paragraph" w:customStyle="1" w:styleId="248225F84D2B4167AE20A7B35EC70F7C">
    <w:name w:val="248225F84D2B4167AE20A7B35EC70F7C"/>
  </w:style>
  <w:style w:type="paragraph" w:customStyle="1" w:styleId="F0BA125DDB974DE5A0761E2BFF9BF1D7">
    <w:name w:val="F0BA125DDB974DE5A0761E2BFF9BF1D7"/>
  </w:style>
  <w:style w:type="paragraph" w:customStyle="1" w:styleId="831DFD3B70A6458391F48E41DDD2A75E">
    <w:name w:val="831DFD3B70A6458391F48E41DDD2A75E"/>
  </w:style>
  <w:style w:type="paragraph" w:customStyle="1" w:styleId="C26AFC8303924F60A34E55A1EB052B4A">
    <w:name w:val="C26AFC8303924F60A34E55A1EB052B4A"/>
  </w:style>
  <w:style w:type="paragraph" w:customStyle="1" w:styleId="D6C29160779D48448216FFCA38B023F5">
    <w:name w:val="D6C29160779D48448216FFCA38B023F5"/>
  </w:style>
  <w:style w:type="character" w:styleId="SubtleReference">
    <w:name w:val="Subtle Reference"/>
    <w:basedOn w:val="DefaultParagraphFont"/>
    <w:uiPriority w:val="10"/>
    <w:qFormat/>
    <w:rPr>
      <w:b/>
      <w:caps w:val="0"/>
      <w:smallCaps/>
      <w:color w:val="595959" w:themeColor="text1" w:themeTint="A6"/>
    </w:rPr>
  </w:style>
  <w:style w:type="paragraph" w:customStyle="1" w:styleId="4DEA050799214D04966D0F3BB2ABBC12">
    <w:name w:val="4DEA050799214D04966D0F3BB2ABBC12"/>
  </w:style>
  <w:style w:type="paragraph" w:customStyle="1" w:styleId="3D863B7FDCF8416FB0A818C100F3D627">
    <w:name w:val="3D863B7FDCF8416FB0A818C100F3D627"/>
  </w:style>
  <w:style w:type="paragraph" w:customStyle="1" w:styleId="D5C920CD441345F18CB6EBAF61B2CBA9">
    <w:name w:val="D5C920CD441345F18CB6EBAF61B2CBA9"/>
  </w:style>
  <w:style w:type="paragraph" w:customStyle="1" w:styleId="55534ABEE0E94598BF7B42CBF718AD5A">
    <w:name w:val="55534ABEE0E94598BF7B42CBF718AD5A"/>
  </w:style>
  <w:style w:type="paragraph" w:customStyle="1" w:styleId="F26C9C431EC24CFBA2157E6C68BD1298">
    <w:name w:val="F26C9C431EC24CFBA2157E6C68BD1298"/>
  </w:style>
  <w:style w:type="paragraph" w:customStyle="1" w:styleId="EEFE506180DF418FAB582215E73D8BC5">
    <w:name w:val="EEFE506180DF418FAB582215E73D8BC5"/>
  </w:style>
  <w:style w:type="paragraph" w:customStyle="1" w:styleId="FF08F3E160CD449DB3595843B42D27AD">
    <w:name w:val="FF08F3E160CD449DB3595843B42D27AD"/>
  </w:style>
  <w:style w:type="paragraph" w:customStyle="1" w:styleId="60FE4DC2C7B948FE90691E2FE6FB0752">
    <w:name w:val="60FE4DC2C7B948FE90691E2FE6FB0752"/>
  </w:style>
  <w:style w:type="paragraph" w:customStyle="1" w:styleId="6057DBB6A3A241BD820AC0B8F91AC580">
    <w:name w:val="6057DBB6A3A241BD820AC0B8F91AC580"/>
  </w:style>
  <w:style w:type="paragraph" w:customStyle="1" w:styleId="70381E121C4A4A23B99CD1B560EBC09A">
    <w:name w:val="70381E121C4A4A23B99CD1B560EBC09A"/>
  </w:style>
  <w:style w:type="paragraph" w:customStyle="1" w:styleId="4C59C4C3C4E648A9975049278F9D55E2">
    <w:name w:val="4C59C4C3C4E648A9975049278F9D55E2"/>
  </w:style>
  <w:style w:type="paragraph" w:customStyle="1" w:styleId="DE278ABEE15340719EF8DEFCEFB26C98">
    <w:name w:val="DE278ABEE15340719EF8DEFCEFB26C98"/>
  </w:style>
  <w:style w:type="paragraph" w:customStyle="1" w:styleId="1510301BA3D743938B997BFD8774ABEE">
    <w:name w:val="1510301BA3D743938B997BFD8774ABEE"/>
  </w:style>
  <w:style w:type="paragraph" w:customStyle="1" w:styleId="ED79AF1BD0FA4981A726B14F6FA4E46E">
    <w:name w:val="ED79AF1BD0FA4981A726B14F6FA4E46E"/>
  </w:style>
  <w:style w:type="paragraph" w:customStyle="1" w:styleId="A54AE00610DA47F68FCEBED59C5AF3B3">
    <w:name w:val="A54AE00610DA47F68FCEBED59C5AF3B3"/>
  </w:style>
  <w:style w:type="paragraph" w:customStyle="1" w:styleId="2BF3EA76C7B448BE8AE1FB221443BA96">
    <w:name w:val="2BF3EA76C7B448BE8AE1FB221443BA96"/>
  </w:style>
  <w:style w:type="paragraph" w:customStyle="1" w:styleId="E5DA143D9EF5436ABAE0728C3ACB88A9">
    <w:name w:val="E5DA143D9EF5436ABAE0728C3ACB88A9"/>
  </w:style>
  <w:style w:type="paragraph" w:customStyle="1" w:styleId="69EE33E778BE443B9608836A4042D165">
    <w:name w:val="69EE33E778BE443B9608836A4042D165"/>
  </w:style>
  <w:style w:type="paragraph" w:customStyle="1" w:styleId="86F6AC8EE28E45539B46D5536D96889F">
    <w:name w:val="86F6AC8EE28E45539B46D5536D96889F"/>
  </w:style>
  <w:style w:type="paragraph" w:customStyle="1" w:styleId="877EE611B5054EE189592FB921A46058">
    <w:name w:val="877EE611B5054EE189592FB921A46058"/>
  </w:style>
  <w:style w:type="paragraph" w:customStyle="1" w:styleId="DFE95B32149E43ECB208DD42B78269B9">
    <w:name w:val="DFE95B32149E43ECB208DD42B78269B9"/>
  </w:style>
  <w:style w:type="paragraph" w:customStyle="1" w:styleId="D8E8FCB941D443218359CA5E3B1DEDFE">
    <w:name w:val="D8E8FCB941D443218359CA5E3B1DEDFE"/>
  </w:style>
  <w:style w:type="paragraph" w:customStyle="1" w:styleId="420B2ABB487B42AEB2683782A322593A">
    <w:name w:val="420B2ABB487B42AEB2683782A322593A"/>
  </w:style>
  <w:style w:type="paragraph" w:customStyle="1" w:styleId="6BC11680816F44DC8B13074AD5A3BABA">
    <w:name w:val="6BC11680816F44DC8B13074AD5A3BABA"/>
  </w:style>
  <w:style w:type="paragraph" w:customStyle="1" w:styleId="BC2E1E8F6C33409184DDC1EB21E884F3">
    <w:name w:val="BC2E1E8F6C33409184DDC1EB21E884F3"/>
  </w:style>
  <w:style w:type="paragraph" w:customStyle="1" w:styleId="9F4C20695D52455982B523AEAD0AB746">
    <w:name w:val="9F4C20695D52455982B523AEAD0AB746"/>
  </w:style>
  <w:style w:type="paragraph" w:customStyle="1" w:styleId="A1E3DEB4B2724C42BD806694AB5D5912">
    <w:name w:val="A1E3DEB4B2724C42BD806694AB5D5912"/>
    <w:rsid w:val="008F5D26"/>
  </w:style>
  <w:style w:type="paragraph" w:customStyle="1" w:styleId="BEE56DAD67374AE6B36C23B59860146A">
    <w:name w:val="BEE56DAD67374AE6B36C23B59860146A"/>
    <w:rsid w:val="008F5D26"/>
  </w:style>
  <w:style w:type="paragraph" w:customStyle="1" w:styleId="0E5C2C58E93140CCB0C5E4782219503D">
    <w:name w:val="0E5C2C58E93140CCB0C5E4782219503D"/>
    <w:rsid w:val="008F5D26"/>
  </w:style>
  <w:style w:type="paragraph" w:customStyle="1" w:styleId="6DA46A976F7041659EA85399C2741E41">
    <w:name w:val="6DA46A976F7041659EA85399C2741E41"/>
    <w:rsid w:val="00BF31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resume.dotx</Template>
  <TotalTime>26</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Microsoft account</cp:lastModifiedBy>
  <cp:revision>35</cp:revision>
  <cp:lastPrinted>2020-12-15T18:18:00Z</cp:lastPrinted>
  <dcterms:created xsi:type="dcterms:W3CDTF">2020-12-15T01:40:00Z</dcterms:created>
  <dcterms:modified xsi:type="dcterms:W3CDTF">2021-03-18T00:28:00Z</dcterms:modified>
  <cp:category/>
</cp:coreProperties>
</file>