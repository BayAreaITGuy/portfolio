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C9462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204510" w:rsidP="007569C1">
            <w:pPr>
              <w:rPr>
                <w:sz w:val="20"/>
                <w:szCs w:val="20"/>
              </w:rPr>
            </w:pPr>
            <w:r>
              <w:t>With over 5 years of experience working in highly collaborative teams using a diverse set of computer software and programs, including Bootstrap, HTML, CSS, JavaScript, SQL, AutoCAD, RSC SpaceView, Life-Cycle testing and data analysis, I feel that I would be an ideal candidate for many roles.</w:t>
            </w:r>
          </w:p>
          <w:p w:rsidR="002C2CDD" w:rsidRPr="00906BEE" w:rsidRDefault="00DF6234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B05C99" w:rsidRPr="007C693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  <w:r w:rsidR="00204510">
              <w:rPr>
                <w:rFonts w:ascii="Times New Roman" w:eastAsia="Times New Roman" w:hAnsi="Times New Roman"/>
                <w:color w:val="191919"/>
                <w:sz w:val="20"/>
              </w:rPr>
              <w:t>, jQuery</w:t>
            </w:r>
          </w:p>
          <w:p w:rsidR="007C6934" w:rsidRPr="007C6934" w:rsidRDefault="007C6934" w:rsidP="007C6934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</w:t>
            </w:r>
            <w:r>
              <w:rPr>
                <w:rFonts w:ascii="Times New Roman" w:eastAsia="Times New Roman" w:hAnsi="Times New Roman"/>
                <w:color w:val="191919"/>
                <w:sz w:val="20"/>
              </w:rPr>
              <w:t>5</w:t>
            </w: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, CSS</w:t>
            </w:r>
            <w:r>
              <w:rPr>
                <w:rFonts w:ascii="Times New Roman" w:eastAsia="Times New Roman" w:hAnsi="Times New Roman"/>
                <w:color w:val="191919"/>
                <w:sz w:val="20"/>
              </w:rPr>
              <w:t>3</w:t>
            </w: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, JavaScript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RSC Space</w:t>
            </w:r>
            <w:r w:rsidR="00BE0E17" w:rsidRPr="00F46264">
              <w:rPr>
                <w:rFonts w:ascii="Times New Roman" w:hAnsi="Times New Roman"/>
                <w:sz w:val="20"/>
              </w:rPr>
              <w:t>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7C6934" w:rsidRPr="00F46264" w:rsidRDefault="007C6934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Agile Development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DF6234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B209B6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  <w:bookmarkStart w:id="0" w:name="_GoBack"/>
                  <w:bookmarkEnd w:id="0"/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DF6234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204510" w:rsidRPr="00204510" w:rsidRDefault="00942FBD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</w:rPr>
              <w:t>Developed</w:t>
            </w:r>
            <w:r w:rsidR="007C6934">
              <w:rPr>
                <w:rFonts w:ascii="Times New Roman" w:hAnsi="Times New Roman"/>
                <w:sz w:val="20"/>
              </w:rPr>
              <w:t>, updated</w:t>
            </w:r>
            <w:r>
              <w:rPr>
                <w:rFonts w:ascii="Times New Roman" w:hAnsi="Times New Roman"/>
                <w:sz w:val="20"/>
              </w:rPr>
              <w:t xml:space="preserve"> and tested</w:t>
            </w:r>
            <w:r w:rsidR="00F746C2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 w:rsidR="008B676A">
              <w:rPr>
                <w:rFonts w:ascii="Times New Roman" w:hAnsi="Times New Roman"/>
                <w:sz w:val="20"/>
              </w:rPr>
              <w:t>100</w:t>
            </w:r>
            <w:r w:rsidR="008F60DB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RSC SpaceView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="00F746C2">
              <w:rPr>
                <w:rFonts w:ascii="Times New Roman" w:hAnsi="Times New Roman"/>
                <w:sz w:val="20"/>
              </w:rPr>
              <w:t xml:space="preserve"> using HTML5, CSS3, and JavaScript</w:t>
            </w:r>
            <w:r w:rsidR="00CC73C9" w:rsidRPr="00F46264">
              <w:rPr>
                <w:rFonts w:ascii="Times New Roman" w:hAnsi="Times New Roman"/>
                <w:sz w:val="20"/>
              </w:rPr>
              <w:t>.</w:t>
            </w:r>
          </w:p>
          <w:p w:rsidR="00204510" w:rsidRPr="00204510" w:rsidRDefault="00000BEC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</w:t>
            </w:r>
            <w:r w:rsidR="00302664">
              <w:rPr>
                <w:rFonts w:ascii="Times New Roman" w:hAnsi="Times New Roman"/>
                <w:sz w:val="20"/>
              </w:rPr>
              <w:t>, while cataloging custom room standards and types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204510" w:rsidRPr="00204510" w:rsidRDefault="00CC73C9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7855B3" w:rsidRPr="00E03FA4" w:rsidRDefault="00CC73C9" w:rsidP="003504CE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E03FA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E03FA4">
              <w:rPr>
                <w:rFonts w:ascii="Times New Roman" w:hAnsi="Times New Roman"/>
                <w:sz w:val="20"/>
              </w:rPr>
              <w:t>numerous</w:t>
            </w:r>
            <w:r w:rsidR="006A65CF" w:rsidRPr="00E03FA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E03FA4">
              <w:rPr>
                <w:rFonts w:ascii="Times New Roman" w:hAnsi="Times New Roman"/>
                <w:sz w:val="20"/>
              </w:rPr>
              <w:t>.</w:t>
            </w:r>
          </w:p>
          <w:p w:rsidR="007855B3" w:rsidRPr="00F46264" w:rsidRDefault="007855B3" w:rsidP="007855B3">
            <w:pPr>
              <w:pStyle w:val="Standard"/>
              <w:tabs>
                <w:tab w:val="left" w:pos="1080"/>
              </w:tabs>
              <w:ind w:left="720"/>
              <w:rPr>
                <w:rFonts w:ascii="Times New Roman" w:hAnsi="Times New Roman"/>
                <w:sz w:val="20"/>
                <w:shd w:val="clear" w:color="auto" w:fill="FFFFFF"/>
              </w:rPr>
            </w:pP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204510" w:rsidRPr="00204510" w:rsidRDefault="00424B25" w:rsidP="00204510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302664" w:rsidRDefault="00302664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302664">
              <w:rPr>
                <w:rFonts w:ascii="Times New Roman" w:hAnsi="Times New Roman"/>
                <w:sz w:val="20"/>
              </w:rPr>
              <w:t>Generated production databases using our ETL tools and wrote release notes for all assigned user stories.</w:t>
            </w:r>
          </w:p>
          <w:p w:rsidR="00302664" w:rsidRPr="00302664" w:rsidRDefault="00302664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</w:rPr>
            </w:pPr>
            <w:r w:rsidRPr="00302664">
              <w:rPr>
                <w:rFonts w:ascii="Times New Roman" w:hAnsi="Times New Roman"/>
                <w:sz w:val="22"/>
              </w:rPr>
              <w:t>Managed client conversions to Applied Systems</w:t>
            </w:r>
            <w:r w:rsidR="009D5AEB">
              <w:rPr>
                <w:rFonts w:ascii="Times New Roman" w:hAnsi="Times New Roman"/>
                <w:sz w:val="22"/>
              </w:rPr>
              <w:t xml:space="preserve"> EPIC </w:t>
            </w:r>
            <w:r w:rsidRPr="00302664">
              <w:rPr>
                <w:rFonts w:ascii="Times New Roman" w:hAnsi="Times New Roman"/>
                <w:sz w:val="22"/>
              </w:rPr>
              <w:t>from various source systems including TAM, INSTAR and VISION.</w:t>
            </w:r>
          </w:p>
          <w:p w:rsidR="002C2CDD" w:rsidRPr="00906BEE" w:rsidRDefault="00DF623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CB5A63" w:rsidRPr="00CB5A63" w:rsidRDefault="00CB5A63" w:rsidP="00CB5A63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234" w:rsidRDefault="00DF6234" w:rsidP="00713050">
      <w:pPr>
        <w:spacing w:line="240" w:lineRule="auto"/>
      </w:pPr>
      <w:r>
        <w:separator/>
      </w:r>
    </w:p>
  </w:endnote>
  <w:endnote w:type="continuationSeparator" w:id="0">
    <w:p w:rsidR="00DF6234" w:rsidRDefault="00DF623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0C59688" wp14:editId="072C8B8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2F20672" wp14:editId="29EE3109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1DBF625" wp14:editId="5E7EB50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DF44B67" wp14:editId="5FFD712D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F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204510" w:rsidP="006A65CF">
          <w:pPr>
            <w:pStyle w:val="Footer"/>
          </w:pPr>
          <w:r>
            <w:rPr>
              <w:rFonts w:ascii="Times New Roman" w:hAnsi="Times New Roman"/>
              <w:sz w:val="14"/>
            </w:rPr>
            <w:t>Web Development Portfolio</w:t>
          </w:r>
          <w:r w:rsidR="006A65CF" w:rsidRPr="006A65CF">
            <w:rPr>
              <w:rFonts w:ascii="Times New Roman" w:hAnsi="Times New Roman"/>
              <w:sz w:val="14"/>
            </w:rPr>
            <w:t xml:space="preserve"> </w:t>
          </w:r>
          <w:hyperlink r:id="rId2" w:history="1">
            <w:r w:rsidR="006A65CF"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DF6234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234" w:rsidRDefault="00DF6234" w:rsidP="00713050">
      <w:pPr>
        <w:spacing w:line="240" w:lineRule="auto"/>
      </w:pPr>
      <w:r>
        <w:separator/>
      </w:r>
    </w:p>
  </w:footnote>
  <w:footnote w:type="continuationSeparator" w:id="0">
    <w:p w:rsidR="00DF6234" w:rsidRDefault="00DF623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04510"/>
    <w:rsid w:val="00217980"/>
    <w:rsid w:val="00230E87"/>
    <w:rsid w:val="00245466"/>
    <w:rsid w:val="002471AA"/>
    <w:rsid w:val="00250BD0"/>
    <w:rsid w:val="002670FC"/>
    <w:rsid w:val="00271662"/>
    <w:rsid w:val="0027404F"/>
    <w:rsid w:val="00280843"/>
    <w:rsid w:val="00290AAA"/>
    <w:rsid w:val="00293B83"/>
    <w:rsid w:val="002B091C"/>
    <w:rsid w:val="002C2CDD"/>
    <w:rsid w:val="002C5327"/>
    <w:rsid w:val="002D45C6"/>
    <w:rsid w:val="002F03FA"/>
    <w:rsid w:val="00302664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6A53"/>
    <w:rsid w:val="006D76B1"/>
    <w:rsid w:val="006E4513"/>
    <w:rsid w:val="006E4FEC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855B3"/>
    <w:rsid w:val="00793C7F"/>
    <w:rsid w:val="007C6934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B676A"/>
    <w:rsid w:val="008C376E"/>
    <w:rsid w:val="008C6BCA"/>
    <w:rsid w:val="008C7B50"/>
    <w:rsid w:val="008E4B30"/>
    <w:rsid w:val="008F60DB"/>
    <w:rsid w:val="00906BEE"/>
    <w:rsid w:val="009243E7"/>
    <w:rsid w:val="009421FE"/>
    <w:rsid w:val="00942FBD"/>
    <w:rsid w:val="0094304D"/>
    <w:rsid w:val="00985D58"/>
    <w:rsid w:val="009B3C40"/>
    <w:rsid w:val="009D5AEB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09B6"/>
    <w:rsid w:val="00B27019"/>
    <w:rsid w:val="00B5664D"/>
    <w:rsid w:val="00B721D8"/>
    <w:rsid w:val="00B759C6"/>
    <w:rsid w:val="00B76A83"/>
    <w:rsid w:val="00B77AB0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772"/>
    <w:rsid w:val="00DD3CF6"/>
    <w:rsid w:val="00DD6416"/>
    <w:rsid w:val="00DF36A4"/>
    <w:rsid w:val="00DF4E0A"/>
    <w:rsid w:val="00DF6234"/>
    <w:rsid w:val="00DF6791"/>
    <w:rsid w:val="00E02DCD"/>
    <w:rsid w:val="00E03FA4"/>
    <w:rsid w:val="00E05E49"/>
    <w:rsid w:val="00E12C60"/>
    <w:rsid w:val="00E22E87"/>
    <w:rsid w:val="00E25A8E"/>
    <w:rsid w:val="00E57630"/>
    <w:rsid w:val="00E67AE9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249A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0955E3"/>
    <w:rsid w:val="001156E7"/>
    <w:rsid w:val="001847CD"/>
    <w:rsid w:val="001A2F49"/>
    <w:rsid w:val="00204A5C"/>
    <w:rsid w:val="002774F3"/>
    <w:rsid w:val="00290121"/>
    <w:rsid w:val="00302B50"/>
    <w:rsid w:val="00317792"/>
    <w:rsid w:val="0038051E"/>
    <w:rsid w:val="003E7344"/>
    <w:rsid w:val="005E0A87"/>
    <w:rsid w:val="00685E08"/>
    <w:rsid w:val="006A72A3"/>
    <w:rsid w:val="0072229D"/>
    <w:rsid w:val="00817619"/>
    <w:rsid w:val="008704E6"/>
    <w:rsid w:val="008E074D"/>
    <w:rsid w:val="00957DEC"/>
    <w:rsid w:val="009E2575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EA78C2"/>
    <w:rsid w:val="00F4141A"/>
    <w:rsid w:val="00FA5AD5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327</Words>
  <Characters>1664</Characters>
  <Application>Microsoft Office Word</Application>
  <DocSecurity>0</DocSecurity>
  <Lines>46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2020-10-11T23:55:00Z</dcterms:created>
  <dcterms:modified xsi:type="dcterms:W3CDTF">2020-10-11T23:55:00Z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