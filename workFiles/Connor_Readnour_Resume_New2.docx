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CF1A49" w:rsidRDefault="00FF0E7C" w:rsidP="00913946">
            <w:pPr>
              <w:pStyle w:val="ContactInfo"/>
              <w:contextualSpacing w:val="0"/>
            </w:pPr>
            <w:r>
              <w:t>630.639.6677</w:t>
            </w:r>
          </w:p>
          <w:p w:rsidR="00692703" w:rsidRPr="00CF1A49" w:rsidRDefault="00FF0E7C" w:rsidP="00FF0E7C">
            <w:pPr>
              <w:pStyle w:val="ContactInfoEmphasis"/>
              <w:contextualSpacing w:val="0"/>
            </w:pPr>
            <w:r>
              <w:t>connorreadnour@gmail.com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anchor="welcome-section" w:history="1">
              <w:r w:rsidR="004D23FA" w:rsidRPr="00520084">
                <w:t>Portfolio</w:t>
              </w:r>
            </w:hyperlink>
            <w:r w:rsidR="004D23FA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4D23FA" w:rsidRPr="00520084">
                <w:t>LinkedIn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9C459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 2018</w:t>
            </w:r>
            <w:r w:rsidR="001D0BF1" w:rsidRPr="00CF1A49">
              <w:t xml:space="preserve"> – </w:t>
            </w:r>
            <w:r>
              <w:t>Sept 2020</w:t>
            </w:r>
          </w:p>
          <w:p w:rsidR="00A63370" w:rsidRPr="00FA3841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</w:rPr>
            </w:pPr>
            <w:r w:rsidRPr="00FA3841">
              <w:rPr>
                <w:rFonts w:cs="Segoe UI"/>
                <w:b w:val="0"/>
                <w:bCs/>
                <w:caps w:val="0"/>
              </w:rPr>
              <w:t>Front-End Web Developer, CAD Designer, IWMS Administrator</w:t>
            </w:r>
            <w:r w:rsidR="001D0BF1" w:rsidRPr="00FA3841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F0E7C" w:rsidP="00F61DF9">
            <w:pPr>
              <w:pStyle w:val="Heading3"/>
              <w:contextualSpacing w:val="0"/>
              <w:outlineLvl w:val="2"/>
            </w:pPr>
            <w:r>
              <w:t>Oct 2016</w:t>
            </w:r>
            <w:r w:rsidR="00F61DF9" w:rsidRPr="00CF1A49">
              <w:t xml:space="preserve"> – </w:t>
            </w:r>
            <w:r>
              <w:t>June 2018</w:t>
            </w:r>
          </w:p>
          <w:p w:rsidR="00FF0E7C" w:rsidRPr="00FA3841" w:rsidRDefault="00FF0E7C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FA3841">
              <w:rPr>
                <w:caps w:val="0"/>
              </w:rPr>
              <w:t>Data Analyst</w:t>
            </w:r>
            <w:r w:rsidR="00F61DF9" w:rsidRPr="00FA3841">
              <w:rPr>
                <w:caps w:val="0"/>
              </w:rPr>
              <w:t>,</w:t>
            </w:r>
            <w:r w:rsidRPr="00FA3841">
              <w:rPr>
                <w:caps w:val="0"/>
              </w:rPr>
              <w:t xml:space="preserve"> Testing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workflow and troubleshooting documentation for department wide use.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Pr="00FF0E7C" w:rsidRDefault="00FF0E7C" w:rsidP="00FF0E7C">
            <w:pPr>
              <w:pStyle w:val="Heading3"/>
              <w:contextualSpacing w:val="0"/>
              <w:outlineLvl w:val="2"/>
            </w:pPr>
            <w:r w:rsidRPr="00FF0E7C">
              <w:t>APR 2014 – SEPT 2014</w:t>
            </w:r>
          </w:p>
          <w:p w:rsidR="00FF0E7C" w:rsidRPr="00FA3841" w:rsidRDefault="00FF0E7C" w:rsidP="00FF0E7C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FA3841">
              <w:rPr>
                <w:caps w:val="0"/>
              </w:rPr>
              <w:t>Operations Intern</w:t>
            </w:r>
          </w:p>
          <w:p w:rsidR="00032558" w:rsidRPr="00032558" w:rsidRDefault="00FA3841" w:rsidP="00FF0E7C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Fastenal</w:t>
            </w:r>
            <w:bookmarkStart w:id="0" w:name="_GoBack"/>
            <w:bookmarkEnd w:id="0"/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• Gathered knowledge through various store functions including inside and outside sales, distribution, marketing, and other support areas to get a broad view of the industrial and construction supply industry.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Gained an understanding of inside sales through the identification of product/service sales opportunities depending on type of customer.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Shadowed a current Fastenal outside salesperson to learn essential elements of customer accounts.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Obtained proficiency in evaluating accounts receivable and invoices.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362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75"/>
      </w:tblGrid>
      <w:tr w:rsidR="001D0BF1" w:rsidRPr="00CF1A49" w:rsidTr="00BF02B2">
        <w:trPr>
          <w:trHeight w:val="658"/>
        </w:trPr>
        <w:tc>
          <w:tcPr>
            <w:tcW w:w="6774" w:type="dxa"/>
          </w:tcPr>
          <w:p w:rsidR="001D0BF1" w:rsidRPr="004D23FA" w:rsidRDefault="00FF0E7C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4D23FA"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Aug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BF02B2">
        <w:trPr>
          <w:trHeight w:val="1381"/>
        </w:trPr>
        <w:tc>
          <w:tcPr>
            <w:tcW w:w="6774" w:type="dxa"/>
            <w:tcMar>
              <w:top w:w="216" w:type="dxa"/>
            </w:tcMar>
          </w:tcPr>
          <w:p w:rsidR="00F61DF9" w:rsidRPr="004D23FA" w:rsidRDefault="00FF0E7C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4D23FA"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Aug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r w:rsidRPr="0085422E">
              <w:rPr>
                <w:sz w:val="24"/>
              </w:rPr>
              <w:t>GPA: 3.7/4.0</w:t>
            </w:r>
          </w:p>
        </w:tc>
      </w:tr>
      <w:tr w:rsidR="00BF02B2" w:rsidRPr="00CF1A49" w:rsidTr="00BF02B2">
        <w:trPr>
          <w:trHeight w:val="23"/>
        </w:trPr>
        <w:tc>
          <w:tcPr>
            <w:tcW w:w="6774" w:type="dxa"/>
            <w:tcMar>
              <w:top w:w="216" w:type="dxa"/>
            </w:tcMar>
          </w:tcPr>
          <w:p w:rsidR="00BF02B2" w:rsidRPr="004D23FA" w:rsidRDefault="00BF02B2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</w:tc>
      </w:tr>
    </w:tbl>
    <w:p w:rsidR="00BF02B2" w:rsidRDefault="00BF02B2"/>
    <w:p w:rsidR="00BF02B2" w:rsidRDefault="00BF02B2"/>
    <w:p w:rsidR="00BF02B2" w:rsidRDefault="00BF02B2"/>
    <w:p w:rsidR="00BF02B2" w:rsidRDefault="00BF02B2"/>
    <w:p w:rsidR="00BF02B2" w:rsidRPr="00CF1A49" w:rsidRDefault="00BF02B2" w:rsidP="00BF02B2">
      <w:pPr>
        <w:pStyle w:val="Heading1"/>
      </w:pPr>
      <w:r>
        <w:lastRenderedPageBreak/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4D23FA" w:rsidRDefault="00BF02B2" w:rsidP="0084533D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Oct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4D23FA" w:rsidRDefault="00BF02B2" w:rsidP="0084533D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ARCHIBUS Web Central, RSC SpaceView</w:t>
            </w:r>
          </w:p>
          <w:p w:rsidR="00FA3841" w:rsidRPr="006E1507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</w:tc>
        <w:tc>
          <w:tcPr>
            <w:tcW w:w="4675" w:type="dxa"/>
            <w:tcMar>
              <w:left w:w="360" w:type="dxa"/>
            </w:tcMar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Pr="006E1507" w:rsidRDefault="00FA3841" w:rsidP="0084533D">
            <w:pPr>
              <w:pStyle w:val="ListBullet"/>
              <w:contextualSpacing w:val="0"/>
            </w:pPr>
            <w:r>
              <w:t>SpaceView, Web Central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Microsoft Office, Excel, Word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Lifecycle Testing, Data Analysis</w:t>
            </w:r>
          </w:p>
          <w:p w:rsidR="00FA3841" w:rsidRPr="006E1507" w:rsidRDefault="00FA3841" w:rsidP="0084533D">
            <w:pPr>
              <w:pStyle w:val="ListBullet"/>
              <w:contextualSpacing w:val="0"/>
            </w:pPr>
            <w:r>
              <w:t>Agile Development, Report Creation</w:t>
            </w:r>
          </w:p>
        </w:tc>
      </w:tr>
    </w:tbl>
    <w:p w:rsidR="00FA3841" w:rsidRPr="004D23FA" w:rsidRDefault="00FA3841" w:rsidP="00FA3841">
      <w:pPr>
        <w:rPr>
          <w:rStyle w:val="SubtleReference"/>
          <w:b w:val="0"/>
          <w:smallCaps w:val="0"/>
          <w:sz w:val="26"/>
          <w:szCs w:val="26"/>
        </w:rPr>
      </w:pPr>
    </w:p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597" w:rsidRDefault="009C4597" w:rsidP="0068194B">
      <w:r>
        <w:separator/>
      </w:r>
    </w:p>
    <w:p w:rsidR="009C4597" w:rsidRDefault="009C4597"/>
    <w:p w:rsidR="009C4597" w:rsidRDefault="009C4597"/>
  </w:endnote>
  <w:endnote w:type="continuationSeparator" w:id="0">
    <w:p w:rsidR="009C4597" w:rsidRDefault="009C4597" w:rsidP="0068194B">
      <w:r>
        <w:continuationSeparator/>
      </w:r>
    </w:p>
    <w:p w:rsidR="009C4597" w:rsidRDefault="009C4597"/>
    <w:p w:rsidR="009C4597" w:rsidRDefault="009C4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597" w:rsidRDefault="009C4597" w:rsidP="0068194B">
      <w:r>
        <w:separator/>
      </w:r>
    </w:p>
    <w:p w:rsidR="009C4597" w:rsidRDefault="009C4597"/>
    <w:p w:rsidR="009C4597" w:rsidRDefault="009C4597"/>
  </w:footnote>
  <w:footnote w:type="continuationSeparator" w:id="0">
    <w:p w:rsidR="009C4597" w:rsidRDefault="009C4597" w:rsidP="0068194B">
      <w:r>
        <w:continuationSeparator/>
      </w:r>
    </w:p>
    <w:p w:rsidR="009C4597" w:rsidRDefault="009C4597"/>
    <w:p w:rsidR="009C4597" w:rsidRDefault="009C45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510392"/>
    <w:rsid w:val="00513E2A"/>
    <w:rsid w:val="00520084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841"/>
    <w:rsid w:val="00FB31C1"/>
    <w:rsid w:val="00FB58F2"/>
    <w:rsid w:val="00FC6AEA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381800"/>
    <w:rsid w:val="006B2936"/>
    <w:rsid w:val="00881E01"/>
    <w:rsid w:val="008F5D26"/>
    <w:rsid w:val="00C1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</cp:revision>
  <cp:lastPrinted>2020-12-14T19:05:00Z</cp:lastPrinted>
  <dcterms:created xsi:type="dcterms:W3CDTF">2020-12-14T19:19:00Z</dcterms:created>
  <dcterms:modified xsi:type="dcterms:W3CDTF">2020-12-14T19:19:00Z</dcterms:modified>
  <cp:category/>
</cp:coreProperties>
</file>