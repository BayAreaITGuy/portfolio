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0C49824" w:rsidR="00692703" w:rsidRPr="00CF1A49" w:rsidRDefault="00FF0E7C" w:rsidP="00321495">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0C5252AB"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 xml:space="preserve">Certified ISTQB Tester </w:t>
            </w:r>
            <w:r w:rsidR="00DC2EFA">
              <w:rPr>
                <w:rFonts w:ascii="Segoe UI" w:eastAsiaTheme="minorHAnsi" w:hAnsi="Segoe UI" w:cs="Segoe UI"/>
                <w:b w:val="0"/>
                <w:bCs/>
                <w:caps w:val="0"/>
                <w:color w:val="595959" w:themeColor="text1" w:themeTint="A6"/>
                <w:sz w:val="21"/>
                <w:szCs w:val="21"/>
                <w:shd w:val="clear" w:color="auto" w:fill="FFFFFF"/>
              </w:rPr>
              <w:t>with multiple</w:t>
            </w:r>
            <w:r w:rsidRPr="00356E49">
              <w:rPr>
                <w:rFonts w:ascii="Segoe UI" w:eastAsiaTheme="minorHAnsi" w:hAnsi="Segoe UI" w:cs="Segoe UI"/>
                <w:b w:val="0"/>
                <w:bCs/>
                <w:caps w:val="0"/>
                <w:color w:val="595959" w:themeColor="text1" w:themeTint="A6"/>
                <w:sz w:val="21"/>
                <w:szCs w:val="21"/>
                <w:shd w:val="clear" w:color="auto" w:fill="FFFFFF"/>
              </w:rPr>
              <w:t xml:space="preserve"> Salesforce </w:t>
            </w:r>
            <w:r w:rsidR="00DC2EFA">
              <w:rPr>
                <w:rFonts w:ascii="Segoe UI" w:eastAsiaTheme="minorHAnsi" w:hAnsi="Segoe UI" w:cs="Segoe UI"/>
                <w:b w:val="0"/>
                <w:bCs/>
                <w:caps w:val="0"/>
                <w:color w:val="595959" w:themeColor="text1" w:themeTint="A6"/>
                <w:sz w:val="21"/>
                <w:szCs w:val="21"/>
                <w:shd w:val="clear" w:color="auto" w:fill="FFFFFF"/>
              </w:rPr>
              <w:t>certifications</w:t>
            </w:r>
            <w:r w:rsidRPr="00356E49">
              <w:rPr>
                <w:rFonts w:ascii="Segoe UI" w:eastAsiaTheme="minorHAnsi" w:hAnsi="Segoe UI" w:cs="Segoe UI"/>
                <w:b w:val="0"/>
                <w:caps w:val="0"/>
                <w:color w:val="595959" w:themeColor="text1" w:themeTint="A6"/>
                <w:sz w:val="21"/>
                <w:szCs w:val="21"/>
                <w:shd w:val="clear" w:color="auto" w:fill="FFFFFF"/>
              </w:rPr>
              <w:t xml:space="preserve"> </w:t>
            </w:r>
            <w:r w:rsidR="00DC2EFA">
              <w:rPr>
                <w:rFonts w:ascii="Segoe UI" w:eastAsiaTheme="minorHAnsi" w:hAnsi="Segoe UI" w:cs="Segoe UI"/>
                <w:b w:val="0"/>
                <w:caps w:val="0"/>
                <w:color w:val="595959" w:themeColor="text1" w:themeTint="A6"/>
                <w:sz w:val="21"/>
                <w:szCs w:val="21"/>
                <w:shd w:val="clear" w:color="auto" w:fill="FFFFFF"/>
              </w:rPr>
              <w:t>and</w:t>
            </w:r>
            <w:r w:rsidRPr="00356E49">
              <w:rPr>
                <w:rFonts w:ascii="Segoe UI" w:eastAsiaTheme="minorHAnsi" w:hAnsi="Segoe UI" w:cs="Segoe UI"/>
                <w:b w:val="0"/>
                <w:caps w:val="0"/>
                <w:color w:val="595959" w:themeColor="text1" w:themeTint="A6"/>
                <w:sz w:val="21"/>
                <w:szCs w:val="21"/>
                <w:shd w:val="clear" w:color="auto" w:fill="FFFFFF"/>
              </w:rPr>
              <w:t xml:space="preserve"> 10+ years of</w:t>
            </w:r>
            <w:r w:rsidR="00DC2EFA">
              <w:rPr>
                <w:rFonts w:ascii="Segoe UI" w:eastAsiaTheme="minorHAnsi" w:hAnsi="Segoe UI" w:cs="Segoe UI"/>
                <w:b w:val="0"/>
                <w:caps w:val="0"/>
                <w:color w:val="595959" w:themeColor="text1" w:themeTint="A6"/>
                <w:sz w:val="21"/>
                <w:szCs w:val="21"/>
                <w:shd w:val="clear" w:color="auto" w:fill="FFFFFF"/>
              </w:rPr>
              <w:t xml:space="preserve"> IT</w:t>
            </w:r>
            <w:r w:rsidRPr="00356E49">
              <w:rPr>
                <w:rFonts w:ascii="Segoe UI" w:eastAsiaTheme="minorHAnsi" w:hAnsi="Segoe UI" w:cs="Segoe UI"/>
                <w:b w:val="0"/>
                <w:caps w:val="0"/>
                <w:color w:val="595959" w:themeColor="text1" w:themeTint="A6"/>
                <w:sz w:val="21"/>
                <w:szCs w:val="21"/>
                <w:shd w:val="clear" w:color="auto" w:fill="FFFFFF"/>
              </w:rPr>
              <w:t xml:space="preserve">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693D7042" w:rsidR="001210C7" w:rsidRPr="0056467F" w:rsidRDefault="001210C7" w:rsidP="001210C7">
                  <w:pPr>
                    <w:pStyle w:val="ListBullet"/>
                    <w:contextualSpacing w:val="0"/>
                  </w:pPr>
                  <w:r w:rsidRPr="0056467F">
                    <w:t>Unit</w:t>
                  </w:r>
                  <w:r w:rsidR="008455EB">
                    <w:t>,</w:t>
                  </w:r>
                  <w:r w:rsidR="00561559">
                    <w:t xml:space="preserve"> Smoke,</w:t>
                  </w:r>
                  <w:r w:rsidR="008455EB">
                    <w:t xml:space="preserve"> A/B </w:t>
                  </w:r>
                  <w:r>
                    <w:t>&amp; User Acceptance Testing</w:t>
                  </w:r>
                </w:p>
                <w:p w14:paraId="7B932A45" w14:textId="2038DE90" w:rsidR="001210C7" w:rsidRPr="006E1507" w:rsidRDefault="001210C7" w:rsidP="001210C7">
                  <w:pPr>
                    <w:pStyle w:val="ListBullet"/>
                    <w:contextualSpacing w:val="0"/>
                  </w:pPr>
                  <w:r>
                    <w:t xml:space="preserve">Test Case creation and execution </w:t>
                  </w:r>
                </w:p>
              </w:tc>
              <w:tc>
                <w:tcPr>
                  <w:tcW w:w="4785" w:type="dxa"/>
                  <w:tcMar>
                    <w:left w:w="360" w:type="dxa"/>
                  </w:tcMar>
                </w:tcPr>
                <w:p w14:paraId="19B63939" w14:textId="414437DD" w:rsidR="001210C7" w:rsidRDefault="001210C7" w:rsidP="001210C7">
                  <w:pPr>
                    <w:pStyle w:val="ListBullet"/>
                    <w:contextualSpacing w:val="0"/>
                  </w:pPr>
                  <w:r>
                    <w:t>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6B659D22" w:rsidR="001210C7" w:rsidRPr="006E1507" w:rsidRDefault="001210C7" w:rsidP="001210C7">
                  <w:pPr>
                    <w:pStyle w:val="ListBullet"/>
                    <w:contextualSpacing w:val="0"/>
                  </w:pPr>
                  <w:r>
                    <w:t>Responsive Web Design</w:t>
                  </w:r>
                  <w:r w:rsidR="004E39A4">
                    <w:t>, Chrome Dev Tools</w:t>
                  </w:r>
                </w:p>
                <w:p w14:paraId="09C3A15F" w14:textId="77777777" w:rsidR="00561559" w:rsidRPr="0056467F" w:rsidRDefault="00561559" w:rsidP="00561559">
                  <w:pPr>
                    <w:pStyle w:val="ListBullet"/>
                    <w:contextualSpacing w:val="0"/>
                  </w:pPr>
                  <w:r w:rsidRPr="0056467F">
                    <w:t xml:space="preserve">MS Excel, </w:t>
                  </w:r>
                  <w:r>
                    <w:t>SharePoint, Lucidchart</w:t>
                  </w:r>
                </w:p>
                <w:p w14:paraId="1914B8E1" w14:textId="78268054" w:rsidR="001210C7" w:rsidRPr="006E1507" w:rsidRDefault="00561559" w:rsidP="00561559">
                  <w:pPr>
                    <w:pStyle w:val="ListBullet"/>
                    <w:contextualSpacing w:val="0"/>
                  </w:pPr>
                  <w:r>
                    <w:t>Jira for defect tracking and management</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723F69DD"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0575690B" w14:textId="2CB02941" w:rsidR="008455EB" w:rsidRDefault="00D24503"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24503">
              <w:rPr>
                <w:rFonts w:eastAsiaTheme="minorHAnsi" w:cs="Segoe UI"/>
                <w:b w:val="0"/>
                <w:caps w:val="0"/>
                <w:color w:val="595959" w:themeColor="text1" w:themeTint="A6"/>
                <w:sz w:val="22"/>
                <w:szCs w:val="20"/>
                <w:shd w:val="clear" w:color="auto" w:fill="FFFFFF"/>
              </w:rPr>
              <w:t xml:space="preserve">Led UAT efforts by validating styling, data logic, and dynamic </w:t>
            </w:r>
            <w:r w:rsidR="004327BA">
              <w:rPr>
                <w:rFonts w:eastAsiaTheme="minorHAnsi" w:cs="Segoe UI"/>
                <w:b w:val="0"/>
                <w:caps w:val="0"/>
                <w:color w:val="595959" w:themeColor="text1" w:themeTint="A6"/>
                <w:sz w:val="22"/>
                <w:szCs w:val="20"/>
                <w:shd w:val="clear" w:color="auto" w:fill="FFFFFF"/>
              </w:rPr>
              <w:t>data</w:t>
            </w:r>
            <w:r w:rsidRPr="00D24503">
              <w:rPr>
                <w:rFonts w:eastAsiaTheme="minorHAnsi" w:cs="Segoe UI"/>
                <w:b w:val="0"/>
                <w:caps w:val="0"/>
                <w:color w:val="595959" w:themeColor="text1" w:themeTint="A6"/>
                <w:sz w:val="22"/>
                <w:szCs w:val="20"/>
                <w:shd w:val="clear" w:color="auto" w:fill="FFFFFF"/>
              </w:rPr>
              <w:t xml:space="preserve"> in client-facing marketing emails, ensuring alignment with business specifications and compliance standards.</w:t>
            </w:r>
          </w:p>
          <w:p w14:paraId="4D43D28A"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5D17D275" w14:textId="0C69CEB2"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74E0197A"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0AD67A87" w:rsidR="00E0403D"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1A44F17" w14:textId="590C61DB" w:rsidR="00E0403D" w:rsidRPr="00CF1A49" w:rsidRDefault="00E0403D" w:rsidP="00D854A9">
            <w:r w:rsidRPr="0085422E">
              <w:rPr>
                <w:sz w:val="24"/>
              </w:rPr>
              <w:t>GPA: 3.3 / 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C776B6"/>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81EFC7" w14:textId="77777777" w:rsidR="00F22A04" w:rsidRDefault="00F22A04" w:rsidP="0068194B">
      <w:r>
        <w:separator/>
      </w:r>
    </w:p>
    <w:p w14:paraId="56D8692D" w14:textId="77777777" w:rsidR="00F22A04" w:rsidRDefault="00F22A04"/>
    <w:p w14:paraId="4747D2EA" w14:textId="77777777" w:rsidR="00F22A04" w:rsidRDefault="00F22A04"/>
  </w:endnote>
  <w:endnote w:type="continuationSeparator" w:id="0">
    <w:p w14:paraId="46687BDB" w14:textId="77777777" w:rsidR="00F22A04" w:rsidRDefault="00F22A04" w:rsidP="0068194B">
      <w:r>
        <w:continuationSeparator/>
      </w:r>
    </w:p>
    <w:p w14:paraId="31644857" w14:textId="77777777" w:rsidR="00F22A04" w:rsidRDefault="00F22A04"/>
    <w:p w14:paraId="6F380BE4" w14:textId="77777777" w:rsidR="00F22A04" w:rsidRDefault="00F22A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C2328" w14:textId="77777777" w:rsidR="00F22A04" w:rsidRDefault="00F22A04" w:rsidP="0068194B">
      <w:r>
        <w:separator/>
      </w:r>
    </w:p>
    <w:p w14:paraId="580D754B" w14:textId="77777777" w:rsidR="00F22A04" w:rsidRDefault="00F22A04"/>
    <w:p w14:paraId="1759AE31" w14:textId="77777777" w:rsidR="00F22A04" w:rsidRDefault="00F22A04"/>
  </w:footnote>
  <w:footnote w:type="continuationSeparator" w:id="0">
    <w:p w14:paraId="4A0339E5" w14:textId="77777777" w:rsidR="00F22A04" w:rsidRDefault="00F22A04" w:rsidP="0068194B">
      <w:r>
        <w:continuationSeparator/>
      </w:r>
    </w:p>
    <w:p w14:paraId="78D0CFD8" w14:textId="77777777" w:rsidR="00F22A04" w:rsidRDefault="00F22A04"/>
    <w:p w14:paraId="7DC28082" w14:textId="77777777" w:rsidR="00F22A04" w:rsidRDefault="00F22A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E823C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C78"/>
    <w:rsid w:val="00081D39"/>
    <w:rsid w:val="00085378"/>
    <w:rsid w:val="00085664"/>
    <w:rsid w:val="00086602"/>
    <w:rsid w:val="000A178E"/>
    <w:rsid w:val="000B2BA5"/>
    <w:rsid w:val="000C082F"/>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1495"/>
    <w:rsid w:val="00325B57"/>
    <w:rsid w:val="00326726"/>
    <w:rsid w:val="00331C03"/>
    <w:rsid w:val="00335756"/>
    <w:rsid w:val="00336056"/>
    <w:rsid w:val="00337436"/>
    <w:rsid w:val="003472E4"/>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27BA"/>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20084"/>
    <w:rsid w:val="005231AC"/>
    <w:rsid w:val="00533E1A"/>
    <w:rsid w:val="00536084"/>
    <w:rsid w:val="00540EB5"/>
    <w:rsid w:val="005433F7"/>
    <w:rsid w:val="00555E7F"/>
    <w:rsid w:val="00561559"/>
    <w:rsid w:val="00566A35"/>
    <w:rsid w:val="0056701E"/>
    <w:rsid w:val="00572327"/>
    <w:rsid w:val="005740D7"/>
    <w:rsid w:val="00576AEB"/>
    <w:rsid w:val="00582A7E"/>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9206B"/>
    <w:rsid w:val="00796076"/>
    <w:rsid w:val="00796F4E"/>
    <w:rsid w:val="007A6834"/>
    <w:rsid w:val="007A6886"/>
    <w:rsid w:val="007A6B84"/>
    <w:rsid w:val="007A7CE5"/>
    <w:rsid w:val="007B7611"/>
    <w:rsid w:val="007C0566"/>
    <w:rsid w:val="007C606B"/>
    <w:rsid w:val="007D2CA9"/>
    <w:rsid w:val="007D51B9"/>
    <w:rsid w:val="007E6A61"/>
    <w:rsid w:val="007F6A27"/>
    <w:rsid w:val="00801140"/>
    <w:rsid w:val="00803404"/>
    <w:rsid w:val="0081026B"/>
    <w:rsid w:val="00816D8A"/>
    <w:rsid w:val="00830062"/>
    <w:rsid w:val="0083198C"/>
    <w:rsid w:val="0083349D"/>
    <w:rsid w:val="00834955"/>
    <w:rsid w:val="0084385B"/>
    <w:rsid w:val="008455E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0F63"/>
    <w:rsid w:val="0099609E"/>
    <w:rsid w:val="00996FED"/>
    <w:rsid w:val="009974C8"/>
    <w:rsid w:val="009A3A87"/>
    <w:rsid w:val="009A44CE"/>
    <w:rsid w:val="009C1D00"/>
    <w:rsid w:val="009C4597"/>
    <w:rsid w:val="009C4DFC"/>
    <w:rsid w:val="009D44F8"/>
    <w:rsid w:val="009D5372"/>
    <w:rsid w:val="009E3160"/>
    <w:rsid w:val="009E782B"/>
    <w:rsid w:val="009E7AA1"/>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A2AFA"/>
    <w:rsid w:val="00AB2F36"/>
    <w:rsid w:val="00AB32F8"/>
    <w:rsid w:val="00AB5134"/>
    <w:rsid w:val="00AB610B"/>
    <w:rsid w:val="00AC53FE"/>
    <w:rsid w:val="00AC7AA7"/>
    <w:rsid w:val="00AD360E"/>
    <w:rsid w:val="00AD40FB"/>
    <w:rsid w:val="00AD782D"/>
    <w:rsid w:val="00AD7A3E"/>
    <w:rsid w:val="00AE7650"/>
    <w:rsid w:val="00AF691F"/>
    <w:rsid w:val="00AF6ACC"/>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4E51"/>
    <w:rsid w:val="00BD0FAF"/>
    <w:rsid w:val="00BD431F"/>
    <w:rsid w:val="00BD5BF6"/>
    <w:rsid w:val="00BD6BBF"/>
    <w:rsid w:val="00BD7166"/>
    <w:rsid w:val="00BE13B8"/>
    <w:rsid w:val="00BE423E"/>
    <w:rsid w:val="00BF02B2"/>
    <w:rsid w:val="00BF61AC"/>
    <w:rsid w:val="00C009E8"/>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24503"/>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2EFA"/>
    <w:rsid w:val="00DC600B"/>
    <w:rsid w:val="00DD4484"/>
    <w:rsid w:val="00DD63BE"/>
    <w:rsid w:val="00DE0FAA"/>
    <w:rsid w:val="00DE136D"/>
    <w:rsid w:val="00DE6534"/>
    <w:rsid w:val="00DE678E"/>
    <w:rsid w:val="00DF4D6C"/>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5286"/>
    <w:rsid w:val="00F06BA6"/>
    <w:rsid w:val="00F130DD"/>
    <w:rsid w:val="00F13840"/>
    <w:rsid w:val="00F16649"/>
    <w:rsid w:val="00F22A04"/>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A33A3"/>
    <w:rsid w:val="001B6498"/>
    <w:rsid w:val="001C2653"/>
    <w:rsid w:val="001F352C"/>
    <w:rsid w:val="001F7A5F"/>
    <w:rsid w:val="00220DA3"/>
    <w:rsid w:val="00225719"/>
    <w:rsid w:val="0023737F"/>
    <w:rsid w:val="00240BE6"/>
    <w:rsid w:val="00262182"/>
    <w:rsid w:val="00264DF0"/>
    <w:rsid w:val="00267393"/>
    <w:rsid w:val="002A00F1"/>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43256A"/>
    <w:rsid w:val="004A2E36"/>
    <w:rsid w:val="004B3A22"/>
    <w:rsid w:val="004C5CB2"/>
    <w:rsid w:val="004D15F7"/>
    <w:rsid w:val="004D4E0A"/>
    <w:rsid w:val="00554A87"/>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F5BA6"/>
    <w:rsid w:val="008F5D26"/>
    <w:rsid w:val="009125C9"/>
    <w:rsid w:val="009337E5"/>
    <w:rsid w:val="00934A16"/>
    <w:rsid w:val="00941250"/>
    <w:rsid w:val="0095636B"/>
    <w:rsid w:val="009647B7"/>
    <w:rsid w:val="009662EE"/>
    <w:rsid w:val="009842F8"/>
    <w:rsid w:val="009D2AA8"/>
    <w:rsid w:val="009E7AA1"/>
    <w:rsid w:val="00A33647"/>
    <w:rsid w:val="00A707D5"/>
    <w:rsid w:val="00A73B7E"/>
    <w:rsid w:val="00A81A08"/>
    <w:rsid w:val="00A92D2D"/>
    <w:rsid w:val="00A950D5"/>
    <w:rsid w:val="00AD3ED9"/>
    <w:rsid w:val="00AE3616"/>
    <w:rsid w:val="00AF632A"/>
    <w:rsid w:val="00B23366"/>
    <w:rsid w:val="00B46887"/>
    <w:rsid w:val="00B725A1"/>
    <w:rsid w:val="00B92CFC"/>
    <w:rsid w:val="00B94C11"/>
    <w:rsid w:val="00BB05FE"/>
    <w:rsid w:val="00BD0FAF"/>
    <w:rsid w:val="00BE13B8"/>
    <w:rsid w:val="00BF10C4"/>
    <w:rsid w:val="00BF3191"/>
    <w:rsid w:val="00C009E8"/>
    <w:rsid w:val="00C16D50"/>
    <w:rsid w:val="00C33D3F"/>
    <w:rsid w:val="00C7181E"/>
    <w:rsid w:val="00C83F96"/>
    <w:rsid w:val="00CB6154"/>
    <w:rsid w:val="00CC12D0"/>
    <w:rsid w:val="00CD4699"/>
    <w:rsid w:val="00CD7EAD"/>
    <w:rsid w:val="00D30B80"/>
    <w:rsid w:val="00D46798"/>
    <w:rsid w:val="00D65095"/>
    <w:rsid w:val="00D72571"/>
    <w:rsid w:val="00DA200D"/>
    <w:rsid w:val="00DF3755"/>
    <w:rsid w:val="00DF5065"/>
    <w:rsid w:val="00E75B0C"/>
    <w:rsid w:val="00EA2682"/>
    <w:rsid w:val="00EB07D1"/>
    <w:rsid w:val="00ED283C"/>
    <w:rsid w:val="00EF5372"/>
    <w:rsid w:val="00F05286"/>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15915</TotalTime>
  <Pages>3</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52</cp:revision>
  <cp:lastPrinted>2025-06-24T16:10:00Z</cp:lastPrinted>
  <dcterms:created xsi:type="dcterms:W3CDTF">2023-07-24T20:08:00Z</dcterms:created>
  <dcterms:modified xsi:type="dcterms:W3CDTF">2025-07-11T15:58:00Z</dcterms:modified>
  <cp:category/>
</cp:coreProperties>
</file>